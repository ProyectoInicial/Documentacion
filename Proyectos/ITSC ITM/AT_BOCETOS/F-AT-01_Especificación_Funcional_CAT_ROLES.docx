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1D" w:rsidRPr="00742E21" w:rsidRDefault="00D62A18">
      <w:pPr>
        <w:ind w:right="-32"/>
        <w:jc w:val="both"/>
        <w:rPr>
          <w:szCs w:val="20"/>
        </w:rPr>
      </w:pPr>
      <w:r>
        <w:rPr>
          <w:szCs w:val="20"/>
        </w:rPr>
        <w:tab/>
      </w:r>
      <w:bookmarkStart w:id="0" w:name="_GoBack"/>
      <w:bookmarkEnd w:id="0"/>
    </w:p>
    <w:bookmarkStart w:id="1" w:name="_top"/>
    <w:bookmarkEnd w:id="1"/>
    <w:p w:rsidR="006B021D" w:rsidRPr="00742E21" w:rsidRDefault="00FF6923" w:rsidP="00E91D06">
      <w:pPr>
        <w:tabs>
          <w:tab w:val="left" w:pos="6190"/>
        </w:tabs>
        <w:ind w:right="-32"/>
        <w:jc w:val="both"/>
        <w:rPr>
          <w:b/>
          <w:sz w:val="26"/>
          <w:szCs w:val="26"/>
        </w:rPr>
      </w:pPr>
      <w:r w:rsidRPr="00742E21">
        <w:rPr>
          <w:b/>
          <w:noProof/>
          <w:sz w:val="26"/>
          <w:szCs w:val="26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C84ADDC" wp14:editId="690EB21A">
                <wp:simplePos x="0" y="0"/>
                <wp:positionH relativeFrom="column">
                  <wp:posOffset>0</wp:posOffset>
                </wp:positionH>
                <wp:positionV relativeFrom="paragraph">
                  <wp:posOffset>-10744200</wp:posOffset>
                </wp:positionV>
                <wp:extent cx="6286500" cy="0"/>
                <wp:effectExtent l="0" t="0" r="0" b="0"/>
                <wp:wrapNone/>
                <wp:docPr id="40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C6AF35" id="Line 19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46pt" to="495pt,-8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" o:allowincell="f"/>
            </w:pict>
          </mc:Fallback>
        </mc:AlternateContent>
      </w:r>
      <w:r w:rsidR="006B021D" w:rsidRPr="00742E21">
        <w:rPr>
          <w:rFonts w:cs="Times New Roman"/>
          <w:b/>
          <w:sz w:val="26"/>
          <w:szCs w:val="26"/>
        </w:rPr>
        <w:t xml:space="preserve"> </w:t>
      </w:r>
      <w:r w:rsidR="006B021D" w:rsidRPr="00742E21">
        <w:rPr>
          <w:b/>
          <w:sz w:val="26"/>
          <w:szCs w:val="26"/>
        </w:rPr>
        <w:t>F-AF-01 Especificación Funcional.</w:t>
      </w:r>
      <w:r w:rsidR="00E91D06">
        <w:rPr>
          <w:b/>
          <w:sz w:val="26"/>
          <w:szCs w:val="26"/>
        </w:rPr>
        <w:tab/>
      </w:r>
    </w:p>
    <w:p w:rsidR="006B021D" w:rsidRPr="00742E21" w:rsidRDefault="006B021D">
      <w:pPr>
        <w:jc w:val="both"/>
      </w:pPr>
    </w:p>
    <w:p w:rsidR="006B021D" w:rsidRPr="00742E21" w:rsidRDefault="006B021D">
      <w:pPr>
        <w:jc w:val="both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6"/>
        <w:gridCol w:w="6304"/>
      </w:tblGrid>
      <w:tr w:rsidR="006B021D" w:rsidRPr="00742E21" w:rsidTr="00A16347">
        <w:trPr>
          <w:trHeight w:val="326"/>
        </w:trPr>
        <w:tc>
          <w:tcPr>
            <w:tcW w:w="9900" w:type="dxa"/>
            <w:gridSpan w:val="2"/>
            <w:shd w:val="clear" w:color="auto" w:fill="1F497D" w:themeFill="text2"/>
            <w:vAlign w:val="center"/>
          </w:tcPr>
          <w:p w:rsidR="006B021D" w:rsidRPr="00742E21" w:rsidRDefault="006B021D">
            <w:pPr>
              <w:jc w:val="center"/>
              <w:rPr>
                <w:sz w:val="22"/>
                <w:szCs w:val="22"/>
              </w:rPr>
            </w:pPr>
            <w:r w:rsidRPr="00A16347">
              <w:rPr>
                <w:b/>
                <w:color w:val="FFFFFF" w:themeColor="background1"/>
                <w:sz w:val="22"/>
                <w:szCs w:val="22"/>
              </w:rPr>
              <w:t>Información de Control</w:t>
            </w:r>
          </w:p>
        </w:tc>
      </w:tr>
      <w:tr w:rsidR="00CF2BBC" w:rsidRPr="00742E21">
        <w:trPr>
          <w:trHeight w:val="356"/>
        </w:trPr>
        <w:tc>
          <w:tcPr>
            <w:tcW w:w="3596" w:type="dxa"/>
            <w:shd w:val="clear" w:color="auto" w:fill="F3F3F3"/>
            <w:vAlign w:val="center"/>
          </w:tcPr>
          <w:p w:rsidR="00CF2BBC" w:rsidRPr="00742E21" w:rsidRDefault="00CF2BBC" w:rsidP="00CF2BBC">
            <w:pPr>
              <w:rPr>
                <w:b/>
                <w:szCs w:val="20"/>
              </w:rPr>
            </w:pPr>
            <w:r w:rsidRPr="00742E21">
              <w:rPr>
                <w:b/>
                <w:szCs w:val="20"/>
              </w:rPr>
              <w:t>Nivel del Requerimiento:</w:t>
            </w:r>
          </w:p>
        </w:tc>
        <w:tc>
          <w:tcPr>
            <w:tcW w:w="6304" w:type="dxa"/>
            <w:vAlign w:val="center"/>
          </w:tcPr>
          <w:p w:rsidR="00CF2BBC" w:rsidRPr="00516AC6" w:rsidRDefault="00FC0D30" w:rsidP="00CF2BBC">
            <w:pPr>
              <w:rPr>
                <w:noProof/>
              </w:rPr>
            </w:pPr>
            <w:r>
              <w:t>N1</w:t>
            </w:r>
          </w:p>
        </w:tc>
      </w:tr>
      <w:tr w:rsidR="00CF2BBC" w:rsidRPr="00BD0E24">
        <w:trPr>
          <w:trHeight w:val="357"/>
        </w:trPr>
        <w:tc>
          <w:tcPr>
            <w:tcW w:w="3596" w:type="dxa"/>
            <w:shd w:val="clear" w:color="auto" w:fill="F3F3F3"/>
            <w:vAlign w:val="center"/>
          </w:tcPr>
          <w:p w:rsidR="00CF2BBC" w:rsidRPr="00742E21" w:rsidRDefault="00CF2BBC" w:rsidP="00CF2BBC">
            <w:pPr>
              <w:rPr>
                <w:b/>
                <w:szCs w:val="20"/>
              </w:rPr>
            </w:pPr>
            <w:r w:rsidRPr="00742E21">
              <w:rPr>
                <w:b/>
                <w:szCs w:val="20"/>
              </w:rPr>
              <w:t>Folio y Nombre del Requerimiento:</w:t>
            </w:r>
          </w:p>
        </w:tc>
        <w:tc>
          <w:tcPr>
            <w:tcW w:w="6304" w:type="dxa"/>
            <w:vAlign w:val="center"/>
          </w:tcPr>
          <w:p w:rsidR="00CF2BBC" w:rsidRPr="00516AC6" w:rsidRDefault="00FC0D30" w:rsidP="00CF2BBC">
            <w:pPr>
              <w:rPr>
                <w:noProof/>
              </w:rPr>
            </w:pPr>
            <w:r>
              <w:t>001 Administración de Catálogos</w:t>
            </w:r>
          </w:p>
        </w:tc>
      </w:tr>
      <w:tr w:rsidR="00CF2BBC" w:rsidRPr="00742E21">
        <w:trPr>
          <w:trHeight w:val="356"/>
        </w:trPr>
        <w:tc>
          <w:tcPr>
            <w:tcW w:w="3596" w:type="dxa"/>
            <w:shd w:val="clear" w:color="auto" w:fill="F3F3F3"/>
            <w:vAlign w:val="center"/>
          </w:tcPr>
          <w:p w:rsidR="00CF2BBC" w:rsidRPr="00742E21" w:rsidRDefault="00CF2BBC" w:rsidP="00CF2BBC">
            <w:pPr>
              <w:rPr>
                <w:b/>
                <w:szCs w:val="20"/>
              </w:rPr>
            </w:pPr>
            <w:r w:rsidRPr="00742E21">
              <w:rPr>
                <w:b/>
                <w:szCs w:val="20"/>
              </w:rPr>
              <w:t>Nombre del Analista Funcional:</w:t>
            </w:r>
          </w:p>
        </w:tc>
        <w:tc>
          <w:tcPr>
            <w:tcW w:w="6304" w:type="dxa"/>
            <w:vAlign w:val="center"/>
          </w:tcPr>
          <w:p w:rsidR="00CF2BBC" w:rsidRPr="00742E21" w:rsidRDefault="00FC0D30" w:rsidP="00CF2BBC">
            <w:pPr>
              <w:rPr>
                <w:szCs w:val="20"/>
              </w:rPr>
            </w:pPr>
            <w:r>
              <w:t>Omar Santiago Romulo</w:t>
            </w:r>
          </w:p>
        </w:tc>
      </w:tr>
      <w:tr w:rsidR="00CF2BBC" w:rsidRPr="00742E21" w:rsidTr="004E18D8">
        <w:trPr>
          <w:trHeight w:val="357"/>
        </w:trPr>
        <w:tc>
          <w:tcPr>
            <w:tcW w:w="3596" w:type="dxa"/>
            <w:shd w:val="clear" w:color="auto" w:fill="F3F3F3"/>
            <w:vAlign w:val="center"/>
          </w:tcPr>
          <w:p w:rsidR="00CF2BBC" w:rsidRPr="00742E21" w:rsidRDefault="00CF2BBC" w:rsidP="00CF2BBC">
            <w:pPr>
              <w:rPr>
                <w:b/>
                <w:szCs w:val="20"/>
              </w:rPr>
            </w:pPr>
            <w:r w:rsidRPr="00742E21">
              <w:rPr>
                <w:b/>
                <w:szCs w:val="20"/>
              </w:rPr>
              <w:t>Unidad de Fábrica:</w:t>
            </w:r>
          </w:p>
        </w:tc>
        <w:tc>
          <w:tcPr>
            <w:tcW w:w="6304" w:type="dxa"/>
          </w:tcPr>
          <w:p w:rsidR="00CF2BBC" w:rsidRPr="00742E21" w:rsidRDefault="00CF2BBC" w:rsidP="00CF2BBC"/>
        </w:tc>
      </w:tr>
      <w:tr w:rsidR="00CF2BBC" w:rsidRPr="00742E21" w:rsidTr="004E18D8">
        <w:trPr>
          <w:trHeight w:val="357"/>
        </w:trPr>
        <w:tc>
          <w:tcPr>
            <w:tcW w:w="3596" w:type="dxa"/>
            <w:shd w:val="clear" w:color="auto" w:fill="F3F3F3"/>
            <w:vAlign w:val="center"/>
          </w:tcPr>
          <w:p w:rsidR="00CF2BBC" w:rsidRPr="00742E21" w:rsidRDefault="00CF2BBC" w:rsidP="00CF2BBC">
            <w:pPr>
              <w:rPr>
                <w:b/>
                <w:szCs w:val="20"/>
              </w:rPr>
            </w:pPr>
            <w:r w:rsidRPr="00742E21">
              <w:rPr>
                <w:b/>
                <w:szCs w:val="20"/>
              </w:rPr>
              <w:t>Dominio:</w:t>
            </w:r>
          </w:p>
        </w:tc>
        <w:tc>
          <w:tcPr>
            <w:tcW w:w="6304" w:type="dxa"/>
          </w:tcPr>
          <w:p w:rsidR="00CF2BBC" w:rsidRPr="00742E21" w:rsidRDefault="00CF2BBC" w:rsidP="00CF2BBC">
            <w:r>
              <w:t>Servicios de Información</w:t>
            </w:r>
          </w:p>
        </w:tc>
      </w:tr>
      <w:tr w:rsidR="00CF2BBC" w:rsidRPr="00742E21" w:rsidTr="004E18D8">
        <w:trPr>
          <w:trHeight w:val="357"/>
        </w:trPr>
        <w:tc>
          <w:tcPr>
            <w:tcW w:w="3596" w:type="dxa"/>
            <w:shd w:val="clear" w:color="auto" w:fill="F3F3F3"/>
            <w:vAlign w:val="center"/>
          </w:tcPr>
          <w:p w:rsidR="00CF2BBC" w:rsidRPr="00742E21" w:rsidRDefault="00CF2BBC" w:rsidP="00CF2BBC">
            <w:pPr>
              <w:rPr>
                <w:b/>
                <w:szCs w:val="20"/>
              </w:rPr>
            </w:pPr>
            <w:r w:rsidRPr="00742E21">
              <w:rPr>
                <w:b/>
                <w:szCs w:val="20"/>
              </w:rPr>
              <w:t>Nombre del Líder Funcional:</w:t>
            </w:r>
          </w:p>
        </w:tc>
        <w:tc>
          <w:tcPr>
            <w:tcW w:w="6304" w:type="dxa"/>
          </w:tcPr>
          <w:p w:rsidR="00CF2BBC" w:rsidRPr="00742E21" w:rsidRDefault="00CF2BBC" w:rsidP="002F4164"/>
        </w:tc>
      </w:tr>
    </w:tbl>
    <w:p w:rsidR="006B021D" w:rsidRPr="00742E21" w:rsidRDefault="006B021D">
      <w:pPr>
        <w:pStyle w:val="Encabezado"/>
      </w:pPr>
    </w:p>
    <w:p w:rsidR="006B021D" w:rsidRPr="00742E21" w:rsidRDefault="006B021D">
      <w:pPr>
        <w:pStyle w:val="Encabezado"/>
      </w:pPr>
    </w:p>
    <w:p w:rsidR="006B021D" w:rsidRPr="00742E21" w:rsidRDefault="006B021D">
      <w:pPr>
        <w:pBdr>
          <w:bottom w:val="single" w:sz="4" w:space="1" w:color="auto"/>
        </w:pBdr>
        <w:ind w:right="52"/>
        <w:jc w:val="both"/>
        <w:rPr>
          <w:b/>
          <w:sz w:val="22"/>
          <w:szCs w:val="22"/>
        </w:rPr>
      </w:pPr>
      <w:r w:rsidRPr="00742E21">
        <w:rPr>
          <w:b/>
          <w:sz w:val="22"/>
          <w:szCs w:val="22"/>
        </w:rPr>
        <w:t>Control de Versiones del Documento</w:t>
      </w:r>
    </w:p>
    <w:p w:rsidR="006B021D" w:rsidRPr="00742E21" w:rsidRDefault="006B021D">
      <w:pPr>
        <w:pStyle w:val="Encabezado"/>
      </w:pPr>
    </w:p>
    <w:tbl>
      <w:tblPr>
        <w:tblW w:w="990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980"/>
        <w:gridCol w:w="2520"/>
        <w:gridCol w:w="3780"/>
      </w:tblGrid>
      <w:tr w:rsidR="006B021D" w:rsidRPr="00742E21" w:rsidTr="00A16347">
        <w:trPr>
          <w:cantSplit/>
          <w:trHeight w:val="323"/>
        </w:trPr>
        <w:tc>
          <w:tcPr>
            <w:tcW w:w="1620" w:type="dxa"/>
            <w:shd w:val="clear" w:color="auto" w:fill="1F497D" w:themeFill="text2"/>
            <w:vAlign w:val="center"/>
          </w:tcPr>
          <w:p w:rsidR="006B021D" w:rsidRPr="00A16347" w:rsidRDefault="006B021D">
            <w:pPr>
              <w:jc w:val="center"/>
              <w:rPr>
                <w:b/>
                <w:color w:val="FFFFFF" w:themeColor="background1"/>
              </w:rPr>
            </w:pPr>
            <w:r w:rsidRPr="00A16347">
              <w:rPr>
                <w:b/>
                <w:color w:val="FFFFFF" w:themeColor="background1"/>
              </w:rPr>
              <w:t>Fecha</w:t>
            </w:r>
          </w:p>
        </w:tc>
        <w:tc>
          <w:tcPr>
            <w:tcW w:w="1980" w:type="dxa"/>
            <w:shd w:val="clear" w:color="auto" w:fill="1F497D" w:themeFill="text2"/>
            <w:vAlign w:val="center"/>
          </w:tcPr>
          <w:p w:rsidR="006B021D" w:rsidRPr="00A16347" w:rsidRDefault="006B021D">
            <w:pPr>
              <w:jc w:val="center"/>
              <w:rPr>
                <w:b/>
                <w:color w:val="FFFFFF" w:themeColor="background1"/>
              </w:rPr>
            </w:pPr>
            <w:r w:rsidRPr="00A16347">
              <w:rPr>
                <w:b/>
                <w:color w:val="FFFFFF" w:themeColor="background1"/>
              </w:rPr>
              <w:t>Versión</w:t>
            </w:r>
          </w:p>
        </w:tc>
        <w:tc>
          <w:tcPr>
            <w:tcW w:w="2520" w:type="dxa"/>
            <w:shd w:val="clear" w:color="auto" w:fill="1F497D" w:themeFill="text2"/>
            <w:vAlign w:val="center"/>
          </w:tcPr>
          <w:p w:rsidR="006B021D" w:rsidRPr="00A16347" w:rsidRDefault="006B021D">
            <w:pPr>
              <w:jc w:val="center"/>
              <w:rPr>
                <w:b/>
                <w:color w:val="FFFFFF" w:themeColor="background1"/>
              </w:rPr>
            </w:pPr>
            <w:r w:rsidRPr="00A16347">
              <w:rPr>
                <w:b/>
                <w:color w:val="FFFFFF" w:themeColor="background1"/>
              </w:rPr>
              <w:t>Autor</w:t>
            </w:r>
          </w:p>
        </w:tc>
        <w:tc>
          <w:tcPr>
            <w:tcW w:w="3780" w:type="dxa"/>
            <w:shd w:val="clear" w:color="auto" w:fill="1F497D" w:themeFill="text2"/>
            <w:vAlign w:val="center"/>
          </w:tcPr>
          <w:p w:rsidR="006B021D" w:rsidRPr="00A16347" w:rsidRDefault="006B021D">
            <w:pPr>
              <w:jc w:val="center"/>
              <w:rPr>
                <w:b/>
                <w:color w:val="FFFFFF" w:themeColor="background1"/>
              </w:rPr>
            </w:pPr>
            <w:r w:rsidRPr="00A16347">
              <w:rPr>
                <w:b/>
                <w:color w:val="FFFFFF" w:themeColor="background1"/>
              </w:rPr>
              <w:t>Descripción</w:t>
            </w:r>
          </w:p>
        </w:tc>
      </w:tr>
      <w:tr w:rsidR="007E77EE" w:rsidRPr="00742E21" w:rsidTr="00471CCE">
        <w:trPr>
          <w:trHeight w:val="357"/>
        </w:trPr>
        <w:tc>
          <w:tcPr>
            <w:tcW w:w="1620" w:type="dxa"/>
          </w:tcPr>
          <w:p w:rsidR="007E77EE" w:rsidRPr="00742E21" w:rsidRDefault="00FC0D30" w:rsidP="00601198">
            <w:pPr>
              <w:jc w:val="center"/>
            </w:pPr>
            <w:r>
              <w:t>23/05/</w:t>
            </w:r>
            <w:r w:rsidR="00BD0E24">
              <w:t>201</w:t>
            </w:r>
            <w:r>
              <w:t>8</w:t>
            </w:r>
          </w:p>
        </w:tc>
        <w:tc>
          <w:tcPr>
            <w:tcW w:w="1980" w:type="dxa"/>
          </w:tcPr>
          <w:p w:rsidR="007E77EE" w:rsidRPr="00742E21" w:rsidRDefault="007E77EE" w:rsidP="00471CCE">
            <w:pPr>
              <w:jc w:val="center"/>
            </w:pPr>
            <w:r w:rsidRPr="00742E21">
              <w:t>1.0</w:t>
            </w:r>
          </w:p>
        </w:tc>
        <w:tc>
          <w:tcPr>
            <w:tcW w:w="2520" w:type="dxa"/>
          </w:tcPr>
          <w:p w:rsidR="007E77EE" w:rsidRPr="00742E21" w:rsidRDefault="00FC0D30" w:rsidP="00D27496">
            <w:pPr>
              <w:jc w:val="center"/>
            </w:pPr>
            <w:r>
              <w:t>Omar Santiago Romulo</w:t>
            </w:r>
          </w:p>
        </w:tc>
        <w:tc>
          <w:tcPr>
            <w:tcW w:w="3780" w:type="dxa"/>
          </w:tcPr>
          <w:p w:rsidR="007E77EE" w:rsidRPr="008C0D44" w:rsidRDefault="00571AEE" w:rsidP="00FC0D30">
            <w:pPr>
              <w:rPr>
                <w:u w:val="single"/>
              </w:rPr>
            </w:pPr>
            <w:r>
              <w:t xml:space="preserve">Documentación </w:t>
            </w:r>
            <w:r w:rsidR="00BC6C84">
              <w:t xml:space="preserve">para detallar </w:t>
            </w:r>
            <w:r w:rsidR="00CF2BBC">
              <w:t xml:space="preserve">el proceso </w:t>
            </w:r>
            <w:r w:rsidR="00FC0D30">
              <w:t>de Alta, Modificar, Eliminar y Consultar la información de Roles</w:t>
            </w:r>
            <w:r w:rsidR="00B610D2">
              <w:t xml:space="preserve"> </w:t>
            </w:r>
            <w:r w:rsidR="0047713B">
              <w:t xml:space="preserve"> </w:t>
            </w:r>
          </w:p>
        </w:tc>
      </w:tr>
    </w:tbl>
    <w:p w:rsidR="006B021D" w:rsidRPr="00742E21" w:rsidRDefault="006B021D">
      <w:pPr>
        <w:pStyle w:val="Encabezado"/>
      </w:pPr>
    </w:p>
    <w:p w:rsidR="006B021D" w:rsidRPr="00742E21" w:rsidRDefault="006B021D">
      <w:pPr>
        <w:pStyle w:val="TDC1"/>
        <w:ind w:right="-32"/>
        <w:jc w:val="center"/>
        <w:rPr>
          <w:sz w:val="25"/>
          <w:szCs w:val="25"/>
        </w:rPr>
      </w:pPr>
      <w:r w:rsidRPr="00742E21">
        <w:rPr>
          <w:sz w:val="20"/>
          <w:szCs w:val="20"/>
        </w:rPr>
        <w:br w:type="page"/>
      </w:r>
      <w:bookmarkStart w:id="2" w:name="Indice"/>
      <w:bookmarkEnd w:id="2"/>
      <w:r w:rsidRPr="00742E21">
        <w:rPr>
          <w:sz w:val="25"/>
          <w:szCs w:val="25"/>
        </w:rPr>
        <w:lastRenderedPageBreak/>
        <w:t>Índice</w:t>
      </w:r>
    </w:p>
    <w:p w:rsidR="006B021D" w:rsidRPr="00742E21" w:rsidRDefault="006B021D">
      <w:pPr>
        <w:pStyle w:val="Encabezado"/>
        <w:tabs>
          <w:tab w:val="clear" w:pos="4419"/>
          <w:tab w:val="clear" w:pos="8838"/>
        </w:tabs>
        <w:ind w:right="-32"/>
        <w:rPr>
          <w:szCs w:val="20"/>
        </w:rPr>
      </w:pPr>
    </w:p>
    <w:p w:rsidR="00A12827" w:rsidRDefault="006B021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742E21">
        <w:rPr>
          <w:b w:val="0"/>
        </w:rPr>
        <w:fldChar w:fldCharType="begin"/>
      </w:r>
      <w:r w:rsidRPr="00742E21">
        <w:rPr>
          <w:b w:val="0"/>
        </w:rPr>
        <w:instrText xml:space="preserve"> TOC \o "1-4" \h \z \u </w:instrText>
      </w:r>
      <w:r w:rsidRPr="00742E21">
        <w:rPr>
          <w:b w:val="0"/>
        </w:rPr>
        <w:fldChar w:fldCharType="separate"/>
      </w:r>
      <w:hyperlink w:anchor="_Toc514863688" w:history="1">
        <w:r w:rsidR="00A12827" w:rsidRPr="00F43202">
          <w:rPr>
            <w:rStyle w:val="Hipervnculo"/>
            <w:noProof/>
          </w:rPr>
          <w:t>1.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Glosario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_Toc514863688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3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689" w:history="1">
        <w:r w:rsidR="00A12827" w:rsidRPr="00F43202">
          <w:rPr>
            <w:rStyle w:val="Hipervnculo"/>
            <w:noProof/>
          </w:rPr>
          <w:t>2.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Descripción General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_Toc514863689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3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690" w:history="1">
        <w:r w:rsidR="00A12827" w:rsidRPr="00F43202">
          <w:rPr>
            <w:rStyle w:val="Hipervnculo"/>
            <w:noProof/>
          </w:rPr>
          <w:t>3.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Diagrama de Casos de Uso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_Toc514863690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4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691" w:history="1">
        <w:r w:rsidR="00A12827" w:rsidRPr="00F43202">
          <w:rPr>
            <w:rStyle w:val="Hipervnculo"/>
          </w:rPr>
          <w:t>3.1.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Objetivo.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_Toc514863691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5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692" w:history="1">
        <w:r w:rsidR="00A12827" w:rsidRPr="00F43202">
          <w:rPr>
            <w:rStyle w:val="Hipervnculo"/>
          </w:rPr>
          <w:t>3.2.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Lista de actores.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_Toc514863692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5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693" w:history="1">
        <w:r w:rsidR="00A12827" w:rsidRPr="00F43202">
          <w:rPr>
            <w:rStyle w:val="Hipervnculo"/>
            <w:noProof/>
          </w:rPr>
          <w:t>4.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Requerimientos Funcionales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_Toc514863693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6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694" w:history="1">
        <w:r w:rsidR="00A12827" w:rsidRPr="00F43202">
          <w:rPr>
            <w:rStyle w:val="Hipervnculo"/>
          </w:rPr>
          <w:t>4.1.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Proceso de insertar datos del rol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_Toc514863694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6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514863695" w:history="1">
        <w:r w:rsidR="00A12827" w:rsidRPr="00F43202">
          <w:rPr>
            <w:rStyle w:val="Hipervnculo"/>
          </w:rPr>
          <w:t>4.1.1.</w:t>
        </w:r>
        <w:r w:rsidR="00A12827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Insertar datos del rol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_Toc514863695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6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696" w:history="1">
        <w:r w:rsidR="00A12827" w:rsidRPr="00F43202">
          <w:rPr>
            <w:rStyle w:val="Hipervnculo"/>
            <w:noProof/>
          </w:rPr>
          <w:t>5.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Requerimientos No Funcionales (Tecnológicos)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_Toc514863696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8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697" w:history="1">
        <w:r w:rsidR="00A12827" w:rsidRPr="00F43202">
          <w:rPr>
            <w:rStyle w:val="Hipervnculo"/>
          </w:rPr>
          <w:t>5.1.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APP_NF_ART_NFR_1.1_Errores Operacionales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_Toc514863697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8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698" w:history="1">
        <w:r w:rsidR="00A12827" w:rsidRPr="00F43202">
          <w:rPr>
            <w:rStyle w:val="Hipervnculo"/>
          </w:rPr>
          <w:t>5.1.1.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APP_NF_ART_NFR_1.1_Errores Operacionales Aplicación Web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_Toc514863698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8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699" w:history="1">
        <w:r w:rsidR="00A12827" w:rsidRPr="00F43202">
          <w:rPr>
            <w:rStyle w:val="Hipervnculo"/>
          </w:rPr>
          <w:t>5.1.2.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APP_NF_ART_NFR_1.2_Errores Operacionales Aplicación Web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_Toc514863699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8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700" w:history="1">
        <w:r w:rsidR="00A12827" w:rsidRPr="00F43202">
          <w:rPr>
            <w:rStyle w:val="Hipervnculo"/>
            <w:lang w:val="en-US"/>
          </w:rPr>
          <w:t>5.2.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lang w:val="en-US"/>
          </w:rPr>
          <w:t>APP_NF_ART_NFR_Excepciones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_Toc514863700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8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701" w:history="1">
        <w:r w:rsidR="00A12827" w:rsidRPr="00F43202">
          <w:rPr>
            <w:rStyle w:val="Hipervnculo"/>
            <w:lang w:val="en-US"/>
          </w:rPr>
          <w:t>5.2.1.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lang w:val="en-US"/>
          </w:rPr>
          <w:t>APP_NF_ART_NFR_2.1_Logs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_Toc514863701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8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702" w:history="1">
        <w:r w:rsidR="00A12827" w:rsidRPr="00F43202">
          <w:rPr>
            <w:rStyle w:val="Hipervnculo"/>
            <w:noProof/>
          </w:rPr>
          <w:t>6.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Entidades Involucradas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_Toc514863702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8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703" w:history="1">
        <w:r w:rsidR="00A12827" w:rsidRPr="00F43202">
          <w:rPr>
            <w:rStyle w:val="Hipervnculo"/>
            <w:noProof/>
          </w:rPr>
          <w:t>7.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Interfaces y Comunicación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_Toc514863703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8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704" w:history="1">
        <w:r w:rsidR="00A12827" w:rsidRPr="00F43202">
          <w:rPr>
            <w:rStyle w:val="Hipervnculo"/>
          </w:rPr>
          <w:t>1.1.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Interfaces de Software / Aplicaciones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_Toc514863704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8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705" w:history="1">
        <w:r w:rsidR="00A12827" w:rsidRPr="00F43202">
          <w:rPr>
            <w:rStyle w:val="Hipervnculo"/>
          </w:rPr>
          <w:t>1.2.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Interfaces de Hardware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_Toc514863705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9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es-MX"/>
        </w:rPr>
      </w:pPr>
      <w:hyperlink w:anchor="_Toc514863706" w:history="1">
        <w:r w:rsidR="00A12827" w:rsidRPr="00F43202">
          <w:rPr>
            <w:rStyle w:val="Hipervnculo"/>
          </w:rPr>
          <w:t>1.3.</w:t>
        </w:r>
        <w:r w:rsidR="00A12827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</w:rPr>
          <w:t>Interfaces de Comunicación</w:t>
        </w:r>
        <w:r w:rsidR="00A12827">
          <w:rPr>
            <w:webHidden/>
          </w:rPr>
          <w:tab/>
        </w:r>
        <w:r w:rsidR="00A12827">
          <w:rPr>
            <w:webHidden/>
          </w:rPr>
          <w:fldChar w:fldCharType="begin"/>
        </w:r>
        <w:r w:rsidR="00A12827">
          <w:rPr>
            <w:webHidden/>
          </w:rPr>
          <w:instrText xml:space="preserve"> PAGEREF _Toc514863706 \h </w:instrText>
        </w:r>
        <w:r w:rsidR="00A12827">
          <w:rPr>
            <w:webHidden/>
          </w:rPr>
        </w:r>
        <w:r w:rsidR="00A12827">
          <w:rPr>
            <w:webHidden/>
          </w:rPr>
          <w:fldChar w:fldCharType="separate"/>
        </w:r>
        <w:r w:rsidR="00A12827">
          <w:rPr>
            <w:webHidden/>
          </w:rPr>
          <w:t>9</w:t>
        </w:r>
        <w:r w:rsidR="00A12827">
          <w:rPr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707" w:history="1">
        <w:r w:rsidR="00A12827" w:rsidRPr="00F43202">
          <w:rPr>
            <w:rStyle w:val="Hipervnculo"/>
            <w:noProof/>
          </w:rPr>
          <w:t>8.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Requerimientos de Servicios Empresariales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_Toc514863707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9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708" w:history="1">
        <w:r w:rsidR="00A12827" w:rsidRPr="00F43202">
          <w:rPr>
            <w:rStyle w:val="Hipervnculo"/>
            <w:noProof/>
          </w:rPr>
          <w:t>9.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Documentos Relacionados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_Toc514863708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9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709" w:history="1">
        <w:r w:rsidR="00A12827" w:rsidRPr="00F43202">
          <w:rPr>
            <w:rStyle w:val="Hipervnculo"/>
            <w:noProof/>
          </w:rPr>
          <w:t>10.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Consideraciones Adicionales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_Toc514863709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9</w:t>
        </w:r>
        <w:r w:rsidR="00A12827">
          <w:rPr>
            <w:noProof/>
            <w:webHidden/>
          </w:rPr>
          <w:fldChar w:fldCharType="end"/>
        </w:r>
      </w:hyperlink>
    </w:p>
    <w:p w:rsidR="00A12827" w:rsidRDefault="00D62A1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514863710" w:history="1">
        <w:r w:rsidR="00A12827" w:rsidRPr="00F43202">
          <w:rPr>
            <w:rStyle w:val="Hipervnculo"/>
            <w:noProof/>
          </w:rPr>
          <w:t>11.</w:t>
        </w:r>
        <w:r w:rsidR="00A1282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A12827" w:rsidRPr="00F43202">
          <w:rPr>
            <w:rStyle w:val="Hipervnculo"/>
            <w:noProof/>
          </w:rPr>
          <w:t>Aprobaciones</w:t>
        </w:r>
        <w:r w:rsidR="00A12827">
          <w:rPr>
            <w:noProof/>
            <w:webHidden/>
          </w:rPr>
          <w:tab/>
        </w:r>
        <w:r w:rsidR="00A12827">
          <w:rPr>
            <w:noProof/>
            <w:webHidden/>
          </w:rPr>
          <w:fldChar w:fldCharType="begin"/>
        </w:r>
        <w:r w:rsidR="00A12827">
          <w:rPr>
            <w:noProof/>
            <w:webHidden/>
          </w:rPr>
          <w:instrText xml:space="preserve"> PAGEREF _Toc514863710 \h </w:instrText>
        </w:r>
        <w:r w:rsidR="00A12827">
          <w:rPr>
            <w:noProof/>
            <w:webHidden/>
          </w:rPr>
        </w:r>
        <w:r w:rsidR="00A12827">
          <w:rPr>
            <w:noProof/>
            <w:webHidden/>
          </w:rPr>
          <w:fldChar w:fldCharType="separate"/>
        </w:r>
        <w:r w:rsidR="00A12827">
          <w:rPr>
            <w:noProof/>
            <w:webHidden/>
          </w:rPr>
          <w:t>10</w:t>
        </w:r>
        <w:r w:rsidR="00A12827">
          <w:rPr>
            <w:noProof/>
            <w:webHidden/>
          </w:rPr>
          <w:fldChar w:fldCharType="end"/>
        </w:r>
      </w:hyperlink>
    </w:p>
    <w:p w:rsidR="006B021D" w:rsidRPr="00742E21" w:rsidRDefault="006B021D">
      <w:pPr>
        <w:pStyle w:val="Encabezado"/>
        <w:tabs>
          <w:tab w:val="clear" w:pos="4419"/>
          <w:tab w:val="clear" w:pos="8838"/>
        </w:tabs>
        <w:ind w:right="-32"/>
        <w:rPr>
          <w:szCs w:val="20"/>
        </w:rPr>
      </w:pPr>
      <w:r w:rsidRPr="00742E21">
        <w:rPr>
          <w:szCs w:val="20"/>
        </w:rPr>
        <w:fldChar w:fldCharType="end"/>
      </w:r>
    </w:p>
    <w:p w:rsidR="00A82FA8" w:rsidRDefault="00A82FA8">
      <w:pPr>
        <w:rPr>
          <w:szCs w:val="20"/>
        </w:rPr>
      </w:pPr>
      <w:r>
        <w:rPr>
          <w:szCs w:val="20"/>
        </w:rPr>
        <w:br w:type="page"/>
      </w:r>
    </w:p>
    <w:p w:rsidR="00F84039" w:rsidRDefault="00F84039">
      <w:pPr>
        <w:rPr>
          <w:szCs w:val="20"/>
        </w:rPr>
      </w:pPr>
    </w:p>
    <w:p w:rsidR="00676E75" w:rsidRDefault="00676E75">
      <w:pPr>
        <w:pStyle w:val="Sangra2detindependiente"/>
        <w:ind w:left="0" w:right="-32"/>
        <w:jc w:val="both"/>
        <w:rPr>
          <w:szCs w:val="20"/>
        </w:rPr>
      </w:pPr>
    </w:p>
    <w:p w:rsidR="006B021D" w:rsidRPr="00742E21" w:rsidRDefault="006B021D">
      <w:pPr>
        <w:numPr>
          <w:ilvl w:val="0"/>
          <w:numId w:val="3"/>
        </w:numPr>
        <w:pBdr>
          <w:bottom w:val="single" w:sz="4" w:space="1" w:color="auto"/>
        </w:pBdr>
        <w:tabs>
          <w:tab w:val="clear" w:pos="360"/>
        </w:tabs>
        <w:ind w:right="-32"/>
        <w:jc w:val="both"/>
        <w:outlineLvl w:val="0"/>
        <w:rPr>
          <w:rStyle w:val="Heading1Char"/>
          <w:sz w:val="24"/>
          <w:lang w:val="es-MX"/>
        </w:rPr>
      </w:pPr>
      <w:bookmarkStart w:id="3" w:name="_Toc514863688"/>
      <w:r w:rsidRPr="00742E21">
        <w:rPr>
          <w:rStyle w:val="Heading1Char"/>
          <w:sz w:val="24"/>
          <w:lang w:val="es-MX"/>
        </w:rPr>
        <w:t>Glosario</w:t>
      </w:r>
      <w:bookmarkEnd w:id="3"/>
    </w:p>
    <w:p w:rsidR="006B021D" w:rsidRPr="00742E21" w:rsidRDefault="006B021D">
      <w:pPr>
        <w:ind w:right="-32"/>
        <w:rPr>
          <w:rStyle w:val="Nmerodepgina"/>
          <w:sz w:val="16"/>
          <w:szCs w:val="16"/>
        </w:rPr>
      </w:pPr>
    </w:p>
    <w:tbl>
      <w:tblPr>
        <w:tblW w:w="10008" w:type="dxa"/>
        <w:tblInd w:w="16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8"/>
        <w:gridCol w:w="7480"/>
      </w:tblGrid>
      <w:tr w:rsidR="006B021D" w:rsidRPr="00742E21" w:rsidTr="00A16347">
        <w:trPr>
          <w:trHeight w:val="332"/>
        </w:trPr>
        <w:tc>
          <w:tcPr>
            <w:tcW w:w="2528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tabs>
                <w:tab w:val="left" w:pos="2268"/>
                <w:tab w:val="left" w:pos="4253"/>
              </w:tabs>
              <w:ind w:right="-32"/>
              <w:jc w:val="center"/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Palabra o Acrónimo</w:t>
            </w:r>
          </w:p>
        </w:tc>
        <w:tc>
          <w:tcPr>
            <w:tcW w:w="7480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tabs>
                <w:tab w:val="left" w:pos="2268"/>
                <w:tab w:val="left" w:pos="4253"/>
              </w:tabs>
              <w:ind w:right="-32"/>
              <w:jc w:val="center"/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Descripción</w:t>
            </w:r>
          </w:p>
        </w:tc>
      </w:tr>
      <w:tr w:rsidR="00571AEE" w:rsidRPr="00742E21" w:rsidTr="004E18D8">
        <w:trPr>
          <w:trHeight w:val="250"/>
        </w:trPr>
        <w:tc>
          <w:tcPr>
            <w:tcW w:w="2528" w:type="dxa"/>
            <w:vAlign w:val="center"/>
          </w:tcPr>
          <w:p w:rsidR="00571AEE" w:rsidRPr="00742E21" w:rsidRDefault="00571AEE" w:rsidP="00571AEE">
            <w:r w:rsidRPr="00742E21">
              <w:t>N/A</w:t>
            </w:r>
          </w:p>
        </w:tc>
        <w:tc>
          <w:tcPr>
            <w:tcW w:w="7480" w:type="dxa"/>
            <w:vAlign w:val="center"/>
          </w:tcPr>
          <w:p w:rsidR="00571AEE" w:rsidRPr="00742E21" w:rsidRDefault="00571AEE" w:rsidP="00571AEE">
            <w:r w:rsidRPr="00742E21">
              <w:t>No Aplica</w:t>
            </w:r>
          </w:p>
        </w:tc>
      </w:tr>
      <w:tr w:rsidR="00C751EB" w:rsidRPr="00742E21" w:rsidTr="004E18D8">
        <w:trPr>
          <w:trHeight w:val="250"/>
        </w:trPr>
        <w:tc>
          <w:tcPr>
            <w:tcW w:w="2528" w:type="dxa"/>
            <w:vAlign w:val="center"/>
          </w:tcPr>
          <w:p w:rsidR="00C751EB" w:rsidRPr="00742E21" w:rsidRDefault="0031111E" w:rsidP="00571AEE">
            <w:r>
              <w:t>Rol</w:t>
            </w:r>
          </w:p>
        </w:tc>
        <w:tc>
          <w:tcPr>
            <w:tcW w:w="7480" w:type="dxa"/>
            <w:vAlign w:val="center"/>
          </w:tcPr>
          <w:p w:rsidR="00C751EB" w:rsidRPr="00742E21" w:rsidRDefault="00C751EB" w:rsidP="0031111E">
            <w:r>
              <w:t xml:space="preserve">Número </w:t>
            </w:r>
            <w:r w:rsidR="0031111E">
              <w:t>o descripción del rol</w:t>
            </w:r>
          </w:p>
        </w:tc>
      </w:tr>
    </w:tbl>
    <w:p w:rsidR="006B021D" w:rsidRPr="00742E21" w:rsidRDefault="006B021D">
      <w:pPr>
        <w:ind w:right="-32"/>
        <w:rPr>
          <w:rStyle w:val="Nmerodepgina"/>
          <w:szCs w:val="20"/>
        </w:rPr>
      </w:pPr>
    </w:p>
    <w:p w:rsidR="006B021D" w:rsidRPr="00742E21" w:rsidRDefault="00D62A18">
      <w:pPr>
        <w:pBdr>
          <w:top w:val="single" w:sz="8" w:space="1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color w:val="0000F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Indice" w:history="1">
        <w:r w:rsidR="006B021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92560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6B021D" w:rsidRPr="00742E21" w:rsidRDefault="006B021D">
      <w:pPr>
        <w:ind w:right="-32"/>
        <w:rPr>
          <w:rStyle w:val="Nmerodepgina"/>
          <w:szCs w:val="20"/>
        </w:rPr>
      </w:pPr>
    </w:p>
    <w:p w:rsidR="006B021D" w:rsidRPr="00742E21" w:rsidRDefault="006B021D">
      <w:pPr>
        <w:ind w:right="-32"/>
        <w:rPr>
          <w:rStyle w:val="Nmerodepgina"/>
          <w:szCs w:val="20"/>
        </w:rPr>
      </w:pPr>
    </w:p>
    <w:p w:rsidR="006B021D" w:rsidRPr="00742E21" w:rsidRDefault="006B021D">
      <w:pPr>
        <w:numPr>
          <w:ilvl w:val="0"/>
          <w:numId w:val="3"/>
        </w:numPr>
        <w:pBdr>
          <w:bottom w:val="single" w:sz="4" w:space="1" w:color="auto"/>
        </w:pBdr>
        <w:tabs>
          <w:tab w:val="clear" w:pos="360"/>
        </w:tabs>
        <w:ind w:right="-32"/>
        <w:jc w:val="both"/>
        <w:outlineLvl w:val="0"/>
        <w:rPr>
          <w:rStyle w:val="Heading1Char"/>
          <w:sz w:val="24"/>
          <w:lang w:val="es-MX"/>
        </w:rPr>
      </w:pPr>
      <w:bookmarkStart w:id="4" w:name="_Toc514863689"/>
      <w:r w:rsidRPr="00742E21">
        <w:rPr>
          <w:rStyle w:val="Heading1Char"/>
          <w:sz w:val="24"/>
          <w:lang w:val="es-MX"/>
        </w:rPr>
        <w:t>Descripción General</w:t>
      </w:r>
      <w:bookmarkEnd w:id="4"/>
    </w:p>
    <w:p w:rsidR="006B021D" w:rsidRPr="00742E21" w:rsidRDefault="006B021D">
      <w:pPr>
        <w:ind w:right="-32"/>
        <w:rPr>
          <w:rStyle w:val="Nmerodepgina"/>
          <w:szCs w:val="20"/>
        </w:rPr>
      </w:pPr>
    </w:p>
    <w:p w:rsidR="006B021D" w:rsidRDefault="00CF2BBC">
      <w:pPr>
        <w:ind w:right="-32"/>
      </w:pPr>
      <w:r>
        <w:t xml:space="preserve">Detallar el proceso </w:t>
      </w:r>
      <w:r w:rsidR="0031111E">
        <w:t>para realizar Alta, Modificar, Eliminar y Consultar la información de Roles.</w:t>
      </w:r>
    </w:p>
    <w:p w:rsidR="00D27496" w:rsidRPr="00742E21" w:rsidRDefault="00D27496">
      <w:pPr>
        <w:ind w:right="-32"/>
        <w:rPr>
          <w:rStyle w:val="Nmerodepgina"/>
          <w:szCs w:val="20"/>
        </w:rPr>
      </w:pPr>
    </w:p>
    <w:p w:rsidR="006B021D" w:rsidRPr="00742E21" w:rsidRDefault="00D62A18">
      <w:pPr>
        <w:pBdr>
          <w:top w:val="single" w:sz="8" w:space="1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color w:val="0000F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Indice" w:history="1">
        <w:r w:rsidR="006B021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92560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6B021D" w:rsidRPr="00742E21" w:rsidRDefault="006B021D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E2084" w:rsidRPr="00742E21" w:rsidRDefault="00CE2084">
      <w:pPr>
        <w:ind w:right="-32"/>
        <w:rPr>
          <w:rStyle w:val="Nmerodepgina"/>
          <w:szCs w:val="20"/>
        </w:rPr>
      </w:pPr>
    </w:p>
    <w:p w:rsidR="00C31A3A" w:rsidRDefault="00C31A3A">
      <w:pPr>
        <w:rPr>
          <w:rStyle w:val="Nmerodepgina"/>
          <w:szCs w:val="20"/>
        </w:rPr>
      </w:pPr>
      <w:r>
        <w:rPr>
          <w:rStyle w:val="Nmerodepgina"/>
          <w:szCs w:val="20"/>
        </w:rPr>
        <w:br w:type="page"/>
      </w:r>
    </w:p>
    <w:p w:rsidR="006B021D" w:rsidRPr="00742E21" w:rsidRDefault="006B021D">
      <w:pPr>
        <w:numPr>
          <w:ilvl w:val="0"/>
          <w:numId w:val="3"/>
        </w:numPr>
        <w:pBdr>
          <w:bottom w:val="single" w:sz="4" w:space="1" w:color="auto"/>
        </w:pBdr>
        <w:tabs>
          <w:tab w:val="clear" w:pos="360"/>
        </w:tabs>
        <w:ind w:right="-32"/>
        <w:jc w:val="both"/>
        <w:outlineLvl w:val="0"/>
        <w:rPr>
          <w:rStyle w:val="Heading1Char"/>
          <w:sz w:val="24"/>
          <w:lang w:val="es-MX"/>
        </w:rPr>
      </w:pPr>
      <w:bookmarkStart w:id="5" w:name="_Toc514863690"/>
      <w:r w:rsidRPr="00742E21">
        <w:rPr>
          <w:rStyle w:val="Heading1Char"/>
          <w:sz w:val="24"/>
          <w:lang w:val="es-MX"/>
        </w:rPr>
        <w:lastRenderedPageBreak/>
        <w:t>Diagrama de Casos de Uso</w:t>
      </w:r>
      <w:bookmarkEnd w:id="5"/>
    </w:p>
    <w:p w:rsidR="006B021D" w:rsidRDefault="006B021D">
      <w:pPr>
        <w:ind w:right="-32"/>
        <w:rPr>
          <w:rStyle w:val="Nmerodepgina"/>
        </w:rPr>
      </w:pPr>
    </w:p>
    <w:p w:rsidR="007D4B84" w:rsidRDefault="008C5329">
      <w:pPr>
        <w:ind w:right="-32"/>
        <w:rPr>
          <w:rStyle w:val="Nmerodepgina"/>
        </w:rPr>
      </w:pPr>
      <w:r>
        <w:rPr>
          <w:rStyle w:val="Nmerodepgina"/>
        </w:rPr>
        <w:t>Insertar Nuevo Rol</w:t>
      </w:r>
    </w:p>
    <w:p w:rsidR="007D4B84" w:rsidRDefault="007D4B84">
      <w:pPr>
        <w:ind w:right="-32"/>
        <w:rPr>
          <w:rStyle w:val="Nmerodepgina"/>
        </w:rPr>
      </w:pPr>
    </w:p>
    <w:p w:rsidR="007D4B84" w:rsidRDefault="007D4B84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99C2E" wp14:editId="5AB94383">
                <wp:simplePos x="0" y="0"/>
                <wp:positionH relativeFrom="column">
                  <wp:posOffset>2007235</wp:posOffset>
                </wp:positionH>
                <wp:positionV relativeFrom="paragraph">
                  <wp:posOffset>10795</wp:posOffset>
                </wp:positionV>
                <wp:extent cx="1790700" cy="23812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158.05pt;margin-top:.85pt;width:14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" filled="f" strokecolor="#0d0d0d [3069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7E4D3" wp14:editId="1CA257A8">
                <wp:simplePos x="0" y="0"/>
                <wp:positionH relativeFrom="column">
                  <wp:posOffset>2216785</wp:posOffset>
                </wp:positionH>
                <wp:positionV relativeFrom="paragraph">
                  <wp:posOffset>10795</wp:posOffset>
                </wp:positionV>
                <wp:extent cx="1362075" cy="2381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7D4B8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174.55pt;margin-top:.85pt;width:107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" filled="f" strokecolor="#0d0d0d [3069]" strokeweight=".5pt">
                <v:textbox>
                  <w:txbxContent>
                    <w:p w:rsidR="00D62A18" w:rsidRPr="007D4B84" w:rsidRDefault="00D62A18" w:rsidP="007D4B8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7D4B84" w:rsidRDefault="008C5329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856410" wp14:editId="1D5C8E42">
                <wp:simplePos x="0" y="0"/>
                <wp:positionH relativeFrom="column">
                  <wp:posOffset>2867660</wp:posOffset>
                </wp:positionH>
                <wp:positionV relativeFrom="paragraph">
                  <wp:posOffset>102870</wp:posOffset>
                </wp:positionV>
                <wp:extent cx="0" cy="20955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8.1pt" to="225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" strokecolor="black [3213]"/>
            </w:pict>
          </mc:Fallback>
        </mc:AlternateContent>
      </w:r>
    </w:p>
    <w:p w:rsidR="007D4B84" w:rsidRDefault="007D4B84">
      <w:pPr>
        <w:ind w:right="-32"/>
        <w:rPr>
          <w:rStyle w:val="Nmerodepgina"/>
        </w:rPr>
      </w:pPr>
    </w:p>
    <w:p w:rsidR="007D4B84" w:rsidRDefault="007D4B84">
      <w:pPr>
        <w:ind w:right="-32"/>
        <w:rPr>
          <w:rStyle w:val="Nmerodepgina"/>
        </w:rPr>
      </w:pPr>
      <w:r w:rsidRPr="007D4B84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A48A8" wp14:editId="2551FDDE">
                <wp:simplePos x="0" y="0"/>
                <wp:positionH relativeFrom="column">
                  <wp:posOffset>2216785</wp:posOffset>
                </wp:positionH>
                <wp:positionV relativeFrom="paragraph">
                  <wp:posOffset>20320</wp:posOffset>
                </wp:positionV>
                <wp:extent cx="1362075" cy="24765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7D4B8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Insertar datos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7" style="position:absolute;margin-left:174.55pt;margin-top:1.6pt;width:107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" filled="f" strokecolor="#0d0d0d [3069]" strokeweight=".5pt">
                <v:textbox>
                  <w:txbxContent>
                    <w:p w:rsidR="00D62A18" w:rsidRPr="007D4B84" w:rsidRDefault="00D62A18" w:rsidP="007D4B8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Insertar datos Rol</w:t>
                      </w:r>
                    </w:p>
                  </w:txbxContent>
                </v:textbox>
              </v:rect>
            </w:pict>
          </mc:Fallback>
        </mc:AlternateContent>
      </w:r>
      <w:r w:rsidRPr="007D4B84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50744" wp14:editId="6B748F78">
                <wp:simplePos x="0" y="0"/>
                <wp:positionH relativeFrom="column">
                  <wp:posOffset>2007235</wp:posOffset>
                </wp:positionH>
                <wp:positionV relativeFrom="paragraph">
                  <wp:posOffset>20320</wp:posOffset>
                </wp:positionV>
                <wp:extent cx="1790700" cy="24765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158.05pt;margin-top:1.6pt;width:141pt;height:1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" filled="f" strokecolor="#0d0d0d [3069]" strokeweight=".5pt"/>
            </w:pict>
          </mc:Fallback>
        </mc:AlternateContent>
      </w:r>
    </w:p>
    <w:p w:rsidR="007D4B84" w:rsidRDefault="008C5329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0F1A4" wp14:editId="2C3314F1">
                <wp:simplePos x="0" y="0"/>
                <wp:positionH relativeFrom="column">
                  <wp:posOffset>2864485</wp:posOffset>
                </wp:positionH>
                <wp:positionV relativeFrom="paragraph">
                  <wp:posOffset>121920</wp:posOffset>
                </wp:positionV>
                <wp:extent cx="0" cy="142875"/>
                <wp:effectExtent l="0" t="0" r="19050" b="952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5pt,9.6pt" to="22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" strokecolor="black [3213]"/>
            </w:pict>
          </mc:Fallback>
        </mc:AlternateContent>
      </w:r>
    </w:p>
    <w:p w:rsidR="007D4B84" w:rsidRPr="00742E21" w:rsidRDefault="008C5329">
      <w:pPr>
        <w:ind w:right="-32"/>
        <w:rPr>
          <w:rStyle w:val="Nmerodepgina"/>
        </w:rPr>
      </w:pPr>
      <w:r w:rsidRPr="007D4B84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2F781" wp14:editId="27EDE2BC">
                <wp:simplePos x="0" y="0"/>
                <wp:positionH relativeFrom="column">
                  <wp:posOffset>1843405</wp:posOffset>
                </wp:positionH>
                <wp:positionV relativeFrom="paragraph">
                  <wp:posOffset>118745</wp:posOffset>
                </wp:positionV>
                <wp:extent cx="2133600" cy="46672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45.15pt;margin-top:9.35pt;width:168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" filled="f" strokecolor="#0d0d0d [3069]" strokeweight=".5pt"/>
            </w:pict>
          </mc:Fallback>
        </mc:AlternateContent>
      </w:r>
      <w:r w:rsidRPr="007D4B84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01C16" wp14:editId="26E2775F">
                <wp:simplePos x="0" y="0"/>
                <wp:positionH relativeFrom="column">
                  <wp:posOffset>2052955</wp:posOffset>
                </wp:positionH>
                <wp:positionV relativeFrom="paragraph">
                  <wp:posOffset>118745</wp:posOffset>
                </wp:positionV>
                <wp:extent cx="1691640" cy="466725"/>
                <wp:effectExtent l="0" t="0" r="2286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7D4B84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 Id Rol</w:t>
                            </w:r>
                          </w:p>
                          <w:p w:rsidR="00D62A18" w:rsidRPr="007D4B84" w:rsidRDefault="00D62A18" w:rsidP="007D4B84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2.- Descripción del rol</w:t>
                            </w:r>
                          </w:p>
                          <w:p w:rsidR="00D62A18" w:rsidRPr="007D4B84" w:rsidRDefault="00D62A18" w:rsidP="007D4B84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3.- Permisos</w:t>
                            </w:r>
                          </w:p>
                          <w:p w:rsidR="00D62A18" w:rsidRPr="007D4B84" w:rsidRDefault="00D62A18" w:rsidP="007D4B84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4.-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8" style="position:absolute;margin-left:161.65pt;margin-top:9.35pt;width:133.2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" filled="f" strokecolor="#0d0d0d [3069]" strokeweight=".5pt">
                <v:textbox>
                  <w:txbxContent>
                    <w:p w:rsidR="00D62A18" w:rsidRPr="007D4B84" w:rsidRDefault="00D62A18" w:rsidP="007D4B84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 Id Rol</w:t>
                      </w:r>
                    </w:p>
                    <w:p w:rsidR="00D62A18" w:rsidRPr="007D4B84" w:rsidRDefault="00D62A18" w:rsidP="007D4B84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2.- Descripción del rol</w:t>
                      </w:r>
                    </w:p>
                    <w:p w:rsidR="00D62A18" w:rsidRPr="007D4B84" w:rsidRDefault="00D62A18" w:rsidP="007D4B84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3.- Permisos</w:t>
                      </w:r>
                    </w:p>
                    <w:p w:rsidR="00D62A18" w:rsidRPr="007D4B84" w:rsidRDefault="00D62A18" w:rsidP="007D4B84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4.- Estatus</w:t>
                      </w:r>
                    </w:p>
                  </w:txbxContent>
                </v:textbox>
              </v:rect>
            </w:pict>
          </mc:Fallback>
        </mc:AlternateContent>
      </w:r>
    </w:p>
    <w:p w:rsidR="008C5329" w:rsidRDefault="008C5329">
      <w:pPr>
        <w:ind w:right="-32"/>
        <w:rPr>
          <w:rStyle w:val="Nmerodepgina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0A4942" wp14:editId="7AA94955">
                <wp:simplePos x="0" y="0"/>
                <wp:positionH relativeFrom="column">
                  <wp:posOffset>2854960</wp:posOffset>
                </wp:positionH>
                <wp:positionV relativeFrom="paragraph">
                  <wp:posOffset>3011170</wp:posOffset>
                </wp:positionV>
                <wp:extent cx="9525" cy="361950"/>
                <wp:effectExtent l="0" t="0" r="28575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pt,237.1pt" to="225.5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" strokecolor="black [3213]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6F3259" wp14:editId="03EB4C8A">
                <wp:simplePos x="0" y="0"/>
                <wp:positionH relativeFrom="column">
                  <wp:posOffset>2216785</wp:posOffset>
                </wp:positionH>
                <wp:positionV relativeFrom="paragraph">
                  <wp:posOffset>3373120</wp:posOffset>
                </wp:positionV>
                <wp:extent cx="1362075" cy="247650"/>
                <wp:effectExtent l="0" t="0" r="28575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9" style="position:absolute;margin-left:174.55pt;margin-top:265.6pt;width:107.2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3F331" wp14:editId="67F58D51">
                <wp:simplePos x="0" y="0"/>
                <wp:positionH relativeFrom="column">
                  <wp:posOffset>2007235</wp:posOffset>
                </wp:positionH>
                <wp:positionV relativeFrom="paragraph">
                  <wp:posOffset>3373120</wp:posOffset>
                </wp:positionV>
                <wp:extent cx="1790700" cy="247650"/>
                <wp:effectExtent l="0" t="0" r="19050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26" style="position:absolute;margin-left:158.05pt;margin-top:265.6pt;width:141pt;height:1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" filled="f" strokecolor="#0d0d0d [3069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3B59A1" wp14:editId="49EA6355">
                <wp:simplePos x="0" y="0"/>
                <wp:positionH relativeFrom="column">
                  <wp:posOffset>2921635</wp:posOffset>
                </wp:positionH>
                <wp:positionV relativeFrom="paragraph">
                  <wp:posOffset>439420</wp:posOffset>
                </wp:positionV>
                <wp:extent cx="0" cy="180975"/>
                <wp:effectExtent l="0" t="0" r="19050" b="95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05pt,34.6pt" to="230.0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" strokecolor="black [3213]"/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198A8" wp14:editId="327A4AA3">
                <wp:simplePos x="0" y="0"/>
                <wp:positionH relativeFrom="column">
                  <wp:posOffset>4045586</wp:posOffset>
                </wp:positionH>
                <wp:positionV relativeFrom="paragraph">
                  <wp:posOffset>2011044</wp:posOffset>
                </wp:positionV>
                <wp:extent cx="904875" cy="728345"/>
                <wp:effectExtent l="0" t="0" r="28575" b="33655"/>
                <wp:wrapNone/>
                <wp:docPr id="22" name="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04875" cy="728345"/>
                        </a:xfrm>
                        <a:prstGeom prst="bentConnector3">
                          <a:avLst>
                            <a:gd name="adj1" fmla="val -5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2 Conector angular" o:spid="_x0000_s1026" type="#_x0000_t34" style="position:absolute;margin-left:318.55pt;margin-top:158.35pt;width:71.25pt;height:57.3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" adj="-114" strokecolor="black [3213]"/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E0E62" wp14:editId="1CCA7DCD">
                <wp:simplePos x="0" y="0"/>
                <wp:positionH relativeFrom="column">
                  <wp:posOffset>892810</wp:posOffset>
                </wp:positionH>
                <wp:positionV relativeFrom="paragraph">
                  <wp:posOffset>2077720</wp:posOffset>
                </wp:positionV>
                <wp:extent cx="1023620" cy="728345"/>
                <wp:effectExtent l="19050" t="0" r="24130" b="33655"/>
                <wp:wrapNone/>
                <wp:docPr id="21" name="2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728345"/>
                        </a:xfrm>
                        <a:prstGeom prst="bentConnector3">
                          <a:avLst>
                            <a:gd name="adj1" fmla="val -2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angular" o:spid="_x0000_s1026" type="#_x0000_t34" style="position:absolute;margin-left:70.3pt;margin-top:163.6pt;width:80.6pt;height:5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" adj="-54" strokecolor="black [3213]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8DDCB" wp14:editId="497170B0">
                <wp:simplePos x="0" y="0"/>
                <wp:positionH relativeFrom="column">
                  <wp:posOffset>2123440</wp:posOffset>
                </wp:positionH>
                <wp:positionV relativeFrom="paragraph">
                  <wp:posOffset>2544445</wp:posOffset>
                </wp:positionV>
                <wp:extent cx="1691640" cy="466725"/>
                <wp:effectExtent l="0" t="0" r="22860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 envía mensaje del estatus de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0" style="position:absolute;margin-left:167.2pt;margin-top:200.35pt;width:133.2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 envía mensaje del estatus de la operación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CF5C4" wp14:editId="466D3446">
                <wp:simplePos x="0" y="0"/>
                <wp:positionH relativeFrom="column">
                  <wp:posOffset>1913890</wp:posOffset>
                </wp:positionH>
                <wp:positionV relativeFrom="paragraph">
                  <wp:posOffset>2544445</wp:posOffset>
                </wp:positionV>
                <wp:extent cx="2133600" cy="466725"/>
                <wp:effectExtent l="0" t="0" r="19050" b="285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150.7pt;margin-top:200.35pt;width:168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" filled="f" strokecolor="#0d0d0d [3069]" strokeweight=".5pt"/>
            </w:pict>
          </mc:Fallback>
        </mc:AlternateContent>
      </w:r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B33A0" wp14:editId="1F7864EF">
                <wp:simplePos x="0" y="0"/>
                <wp:positionH relativeFrom="column">
                  <wp:posOffset>4226560</wp:posOffset>
                </wp:positionH>
                <wp:positionV relativeFrom="paragraph">
                  <wp:posOffset>772795</wp:posOffset>
                </wp:positionV>
                <wp:extent cx="352425" cy="247650"/>
                <wp:effectExtent l="0" t="0" r="0" b="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1" style="position:absolute;margin-left:332.8pt;margin-top:60.85pt;width:27.7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" filled="f" stroked="f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4D633" wp14:editId="625A5744">
                <wp:simplePos x="0" y="0"/>
                <wp:positionH relativeFrom="column">
                  <wp:posOffset>1311910</wp:posOffset>
                </wp:positionH>
                <wp:positionV relativeFrom="paragraph">
                  <wp:posOffset>772795</wp:posOffset>
                </wp:positionV>
                <wp:extent cx="352425" cy="247650"/>
                <wp:effectExtent l="0" t="0" r="0" b="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32" style="position:absolute;margin-left:103.3pt;margin-top:60.85pt;width:27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" filled="f" stroked="f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2A565" wp14:editId="321FD76E">
                <wp:simplePos x="0" y="0"/>
                <wp:positionH relativeFrom="column">
                  <wp:posOffset>3740150</wp:posOffset>
                </wp:positionH>
                <wp:positionV relativeFrom="paragraph">
                  <wp:posOffset>1010920</wp:posOffset>
                </wp:positionV>
                <wp:extent cx="1200785" cy="533400"/>
                <wp:effectExtent l="0" t="0" r="18415" b="19050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533400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angular" o:spid="_x0000_s1026" type="#_x0000_t34" style="position:absolute;margin-left:294.5pt;margin-top:79.6pt;width:94.5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" adj="21423" strokecolor="black [3213]"/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8523C" wp14:editId="10976EEA">
                <wp:simplePos x="0" y="0"/>
                <wp:positionH relativeFrom="column">
                  <wp:posOffset>892810</wp:posOffset>
                </wp:positionH>
                <wp:positionV relativeFrom="paragraph">
                  <wp:posOffset>1010920</wp:posOffset>
                </wp:positionV>
                <wp:extent cx="1228725" cy="600075"/>
                <wp:effectExtent l="19050" t="0" r="9525" b="28575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600075"/>
                        </a:xfrm>
                        <a:prstGeom prst="bentConnector3">
                          <a:avLst>
                            <a:gd name="adj1" fmla="val 1003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angular" o:spid="_x0000_s1026" type="#_x0000_t34" style="position:absolute;margin-left:70.3pt;margin-top:79.6pt;width:96.75pt;height:47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" adj="21684" strokecolor="black [3213]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6B371" wp14:editId="769EC4DF">
                <wp:simplePos x="0" y="0"/>
                <wp:positionH relativeFrom="column">
                  <wp:posOffset>151765</wp:posOffset>
                </wp:positionH>
                <wp:positionV relativeFrom="paragraph">
                  <wp:posOffset>1610995</wp:posOffset>
                </wp:positionV>
                <wp:extent cx="1691640" cy="466725"/>
                <wp:effectExtent l="0" t="0" r="2286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se puede guardar el Rol, el id rol ya existe.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3" style="position:absolute;margin-left:11.95pt;margin-top:126.85pt;width:133.2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se puede guardar el Rol, el id rol ya existe.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3A283" wp14:editId="74AE4D09">
                <wp:simplePos x="0" y="0"/>
                <wp:positionH relativeFrom="column">
                  <wp:posOffset>-57785</wp:posOffset>
                </wp:positionH>
                <wp:positionV relativeFrom="paragraph">
                  <wp:posOffset>1610995</wp:posOffset>
                </wp:positionV>
                <wp:extent cx="2133600" cy="466725"/>
                <wp:effectExtent l="0" t="0" r="19050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-4.55pt;margin-top:126.85pt;width:168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E3D1E" wp14:editId="4C0B82A3">
                <wp:simplePos x="0" y="0"/>
                <wp:positionH relativeFrom="column">
                  <wp:posOffset>4076065</wp:posOffset>
                </wp:positionH>
                <wp:positionV relativeFrom="paragraph">
                  <wp:posOffset>1544320</wp:posOffset>
                </wp:positionV>
                <wp:extent cx="1691640" cy="466725"/>
                <wp:effectExtent l="0" t="0" r="2286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Guardar información del rol en la tabla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4" style="position:absolute;margin-left:320.95pt;margin-top:121.6pt;width:133.2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Guardar información del rol en la tabla ROL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F7FC7" wp14:editId="31F5E9F5">
                <wp:simplePos x="0" y="0"/>
                <wp:positionH relativeFrom="column">
                  <wp:posOffset>3866515</wp:posOffset>
                </wp:positionH>
                <wp:positionV relativeFrom="paragraph">
                  <wp:posOffset>1544320</wp:posOffset>
                </wp:positionV>
                <wp:extent cx="2133600" cy="466725"/>
                <wp:effectExtent l="0" t="0" r="19050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304.45pt;margin-top:121.6pt;width:168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" filled="f" strokecolor="#0d0d0d [3069]" strokeweight=".5pt"/>
            </w:pict>
          </mc:Fallback>
        </mc:AlternateContent>
      </w:r>
      <w:r w:rsidR="00AE1497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D2ECD" wp14:editId="74993D4B">
                <wp:simplePos x="0" y="0"/>
                <wp:positionH relativeFrom="column">
                  <wp:posOffset>2126033</wp:posOffset>
                </wp:positionH>
                <wp:positionV relativeFrom="paragraph">
                  <wp:posOffset>620395</wp:posOffset>
                </wp:positionV>
                <wp:extent cx="1619250" cy="809625"/>
                <wp:effectExtent l="0" t="0" r="19050" b="28575"/>
                <wp:wrapNone/>
                <wp:docPr id="9" name="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8C5329" w:rsidRDefault="00D62A18" w:rsidP="00AE149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Existe el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rol e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 la tabla Rol</w:t>
                            </w: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9 Decisión" o:spid="_x0000_s1035" type="#_x0000_t110" style="position:absolute;margin-left:167.4pt;margin-top:48.85pt;width:127.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" filled="f" strokecolor="black [3213]" strokeweight=".25pt">
                <v:textbox>
                  <w:txbxContent>
                    <w:p w:rsidR="00D62A18" w:rsidRPr="008C5329" w:rsidRDefault="00D62A18" w:rsidP="00AE149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Existe el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id</w:t>
                      </w: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rol e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n la tabla Rol</w:t>
                      </w: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Default="008C5329" w:rsidP="008C5329"/>
    <w:p w:rsidR="008C5329" w:rsidRPr="008C5329" w:rsidRDefault="008C5329" w:rsidP="008C5329"/>
    <w:p w:rsidR="006B021D" w:rsidRDefault="008C5329" w:rsidP="008C5329">
      <w:pPr>
        <w:tabs>
          <w:tab w:val="left" w:pos="2790"/>
        </w:tabs>
      </w:pPr>
      <w:r>
        <w:tab/>
      </w:r>
    </w:p>
    <w:p w:rsidR="008C5329" w:rsidRDefault="008C5329" w:rsidP="008C5329">
      <w:pPr>
        <w:ind w:right="-32"/>
        <w:rPr>
          <w:rStyle w:val="Nmerodepgina"/>
        </w:rPr>
      </w:pPr>
      <w:r>
        <w:rPr>
          <w:rStyle w:val="Nmerodepgina"/>
        </w:rPr>
        <w:lastRenderedPageBreak/>
        <w:t>Actualizar Rol existente</w:t>
      </w:r>
    </w:p>
    <w:p w:rsidR="008C5329" w:rsidRDefault="008C5329" w:rsidP="008C5329">
      <w:pPr>
        <w:ind w:right="-32"/>
        <w:rPr>
          <w:rStyle w:val="Nmerodepgina"/>
        </w:rPr>
      </w:pPr>
    </w:p>
    <w:p w:rsidR="008C5329" w:rsidRDefault="00C968D3" w:rsidP="008C5329">
      <w:pPr>
        <w:ind w:right="-32"/>
        <w:rPr>
          <w:rStyle w:val="Nmerodepgina"/>
        </w:rPr>
      </w:pP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AA26DB" wp14:editId="0AA16971">
                <wp:simplePos x="0" y="0"/>
                <wp:positionH relativeFrom="column">
                  <wp:posOffset>2849880</wp:posOffset>
                </wp:positionH>
                <wp:positionV relativeFrom="paragraph">
                  <wp:posOffset>1496695</wp:posOffset>
                </wp:positionV>
                <wp:extent cx="1619250" cy="809625"/>
                <wp:effectExtent l="0" t="0" r="19050" b="28575"/>
                <wp:wrapNone/>
                <wp:docPr id="79" name="7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8C5329" w:rsidRDefault="00D62A18" w:rsidP="008C532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Existe el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rol e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 la tabla Rol</w:t>
                            </w: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Decisión" o:spid="_x0000_s1036" type="#_x0000_t110" style="position:absolute;margin-left:224.4pt;margin-top:117.85pt;width:127.5pt;height:6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" filled="f" strokecolor="black [3213]" strokeweight=".25pt">
                <v:textbox>
                  <w:txbxContent>
                    <w:p w:rsidR="00D62A18" w:rsidRPr="008C5329" w:rsidRDefault="00D62A18" w:rsidP="008C532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Existe el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id</w:t>
                      </w: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rol e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n la tabla Rol</w:t>
                      </w: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D4B84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56CB45" wp14:editId="35C11140">
                <wp:simplePos x="0" y="0"/>
                <wp:positionH relativeFrom="column">
                  <wp:posOffset>2778760</wp:posOffset>
                </wp:positionH>
                <wp:positionV relativeFrom="paragraph">
                  <wp:posOffset>846455</wp:posOffset>
                </wp:positionV>
                <wp:extent cx="1691640" cy="314325"/>
                <wp:effectExtent l="0" t="0" r="22860" b="2857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 Id Rol</w:t>
                            </w:r>
                          </w:p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2.- Descripción del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37" style="position:absolute;margin-left:218.8pt;margin-top:66.65pt;width:133.2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 Id Rol</w:t>
                      </w:r>
                    </w:p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2.- Descripción del rol</w:t>
                      </w:r>
                    </w:p>
                  </w:txbxContent>
                </v:textbox>
              </v:rect>
            </w:pict>
          </mc:Fallback>
        </mc:AlternateContent>
      </w:r>
      <w:r w:rsidRPr="007D4B84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BF8F67" wp14:editId="31ED4360">
                <wp:simplePos x="0" y="0"/>
                <wp:positionH relativeFrom="column">
                  <wp:posOffset>2731135</wp:posOffset>
                </wp:positionH>
                <wp:positionV relativeFrom="paragraph">
                  <wp:posOffset>458470</wp:posOffset>
                </wp:positionV>
                <wp:extent cx="1790700" cy="247650"/>
                <wp:effectExtent l="0" t="0" r="19050" b="190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26" style="position:absolute;margin-left:215.05pt;margin-top:36.1pt;width:141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" filled="f" strokecolor="#0d0d0d [3069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3E955C" wp14:editId="59F4E24E">
                <wp:simplePos x="0" y="0"/>
                <wp:positionH relativeFrom="column">
                  <wp:posOffset>2940685</wp:posOffset>
                </wp:positionH>
                <wp:positionV relativeFrom="paragraph">
                  <wp:posOffset>10795</wp:posOffset>
                </wp:positionV>
                <wp:extent cx="1362075" cy="238125"/>
                <wp:effectExtent l="0" t="0" r="28575" b="2857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38" style="position:absolute;margin-left:231.55pt;margin-top:.85pt;width:107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9ABC27" wp14:editId="2530FAA3">
                <wp:simplePos x="0" y="0"/>
                <wp:positionH relativeFrom="column">
                  <wp:posOffset>2731135</wp:posOffset>
                </wp:positionH>
                <wp:positionV relativeFrom="paragraph">
                  <wp:posOffset>10795</wp:posOffset>
                </wp:positionV>
                <wp:extent cx="1790700" cy="238125"/>
                <wp:effectExtent l="0" t="0" r="19050" b="2857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215.05pt;margin-top:.85pt;width:141pt;height:18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" filled="f" strokecolor="#0d0d0d [3069]" strokeweight=".5pt"/>
            </w:pict>
          </mc:Fallback>
        </mc:AlternateContent>
      </w:r>
    </w:p>
    <w:p w:rsidR="008C5329" w:rsidRDefault="008C5329" w:rsidP="008C5329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0C0A37" wp14:editId="5FF0D95D">
                <wp:simplePos x="0" y="0"/>
                <wp:positionH relativeFrom="column">
                  <wp:posOffset>3591560</wp:posOffset>
                </wp:positionH>
                <wp:positionV relativeFrom="paragraph">
                  <wp:posOffset>102870</wp:posOffset>
                </wp:positionV>
                <wp:extent cx="0" cy="209550"/>
                <wp:effectExtent l="0" t="0" r="1905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8.1pt" to="282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" strokecolor="black [3213]"/>
            </w:pict>
          </mc:Fallback>
        </mc:AlternateContent>
      </w:r>
    </w:p>
    <w:p w:rsidR="008C5329" w:rsidRDefault="008C5329" w:rsidP="008C5329">
      <w:pPr>
        <w:ind w:right="-32"/>
        <w:rPr>
          <w:rStyle w:val="Nmerodepgina"/>
        </w:rPr>
      </w:pPr>
    </w:p>
    <w:p w:rsidR="008C5329" w:rsidRDefault="008C5329" w:rsidP="008C5329">
      <w:pPr>
        <w:ind w:right="-32"/>
        <w:rPr>
          <w:rStyle w:val="Nmerodepgina"/>
        </w:rPr>
      </w:pPr>
      <w:r w:rsidRPr="007D4B84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CFA884" wp14:editId="7A80A0B9">
                <wp:simplePos x="0" y="0"/>
                <wp:positionH relativeFrom="column">
                  <wp:posOffset>2940685</wp:posOffset>
                </wp:positionH>
                <wp:positionV relativeFrom="paragraph">
                  <wp:posOffset>20320</wp:posOffset>
                </wp:positionV>
                <wp:extent cx="1362075" cy="247650"/>
                <wp:effectExtent l="0" t="0" r="28575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Buscar</w:t>
                            </w:r>
                            <w:r w:rsidRPr="007D4B84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datos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39" style="position:absolute;margin-left:231.55pt;margin-top:1.6pt;width:107.2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Buscar</w:t>
                      </w:r>
                      <w:r w:rsidRPr="007D4B84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datos Rol</w:t>
                      </w:r>
                    </w:p>
                  </w:txbxContent>
                </v:textbox>
              </v:rect>
            </w:pict>
          </mc:Fallback>
        </mc:AlternateContent>
      </w:r>
    </w:p>
    <w:p w:rsidR="008C5329" w:rsidRDefault="008C5329" w:rsidP="008C5329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A2D211" wp14:editId="0861AF92">
                <wp:simplePos x="0" y="0"/>
                <wp:positionH relativeFrom="column">
                  <wp:posOffset>3588385</wp:posOffset>
                </wp:positionH>
                <wp:positionV relativeFrom="paragraph">
                  <wp:posOffset>121920</wp:posOffset>
                </wp:positionV>
                <wp:extent cx="0" cy="142875"/>
                <wp:effectExtent l="0" t="0" r="19050" b="9525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55pt,9.6pt" to="282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" strokecolor="black [3213]"/>
            </w:pict>
          </mc:Fallback>
        </mc:AlternateContent>
      </w:r>
    </w:p>
    <w:p w:rsidR="008C5329" w:rsidRPr="00742E21" w:rsidRDefault="00C77CAC" w:rsidP="008C5329">
      <w:pPr>
        <w:ind w:right="-32"/>
        <w:rPr>
          <w:rStyle w:val="Nmerodepgina"/>
        </w:rPr>
      </w:pPr>
      <w:r w:rsidRPr="007D4B84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91BE7" wp14:editId="5AD038AB">
                <wp:simplePos x="0" y="0"/>
                <wp:positionH relativeFrom="column">
                  <wp:posOffset>2569210</wp:posOffset>
                </wp:positionH>
                <wp:positionV relativeFrom="paragraph">
                  <wp:posOffset>116205</wp:posOffset>
                </wp:positionV>
                <wp:extent cx="2133600" cy="314325"/>
                <wp:effectExtent l="0" t="0" r="19050" b="28575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26" style="position:absolute;margin-left:202.3pt;margin-top:9.15pt;width:168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" filled="f" strokecolor="#0d0d0d [3069]" strokeweight=".5pt"/>
            </w:pict>
          </mc:Fallback>
        </mc:AlternateContent>
      </w:r>
    </w:p>
    <w:p w:rsidR="008C5329" w:rsidRDefault="008C5329" w:rsidP="008C5329">
      <w:pPr>
        <w:ind w:right="-32"/>
        <w:rPr>
          <w:rStyle w:val="Nmerodepgina"/>
          <w:u w:val="single"/>
        </w:rPr>
      </w:pPr>
    </w:p>
    <w:p w:rsidR="008C5329" w:rsidRDefault="00C77CAC" w:rsidP="008C5329">
      <w:pPr>
        <w:tabs>
          <w:tab w:val="left" w:pos="279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1AEA77" wp14:editId="00A191C1">
                <wp:simplePos x="0" y="0"/>
                <wp:positionH relativeFrom="column">
                  <wp:posOffset>3645535</wp:posOffset>
                </wp:positionH>
                <wp:positionV relativeFrom="paragraph">
                  <wp:posOffset>138430</wp:posOffset>
                </wp:positionV>
                <wp:extent cx="9525" cy="333375"/>
                <wp:effectExtent l="0" t="0" r="28575" b="28575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6 Conector recto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10.9pt" to="287.8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" strokecolor="black [3213]"/>
            </w:pict>
          </mc:Fallback>
        </mc:AlternateContent>
      </w:r>
    </w:p>
    <w:p w:rsidR="008C5329" w:rsidRPr="008C5329" w:rsidRDefault="008C5329" w:rsidP="008C5329"/>
    <w:p w:rsidR="008C5329" w:rsidRDefault="008C5329" w:rsidP="008C5329"/>
    <w:p w:rsidR="008C5329" w:rsidRDefault="008C5329" w:rsidP="008C5329">
      <w:pPr>
        <w:tabs>
          <w:tab w:val="left" w:pos="2055"/>
        </w:tabs>
      </w:pPr>
      <w:r>
        <w:tab/>
      </w:r>
    </w:p>
    <w:p w:rsidR="008C5329" w:rsidRPr="008C5329" w:rsidRDefault="00C968D3" w:rsidP="008C5329"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614745" wp14:editId="1BF80336">
                <wp:simplePos x="0" y="0"/>
                <wp:positionH relativeFrom="column">
                  <wp:posOffset>4636135</wp:posOffset>
                </wp:positionH>
                <wp:positionV relativeFrom="paragraph">
                  <wp:posOffset>13970</wp:posOffset>
                </wp:positionV>
                <wp:extent cx="352425" cy="247650"/>
                <wp:effectExtent l="0" t="0" r="0" b="0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40" style="position:absolute;margin-left:365.05pt;margin-top:1.1pt;width:27.7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" filled="f" stroked="f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9FF162" wp14:editId="56FBEA02">
                <wp:simplePos x="0" y="0"/>
                <wp:positionH relativeFrom="column">
                  <wp:posOffset>1916430</wp:posOffset>
                </wp:positionH>
                <wp:positionV relativeFrom="paragraph">
                  <wp:posOffset>42545</wp:posOffset>
                </wp:positionV>
                <wp:extent cx="352425" cy="247650"/>
                <wp:effectExtent l="0" t="0" r="0" b="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41" style="position:absolute;margin-left:150.9pt;margin-top:3.35pt;width:27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" filled="f" stroked="f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:rsidR="008C5329" w:rsidRPr="008C5329" w:rsidRDefault="008C5329" w:rsidP="008C5329"/>
    <w:p w:rsidR="008C5329" w:rsidRPr="008C5329" w:rsidRDefault="00C968D3" w:rsidP="008C5329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4D2B6A" wp14:editId="40874F6F">
                <wp:simplePos x="0" y="0"/>
                <wp:positionH relativeFrom="column">
                  <wp:posOffset>1639570</wp:posOffset>
                </wp:positionH>
                <wp:positionV relativeFrom="paragraph">
                  <wp:posOffset>-4445</wp:posOffset>
                </wp:positionV>
                <wp:extent cx="1228090" cy="409575"/>
                <wp:effectExtent l="0" t="0" r="10160" b="28575"/>
                <wp:wrapNone/>
                <wp:docPr id="74" name="7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28090" cy="409575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onector angular" o:spid="_x0000_s1026" type="#_x0000_t34" style="position:absolute;margin-left:129.1pt;margin-top:-.35pt;width:96.7pt;height:32.25pt;rotation:180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" adj="21511" strokecolor="black [3213]"/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13F7BB" wp14:editId="6213A735">
                <wp:simplePos x="0" y="0"/>
                <wp:positionH relativeFrom="column">
                  <wp:posOffset>4464685</wp:posOffset>
                </wp:positionH>
                <wp:positionV relativeFrom="paragraph">
                  <wp:posOffset>-4445</wp:posOffset>
                </wp:positionV>
                <wp:extent cx="942975" cy="314325"/>
                <wp:effectExtent l="0" t="0" r="28575" b="28575"/>
                <wp:wrapNone/>
                <wp:docPr id="73" name="7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1432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onector angular" o:spid="_x0000_s1026" type="#_x0000_t34" style="position:absolute;margin-left:351.55pt;margin-top:-.35pt;width:74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" adj="21491" strokecolor="black [3213]"/>
            </w:pict>
          </mc:Fallback>
        </mc:AlternateContent>
      </w:r>
    </w:p>
    <w:p w:rsidR="008C5329" w:rsidRPr="008C5329" w:rsidRDefault="008C5329" w:rsidP="008C5329"/>
    <w:p w:rsidR="008C5329" w:rsidRPr="008C5329" w:rsidRDefault="00C968D3" w:rsidP="008C5329">
      <w:r w:rsidRPr="008C5329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C54E7D" wp14:editId="2A60C423">
                <wp:simplePos x="0" y="0"/>
                <wp:positionH relativeFrom="column">
                  <wp:posOffset>4817110</wp:posOffset>
                </wp:positionH>
                <wp:positionV relativeFrom="paragraph">
                  <wp:posOffset>17780</wp:posOffset>
                </wp:positionV>
                <wp:extent cx="1066800" cy="466725"/>
                <wp:effectExtent l="0" t="0" r="19050" b="28575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se puede encontrar el rol, el rol no existe.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7 Rectángulo" o:spid="_x0000_s1042" style="position:absolute;margin-left:379.3pt;margin-top:1.4pt;width:84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se puede encontrar el rol, el rol no existe.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514B6E" wp14:editId="12C79733">
                <wp:simplePos x="0" y="0"/>
                <wp:positionH relativeFrom="column">
                  <wp:posOffset>4578985</wp:posOffset>
                </wp:positionH>
                <wp:positionV relativeFrom="paragraph">
                  <wp:posOffset>17780</wp:posOffset>
                </wp:positionV>
                <wp:extent cx="1517015" cy="466725"/>
                <wp:effectExtent l="0" t="0" r="26035" b="2857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26" style="position:absolute;margin-left:360.55pt;margin-top:1.4pt;width:119.4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004A02" wp14:editId="3C23F755">
                <wp:simplePos x="0" y="0"/>
                <wp:positionH relativeFrom="column">
                  <wp:posOffset>730250</wp:posOffset>
                </wp:positionH>
                <wp:positionV relativeFrom="paragraph">
                  <wp:posOffset>103505</wp:posOffset>
                </wp:positionV>
                <wp:extent cx="1590675" cy="285750"/>
                <wp:effectExtent l="0" t="0" r="28575" b="1905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26" style="position:absolute;margin-left:57.5pt;margin-top:8.15pt;width:125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45218" wp14:editId="4E5E30DE">
                <wp:simplePos x="0" y="0"/>
                <wp:positionH relativeFrom="column">
                  <wp:posOffset>939800</wp:posOffset>
                </wp:positionH>
                <wp:positionV relativeFrom="paragraph">
                  <wp:posOffset>103505</wp:posOffset>
                </wp:positionV>
                <wp:extent cx="1162050" cy="285750"/>
                <wp:effectExtent l="0" t="0" r="19050" b="19050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Actualizar datos del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5 Rectángulo" o:spid="_x0000_s1043" style="position:absolute;margin-left:74pt;margin-top:8.15pt;width:91.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Actualizar datos del Rol</w:t>
                      </w:r>
                    </w:p>
                  </w:txbxContent>
                </v:textbox>
              </v:rect>
            </w:pict>
          </mc:Fallback>
        </mc:AlternateContent>
      </w:r>
    </w:p>
    <w:p w:rsidR="008C5329" w:rsidRPr="008C5329" w:rsidRDefault="008C5329" w:rsidP="008C5329"/>
    <w:p w:rsidR="008C5329" w:rsidRPr="008C5329" w:rsidRDefault="00C968D3" w:rsidP="008C532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859FCD" wp14:editId="37502535">
                <wp:simplePos x="0" y="0"/>
                <wp:positionH relativeFrom="column">
                  <wp:posOffset>1635760</wp:posOffset>
                </wp:positionH>
                <wp:positionV relativeFrom="paragraph">
                  <wp:posOffset>97155</wp:posOffset>
                </wp:positionV>
                <wp:extent cx="1" cy="228600"/>
                <wp:effectExtent l="0" t="0" r="19050" b="19050"/>
                <wp:wrapNone/>
                <wp:docPr id="107" name="1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7 Conector recto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7.65pt" to="128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" strokecolor="black [3213]"/>
            </w:pict>
          </mc:Fallback>
        </mc:AlternateContent>
      </w:r>
    </w:p>
    <w:p w:rsidR="008C5329" w:rsidRPr="008C5329" w:rsidRDefault="008C5329" w:rsidP="008C5329"/>
    <w:p w:rsidR="008C5329" w:rsidRPr="008C5329" w:rsidRDefault="00C968D3" w:rsidP="008C5329">
      <w:r w:rsidRPr="00C968D3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565716" wp14:editId="2157A1BD">
                <wp:simplePos x="0" y="0"/>
                <wp:positionH relativeFrom="column">
                  <wp:posOffset>969010</wp:posOffset>
                </wp:positionH>
                <wp:positionV relativeFrom="paragraph">
                  <wp:posOffset>33655</wp:posOffset>
                </wp:positionV>
                <wp:extent cx="1143000" cy="466725"/>
                <wp:effectExtent l="0" t="0" r="19050" b="28575"/>
                <wp:wrapNone/>
                <wp:docPr id="106" name="1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C968D3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 Id Rol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solo lectura</w:t>
                            </w:r>
                          </w:p>
                          <w:p w:rsidR="00D62A18" w:rsidRPr="007D4B84" w:rsidRDefault="00D62A18" w:rsidP="00C968D3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2.- Descripción del rol</w:t>
                            </w:r>
                          </w:p>
                          <w:p w:rsidR="00D62A18" w:rsidRPr="007D4B84" w:rsidRDefault="00D62A18" w:rsidP="00C968D3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3.- Permisos</w:t>
                            </w:r>
                          </w:p>
                          <w:p w:rsidR="00D62A18" w:rsidRPr="007D4B84" w:rsidRDefault="00D62A18" w:rsidP="00C968D3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4.-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 Rectángulo" o:spid="_x0000_s1044" style="position:absolute;margin-left:76.3pt;margin-top:2.65pt;width:90pt;height:3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" filled="f" strokecolor="#0d0d0d [3069]" strokeweight=".5pt">
                <v:textbox>
                  <w:txbxContent>
                    <w:p w:rsidR="00D62A18" w:rsidRPr="007D4B84" w:rsidRDefault="00D62A18" w:rsidP="00C968D3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 Id Rol</w:t>
                      </w: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solo lectura</w:t>
                      </w:r>
                    </w:p>
                    <w:p w:rsidR="00D62A18" w:rsidRPr="007D4B84" w:rsidRDefault="00D62A18" w:rsidP="00C968D3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2.- Descripción del rol</w:t>
                      </w:r>
                    </w:p>
                    <w:p w:rsidR="00D62A18" w:rsidRPr="007D4B84" w:rsidRDefault="00D62A18" w:rsidP="00C968D3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3.- Permisos</w:t>
                      </w:r>
                    </w:p>
                    <w:p w:rsidR="00D62A18" w:rsidRPr="007D4B84" w:rsidRDefault="00D62A18" w:rsidP="00C968D3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4.- Estatus</w:t>
                      </w:r>
                    </w:p>
                  </w:txbxContent>
                </v:textbox>
              </v:rect>
            </w:pict>
          </mc:Fallback>
        </mc:AlternateContent>
      </w:r>
      <w:r w:rsidRPr="00C968D3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E492B9" wp14:editId="10DD8C7D">
                <wp:simplePos x="0" y="0"/>
                <wp:positionH relativeFrom="column">
                  <wp:posOffset>759460</wp:posOffset>
                </wp:positionH>
                <wp:positionV relativeFrom="paragraph">
                  <wp:posOffset>33655</wp:posOffset>
                </wp:positionV>
                <wp:extent cx="1571625" cy="466725"/>
                <wp:effectExtent l="0" t="0" r="28575" b="28575"/>
                <wp:wrapNone/>
                <wp:docPr id="105" name="1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 Rectángulo" o:spid="_x0000_s1026" style="position:absolute;margin-left:59.8pt;margin-top:2.65pt;width:123.75pt;height:3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" filled="f" strokecolor="#0d0d0d [3069]" strokeweight=".5pt"/>
            </w:pict>
          </mc:Fallback>
        </mc:AlternateContent>
      </w:r>
    </w:p>
    <w:p w:rsidR="008C5329" w:rsidRPr="008C5329" w:rsidRDefault="008C5329" w:rsidP="008C5329"/>
    <w:p w:rsidR="008C5329" w:rsidRPr="008C5329" w:rsidRDefault="008C5329" w:rsidP="008C5329"/>
    <w:p w:rsidR="008C5329" w:rsidRPr="008C5329" w:rsidRDefault="00C968D3" w:rsidP="008C532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63639D" wp14:editId="65F14D75">
                <wp:simplePos x="0" y="0"/>
                <wp:positionH relativeFrom="column">
                  <wp:posOffset>1530985</wp:posOffset>
                </wp:positionH>
                <wp:positionV relativeFrom="paragraph">
                  <wp:posOffset>62230</wp:posOffset>
                </wp:positionV>
                <wp:extent cx="0" cy="228600"/>
                <wp:effectExtent l="0" t="0" r="19050" b="19050"/>
                <wp:wrapNone/>
                <wp:docPr id="109" name="1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9 Conector recto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4.9pt" to="120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" strokecolor="black [3213]"/>
            </w:pict>
          </mc:Fallback>
        </mc:AlternateContent>
      </w:r>
    </w:p>
    <w:p w:rsidR="008C5329" w:rsidRPr="008C5329" w:rsidRDefault="008C5329" w:rsidP="008C5329"/>
    <w:p w:rsidR="008C5329" w:rsidRPr="008C5329" w:rsidRDefault="0042537F" w:rsidP="008C5329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600F19" wp14:editId="06300867">
                <wp:simplePos x="0" y="0"/>
                <wp:positionH relativeFrom="column">
                  <wp:posOffset>3347721</wp:posOffset>
                </wp:positionH>
                <wp:positionV relativeFrom="paragraph">
                  <wp:posOffset>82549</wp:posOffset>
                </wp:positionV>
                <wp:extent cx="2962275" cy="1147446"/>
                <wp:effectExtent l="0" t="6985" r="40640" b="21590"/>
                <wp:wrapNone/>
                <wp:docPr id="67" name="6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62275" cy="1147446"/>
                        </a:xfrm>
                        <a:prstGeom prst="bentConnector3">
                          <a:avLst>
                            <a:gd name="adj1" fmla="val 9983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onector angular" o:spid="_x0000_s1026" type="#_x0000_t34" style="position:absolute;margin-left:263.6pt;margin-top:6.5pt;width:233.25pt;height:90.3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" adj="21565" strokecolor="black [3213]"/>
            </w:pict>
          </mc:Fallback>
        </mc:AlternateContent>
      </w:r>
      <w:r w:rsidR="00C968D3"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D98AE4" wp14:editId="1EB2459D">
                <wp:simplePos x="0" y="0"/>
                <wp:positionH relativeFrom="column">
                  <wp:posOffset>725805</wp:posOffset>
                </wp:positionH>
                <wp:positionV relativeFrom="paragraph">
                  <wp:posOffset>20955</wp:posOffset>
                </wp:positionV>
                <wp:extent cx="1619250" cy="809625"/>
                <wp:effectExtent l="0" t="0" r="19050" b="28575"/>
                <wp:wrapNone/>
                <wp:docPr id="108" name="10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8C5329" w:rsidRDefault="00D62A18" w:rsidP="00C968D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El rol se actualizo correctamente</w:t>
                            </w:r>
                            <w:proofErr w:type="gramStart"/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 Decisión" o:spid="_x0000_s1045" type="#_x0000_t110" style="position:absolute;margin-left:57.15pt;margin-top:1.65pt;width:127.5pt;height:6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" filled="f" strokecolor="black [3213]" strokeweight=".25pt">
                <v:textbox>
                  <w:txbxContent>
                    <w:p w:rsidR="00D62A18" w:rsidRPr="008C5329" w:rsidRDefault="00D62A18" w:rsidP="00C968D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El rol se actualizo correctamente</w:t>
                      </w:r>
                      <w:proofErr w:type="gramStart"/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C5329" w:rsidRPr="008C5329" w:rsidRDefault="003151C6" w:rsidP="008C5329"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256A62" wp14:editId="0E6EFCFC">
                <wp:simplePos x="0" y="0"/>
                <wp:positionH relativeFrom="column">
                  <wp:posOffset>2663190</wp:posOffset>
                </wp:positionH>
                <wp:positionV relativeFrom="paragraph">
                  <wp:posOffset>8255</wp:posOffset>
                </wp:positionV>
                <wp:extent cx="352425" cy="247650"/>
                <wp:effectExtent l="0" t="0" r="0" b="0"/>
                <wp:wrapNone/>
                <wp:docPr id="110" name="1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3151C6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 Rectángulo" o:spid="_x0000_s1046" style="position:absolute;margin-left:209.7pt;margin-top:.65pt;width:27.7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" filled="f" stroked="f" strokeweight=".5pt">
                <v:textbox>
                  <w:txbxContent>
                    <w:p w:rsidR="00D62A18" w:rsidRPr="007D4B84" w:rsidRDefault="00D62A18" w:rsidP="003151C6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C5329" w:rsidRPr="008C5329" w:rsidRDefault="003151C6" w:rsidP="008C5329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EBF8AF" wp14:editId="41B020B3">
                <wp:simplePos x="0" y="0"/>
                <wp:positionH relativeFrom="column">
                  <wp:posOffset>2340610</wp:posOffset>
                </wp:positionH>
                <wp:positionV relativeFrom="paragraph">
                  <wp:posOffset>135890</wp:posOffset>
                </wp:positionV>
                <wp:extent cx="942975" cy="314325"/>
                <wp:effectExtent l="0" t="0" r="28575" b="28575"/>
                <wp:wrapNone/>
                <wp:docPr id="112" name="1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1432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Conector angular" o:spid="_x0000_s1026" type="#_x0000_t34" style="position:absolute;margin-left:184.3pt;margin-top:10.7pt;width:74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" adj="21491" strokecolor="black [3213]"/>
            </w:pict>
          </mc:Fallback>
        </mc:AlternateContent>
      </w:r>
    </w:p>
    <w:p w:rsidR="008C5329" w:rsidRPr="008C5329" w:rsidRDefault="008C5329" w:rsidP="008C5329"/>
    <w:p w:rsidR="008C5329" w:rsidRPr="008C5329" w:rsidRDefault="008C5329" w:rsidP="008C5329"/>
    <w:p w:rsidR="008C5329" w:rsidRPr="008C5329" w:rsidRDefault="0042537F" w:rsidP="008C5329">
      <w:r w:rsidRPr="0042537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5979C4" wp14:editId="56A139E1">
                <wp:simplePos x="0" y="0"/>
                <wp:positionH relativeFrom="column">
                  <wp:posOffset>2845435</wp:posOffset>
                </wp:positionH>
                <wp:positionV relativeFrom="paragraph">
                  <wp:posOffset>12065</wp:posOffset>
                </wp:positionV>
                <wp:extent cx="1066800" cy="466725"/>
                <wp:effectExtent l="0" t="0" r="19050" b="28575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42537F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se puede actualizar la información del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5 Rectángulo" o:spid="_x0000_s1047" style="position:absolute;margin-left:224.05pt;margin-top:.95pt;width:84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" filled="f" strokecolor="#0d0d0d [3069]" strokeweight=".5pt">
                <v:textbox>
                  <w:txbxContent>
                    <w:p w:rsidR="00D62A18" w:rsidRPr="007D4B84" w:rsidRDefault="00D62A18" w:rsidP="0042537F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se puede actualizar la información del rol</w:t>
                      </w:r>
                    </w:p>
                  </w:txbxContent>
                </v:textbox>
              </v:rect>
            </w:pict>
          </mc:Fallback>
        </mc:AlternateContent>
      </w:r>
      <w:r w:rsidRPr="0042537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365950" wp14:editId="7A0D0D1A">
                <wp:simplePos x="0" y="0"/>
                <wp:positionH relativeFrom="column">
                  <wp:posOffset>2607310</wp:posOffset>
                </wp:positionH>
                <wp:positionV relativeFrom="paragraph">
                  <wp:posOffset>12065</wp:posOffset>
                </wp:positionV>
                <wp:extent cx="1517015" cy="466725"/>
                <wp:effectExtent l="0" t="0" r="26035" b="28575"/>
                <wp:wrapNone/>
                <wp:docPr id="114" name="1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4 Rectángulo" o:spid="_x0000_s1026" style="position:absolute;margin-left:205.3pt;margin-top:.95pt;width:119.45pt;height:3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" filled="f" strokecolor="#0d0d0d [3069]" strokeweight=".5pt"/>
            </w:pict>
          </mc:Fallback>
        </mc:AlternateContent>
      </w:r>
    </w:p>
    <w:p w:rsidR="008C5329" w:rsidRPr="008C5329" w:rsidRDefault="003151C6" w:rsidP="00C968D3">
      <w:pPr>
        <w:tabs>
          <w:tab w:val="left" w:pos="6360"/>
        </w:tabs>
      </w:pPr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D63FFD" wp14:editId="4461C94B">
                <wp:simplePos x="0" y="0"/>
                <wp:positionH relativeFrom="column">
                  <wp:posOffset>1091565</wp:posOffset>
                </wp:positionH>
                <wp:positionV relativeFrom="paragraph">
                  <wp:posOffset>49530</wp:posOffset>
                </wp:positionV>
                <wp:extent cx="352425" cy="247650"/>
                <wp:effectExtent l="0" t="0" r="0" b="0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3151C6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 Rectángulo" o:spid="_x0000_s1048" style="position:absolute;margin-left:85.95pt;margin-top:3.9pt;width:27.7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" filled="f" stroked="f" strokeweight=".5pt">
                <v:textbox>
                  <w:txbxContent>
                    <w:p w:rsidR="00D62A18" w:rsidRPr="007D4B84" w:rsidRDefault="00D62A18" w:rsidP="003151C6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C968D3">
        <w:tab/>
      </w:r>
    </w:p>
    <w:p w:rsidR="008C5329" w:rsidRPr="008C5329" w:rsidRDefault="008C5329" w:rsidP="008C5329"/>
    <w:p w:rsidR="008C5329" w:rsidRPr="008C5329" w:rsidRDefault="0042537F" w:rsidP="008C5329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64F10" wp14:editId="3E240190">
                <wp:simplePos x="0" y="0"/>
                <wp:positionH relativeFrom="column">
                  <wp:posOffset>1135380</wp:posOffset>
                </wp:positionH>
                <wp:positionV relativeFrom="paragraph">
                  <wp:posOffset>64135</wp:posOffset>
                </wp:positionV>
                <wp:extent cx="1390650" cy="590550"/>
                <wp:effectExtent l="0" t="0" r="19050" b="19050"/>
                <wp:wrapNone/>
                <wp:docPr id="68" name="6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90650" cy="590550"/>
                        </a:xfrm>
                        <a:prstGeom prst="bentConnector3">
                          <a:avLst>
                            <a:gd name="adj1" fmla="val 986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onector angular" o:spid="_x0000_s1026" type="#_x0000_t34" style="position:absolute;margin-left:89.4pt;margin-top:5.05pt;width:109.5pt;height:46.5pt;rotation: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" adj="21304" strokecolor="black [3213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11A7E8" wp14:editId="60633ABB">
                <wp:simplePos x="0" y="0"/>
                <wp:positionH relativeFrom="column">
                  <wp:posOffset>3159760</wp:posOffset>
                </wp:positionH>
                <wp:positionV relativeFrom="paragraph">
                  <wp:posOffset>40640</wp:posOffset>
                </wp:positionV>
                <wp:extent cx="0" cy="733425"/>
                <wp:effectExtent l="0" t="0" r="19050" b="9525"/>
                <wp:wrapNone/>
                <wp:docPr id="113" name="1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3 Conector recto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3.2pt" to="248.8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" strokecolor="black [3213]"/>
            </w:pict>
          </mc:Fallback>
        </mc:AlternateContent>
      </w:r>
    </w:p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3151C6" w:rsidP="008C5329"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75D070" wp14:editId="63CA1813">
                <wp:simplePos x="0" y="0"/>
                <wp:positionH relativeFrom="column">
                  <wp:posOffset>2426335</wp:posOffset>
                </wp:positionH>
                <wp:positionV relativeFrom="paragraph">
                  <wp:posOffset>875030</wp:posOffset>
                </wp:positionV>
                <wp:extent cx="1362075" cy="247650"/>
                <wp:effectExtent l="0" t="0" r="28575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49" style="position:absolute;margin-left:191.05pt;margin-top:68.9pt;width:107.2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7436AE" wp14:editId="3362601E">
                <wp:simplePos x="0" y="0"/>
                <wp:positionH relativeFrom="column">
                  <wp:posOffset>3083560</wp:posOffset>
                </wp:positionH>
                <wp:positionV relativeFrom="paragraph">
                  <wp:posOffset>510540</wp:posOffset>
                </wp:positionV>
                <wp:extent cx="0" cy="361950"/>
                <wp:effectExtent l="0" t="0" r="19050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40.2pt" to="242.8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" strokecolor="black [3213]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0C4D70" wp14:editId="1703C39E">
                <wp:simplePos x="0" y="0"/>
                <wp:positionH relativeFrom="column">
                  <wp:posOffset>2332990</wp:posOffset>
                </wp:positionH>
                <wp:positionV relativeFrom="paragraph">
                  <wp:posOffset>46355</wp:posOffset>
                </wp:positionV>
                <wp:extent cx="1691640" cy="466725"/>
                <wp:effectExtent l="0" t="0" r="22860" b="28575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8C5329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 envía mensaje del estatus de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9 Rectángulo" o:spid="_x0000_s1050" style="position:absolute;margin-left:183.7pt;margin-top:3.65pt;width:133.2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" filled="f" strokecolor="#0d0d0d [3069]" strokeweight=".5pt">
                <v:textbox>
                  <w:txbxContent>
                    <w:p w:rsidR="00D62A18" w:rsidRPr="007D4B84" w:rsidRDefault="00D62A18" w:rsidP="008C5329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 envía mensaje del estatus de la operación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2D1881" wp14:editId="02120F3E">
                <wp:simplePos x="0" y="0"/>
                <wp:positionH relativeFrom="column">
                  <wp:posOffset>2123440</wp:posOffset>
                </wp:positionH>
                <wp:positionV relativeFrom="paragraph">
                  <wp:posOffset>46355</wp:posOffset>
                </wp:positionV>
                <wp:extent cx="2133600" cy="466725"/>
                <wp:effectExtent l="0" t="0" r="19050" b="28575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26" style="position:absolute;margin-left:167.2pt;margin-top:3.65pt;width:168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" filled="f" strokecolor="#0d0d0d [3069]" strokeweight=".5pt"/>
            </w:pict>
          </mc:Fallback>
        </mc:AlternateContent>
      </w:r>
      <w:r w:rsidR="00C968D3"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22459D" wp14:editId="16D571A7">
                <wp:simplePos x="0" y="0"/>
                <wp:positionH relativeFrom="column">
                  <wp:posOffset>2216785</wp:posOffset>
                </wp:positionH>
                <wp:positionV relativeFrom="paragraph">
                  <wp:posOffset>875030</wp:posOffset>
                </wp:positionV>
                <wp:extent cx="1790700" cy="247650"/>
                <wp:effectExtent l="0" t="0" r="19050" b="1905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26" style="position:absolute;margin-left:174.55pt;margin-top:68.9pt;width:141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" filled="f" strokecolor="#0d0d0d [3069]" strokeweight=".5pt"/>
            </w:pict>
          </mc:Fallback>
        </mc:AlternateContent>
      </w:r>
    </w:p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Pr="008C5329" w:rsidRDefault="008C5329" w:rsidP="008C5329"/>
    <w:p w:rsidR="008C5329" w:rsidRDefault="008C5329" w:rsidP="008C5329"/>
    <w:p w:rsidR="008C5329" w:rsidRPr="008C5329" w:rsidRDefault="008C5329" w:rsidP="008C5329"/>
    <w:p w:rsidR="008C5329" w:rsidRDefault="008C5329" w:rsidP="008C5329"/>
    <w:p w:rsidR="008C5329" w:rsidRDefault="008C5329" w:rsidP="008C5329">
      <w:pPr>
        <w:tabs>
          <w:tab w:val="left" w:pos="1995"/>
        </w:tabs>
      </w:pPr>
      <w:r>
        <w:tab/>
      </w:r>
    </w:p>
    <w:p w:rsidR="008C5329" w:rsidRDefault="008C5329" w:rsidP="008C5329">
      <w:pPr>
        <w:tabs>
          <w:tab w:val="left" w:pos="1995"/>
        </w:tabs>
      </w:pPr>
    </w:p>
    <w:p w:rsidR="008C5329" w:rsidRDefault="008C5329" w:rsidP="008C5329">
      <w:pPr>
        <w:tabs>
          <w:tab w:val="left" w:pos="1995"/>
        </w:tabs>
      </w:pPr>
    </w:p>
    <w:p w:rsidR="00D6378E" w:rsidRDefault="00D6378E" w:rsidP="00D6378E">
      <w:pPr>
        <w:ind w:right="-32"/>
        <w:rPr>
          <w:rStyle w:val="Nmerodepgina"/>
        </w:rPr>
      </w:pPr>
      <w:r>
        <w:rPr>
          <w:rStyle w:val="Nmerodepgina"/>
        </w:rPr>
        <w:lastRenderedPageBreak/>
        <w:t>Eliminar Rol existente</w:t>
      </w:r>
    </w:p>
    <w:p w:rsidR="00D6378E" w:rsidRDefault="00D6378E" w:rsidP="00D6378E">
      <w:pPr>
        <w:ind w:right="-32"/>
        <w:rPr>
          <w:rStyle w:val="Nmerodepgina"/>
        </w:rPr>
      </w:pPr>
    </w:p>
    <w:p w:rsidR="00D6378E" w:rsidRDefault="00D6378E" w:rsidP="00D6378E">
      <w:pPr>
        <w:ind w:right="-32"/>
        <w:rPr>
          <w:rStyle w:val="Nmerodepgina"/>
        </w:rPr>
      </w:pP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787BB" wp14:editId="6F9F0D9D">
                <wp:simplePos x="0" y="0"/>
                <wp:positionH relativeFrom="column">
                  <wp:posOffset>2849880</wp:posOffset>
                </wp:positionH>
                <wp:positionV relativeFrom="paragraph">
                  <wp:posOffset>1496695</wp:posOffset>
                </wp:positionV>
                <wp:extent cx="1619250" cy="809625"/>
                <wp:effectExtent l="0" t="0" r="19050" b="28575"/>
                <wp:wrapNone/>
                <wp:docPr id="116" name="11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8C5329" w:rsidRDefault="00D62A18" w:rsidP="00D6378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Existe el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rol e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 la tabla Rol</w:t>
                            </w: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6 Decisión" o:spid="_x0000_s1051" type="#_x0000_t110" style="position:absolute;margin-left:224.4pt;margin-top:117.85pt;width:127.5pt;height:63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" filled="f" strokecolor="black [3213]" strokeweight=".25pt">
                <v:textbox>
                  <w:txbxContent>
                    <w:p w:rsidR="00D62A18" w:rsidRPr="008C5329" w:rsidRDefault="00D62A18" w:rsidP="00D6378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Existe el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id</w:t>
                      </w: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rol e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n la tabla Rol</w:t>
                      </w: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D4B84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DA2377" wp14:editId="228F6792">
                <wp:simplePos x="0" y="0"/>
                <wp:positionH relativeFrom="column">
                  <wp:posOffset>2778760</wp:posOffset>
                </wp:positionH>
                <wp:positionV relativeFrom="paragraph">
                  <wp:posOffset>846455</wp:posOffset>
                </wp:positionV>
                <wp:extent cx="1691640" cy="314325"/>
                <wp:effectExtent l="0" t="0" r="22860" b="28575"/>
                <wp:wrapNone/>
                <wp:docPr id="117" name="1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 Id Rol</w:t>
                            </w:r>
                          </w:p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2.- Descripción del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7 Rectángulo" o:spid="_x0000_s1052" style="position:absolute;margin-left:218.8pt;margin-top:66.65pt;width:133.2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 Id Rol</w:t>
                      </w:r>
                    </w:p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2.- Descripción del rol</w:t>
                      </w:r>
                    </w:p>
                  </w:txbxContent>
                </v:textbox>
              </v:rect>
            </w:pict>
          </mc:Fallback>
        </mc:AlternateContent>
      </w:r>
      <w:r w:rsidRPr="007D4B84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850F9F" wp14:editId="75B540D1">
                <wp:simplePos x="0" y="0"/>
                <wp:positionH relativeFrom="column">
                  <wp:posOffset>2731135</wp:posOffset>
                </wp:positionH>
                <wp:positionV relativeFrom="paragraph">
                  <wp:posOffset>458470</wp:posOffset>
                </wp:positionV>
                <wp:extent cx="1790700" cy="247650"/>
                <wp:effectExtent l="0" t="0" r="19050" b="19050"/>
                <wp:wrapNone/>
                <wp:docPr id="118" name="1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8 Rectángulo" o:spid="_x0000_s1026" style="position:absolute;margin-left:215.05pt;margin-top:36.1pt;width:141pt;height:19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" filled="f" strokecolor="#0d0d0d [3069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848E15" wp14:editId="094B94B9">
                <wp:simplePos x="0" y="0"/>
                <wp:positionH relativeFrom="column">
                  <wp:posOffset>2940685</wp:posOffset>
                </wp:positionH>
                <wp:positionV relativeFrom="paragraph">
                  <wp:posOffset>10795</wp:posOffset>
                </wp:positionV>
                <wp:extent cx="1362075" cy="238125"/>
                <wp:effectExtent l="0" t="0" r="28575" b="28575"/>
                <wp:wrapNone/>
                <wp:docPr id="119" name="1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9 Rectángulo" o:spid="_x0000_s1053" style="position:absolute;margin-left:231.55pt;margin-top:.85pt;width:107.2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952F8F" wp14:editId="7D4E5D2F">
                <wp:simplePos x="0" y="0"/>
                <wp:positionH relativeFrom="column">
                  <wp:posOffset>2731135</wp:posOffset>
                </wp:positionH>
                <wp:positionV relativeFrom="paragraph">
                  <wp:posOffset>10795</wp:posOffset>
                </wp:positionV>
                <wp:extent cx="1790700" cy="238125"/>
                <wp:effectExtent l="0" t="0" r="19050" b="28575"/>
                <wp:wrapNone/>
                <wp:docPr id="120" name="1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0 Rectángulo" o:spid="_x0000_s1026" style="position:absolute;margin-left:215.05pt;margin-top:.85pt;width:141pt;height:18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" filled="f" strokecolor="#0d0d0d [3069]" strokeweight=".5pt"/>
            </w:pict>
          </mc:Fallback>
        </mc:AlternateContent>
      </w:r>
    </w:p>
    <w:p w:rsidR="00D6378E" w:rsidRDefault="00D6378E" w:rsidP="00D6378E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59C4EB" wp14:editId="08E43421">
                <wp:simplePos x="0" y="0"/>
                <wp:positionH relativeFrom="column">
                  <wp:posOffset>3591560</wp:posOffset>
                </wp:positionH>
                <wp:positionV relativeFrom="paragraph">
                  <wp:posOffset>102870</wp:posOffset>
                </wp:positionV>
                <wp:extent cx="0" cy="209550"/>
                <wp:effectExtent l="0" t="0" r="19050" b="19050"/>
                <wp:wrapNone/>
                <wp:docPr id="121" name="1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1 Conector recto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8.1pt" to="282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" strokecolor="black [3213]"/>
            </w:pict>
          </mc:Fallback>
        </mc:AlternateContent>
      </w:r>
    </w:p>
    <w:p w:rsidR="00D6378E" w:rsidRDefault="00D6378E" w:rsidP="00D6378E">
      <w:pPr>
        <w:ind w:right="-32"/>
        <w:rPr>
          <w:rStyle w:val="Nmerodepgina"/>
        </w:rPr>
      </w:pPr>
    </w:p>
    <w:p w:rsidR="00D6378E" w:rsidRDefault="00D6378E" w:rsidP="00D6378E">
      <w:pPr>
        <w:ind w:right="-32"/>
        <w:rPr>
          <w:rStyle w:val="Nmerodepgina"/>
        </w:rPr>
      </w:pPr>
      <w:r w:rsidRPr="007D4B84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B097C7" wp14:editId="52BB7333">
                <wp:simplePos x="0" y="0"/>
                <wp:positionH relativeFrom="column">
                  <wp:posOffset>2940685</wp:posOffset>
                </wp:positionH>
                <wp:positionV relativeFrom="paragraph">
                  <wp:posOffset>20320</wp:posOffset>
                </wp:positionV>
                <wp:extent cx="1362075" cy="247650"/>
                <wp:effectExtent l="0" t="0" r="28575" b="19050"/>
                <wp:wrapNone/>
                <wp:docPr id="122" name="1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Buscar</w:t>
                            </w:r>
                            <w:r w:rsidRPr="007D4B84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datos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2 Rectángulo" o:spid="_x0000_s1054" style="position:absolute;margin-left:231.55pt;margin-top:1.6pt;width:107.25pt;height:1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Buscar</w:t>
                      </w:r>
                      <w:r w:rsidRPr="007D4B84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datos Rol</w:t>
                      </w:r>
                    </w:p>
                  </w:txbxContent>
                </v:textbox>
              </v:rect>
            </w:pict>
          </mc:Fallback>
        </mc:AlternateContent>
      </w:r>
    </w:p>
    <w:p w:rsidR="00D6378E" w:rsidRDefault="00D6378E" w:rsidP="00D6378E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3F576C" wp14:editId="2509B9A8">
                <wp:simplePos x="0" y="0"/>
                <wp:positionH relativeFrom="column">
                  <wp:posOffset>3588385</wp:posOffset>
                </wp:positionH>
                <wp:positionV relativeFrom="paragraph">
                  <wp:posOffset>121920</wp:posOffset>
                </wp:positionV>
                <wp:extent cx="0" cy="142875"/>
                <wp:effectExtent l="0" t="0" r="19050" b="9525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3 Conector recto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55pt,9.6pt" to="282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" strokecolor="black [3213]"/>
            </w:pict>
          </mc:Fallback>
        </mc:AlternateContent>
      </w:r>
    </w:p>
    <w:p w:rsidR="00D6378E" w:rsidRPr="00742E21" w:rsidRDefault="00D6378E" w:rsidP="00D6378E">
      <w:pPr>
        <w:ind w:right="-32"/>
        <w:rPr>
          <w:rStyle w:val="Nmerodepgina"/>
        </w:rPr>
      </w:pPr>
      <w:r w:rsidRPr="007D4B84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241968" wp14:editId="60EF672C">
                <wp:simplePos x="0" y="0"/>
                <wp:positionH relativeFrom="column">
                  <wp:posOffset>2569210</wp:posOffset>
                </wp:positionH>
                <wp:positionV relativeFrom="paragraph">
                  <wp:posOffset>116205</wp:posOffset>
                </wp:positionV>
                <wp:extent cx="2133600" cy="314325"/>
                <wp:effectExtent l="0" t="0" r="19050" b="28575"/>
                <wp:wrapNone/>
                <wp:docPr id="124" name="1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4 Rectángulo" o:spid="_x0000_s1026" style="position:absolute;margin-left:202.3pt;margin-top:9.15pt;width:168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" filled="f" strokecolor="#0d0d0d [3069]" strokeweight=".5pt"/>
            </w:pict>
          </mc:Fallback>
        </mc:AlternateContent>
      </w:r>
    </w:p>
    <w:p w:rsidR="00D6378E" w:rsidRDefault="00D6378E" w:rsidP="00D6378E">
      <w:pPr>
        <w:ind w:right="-32"/>
        <w:rPr>
          <w:rStyle w:val="Nmerodepgina"/>
          <w:u w:val="single"/>
        </w:rPr>
      </w:pPr>
    </w:p>
    <w:p w:rsidR="00D6378E" w:rsidRDefault="00D6378E" w:rsidP="00D6378E">
      <w:pPr>
        <w:tabs>
          <w:tab w:val="left" w:pos="279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55EC42" wp14:editId="0A558D27">
                <wp:simplePos x="0" y="0"/>
                <wp:positionH relativeFrom="column">
                  <wp:posOffset>3645535</wp:posOffset>
                </wp:positionH>
                <wp:positionV relativeFrom="paragraph">
                  <wp:posOffset>138430</wp:posOffset>
                </wp:positionV>
                <wp:extent cx="9525" cy="333375"/>
                <wp:effectExtent l="0" t="0" r="28575" b="28575"/>
                <wp:wrapNone/>
                <wp:docPr id="125" name="1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5 Conector recto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10.9pt" to="287.8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" strokecolor="black [3213]"/>
            </w:pict>
          </mc:Fallback>
        </mc:AlternateContent>
      </w:r>
    </w:p>
    <w:p w:rsidR="00D6378E" w:rsidRPr="008C5329" w:rsidRDefault="00D6378E" w:rsidP="00D6378E"/>
    <w:p w:rsidR="00D6378E" w:rsidRDefault="00D6378E" w:rsidP="00D6378E"/>
    <w:p w:rsidR="00D6378E" w:rsidRDefault="00D6378E" w:rsidP="00D6378E">
      <w:pPr>
        <w:tabs>
          <w:tab w:val="left" w:pos="2055"/>
        </w:tabs>
      </w:pPr>
      <w:r>
        <w:tab/>
      </w:r>
    </w:p>
    <w:p w:rsidR="00D6378E" w:rsidRPr="008C5329" w:rsidRDefault="00D6378E" w:rsidP="00D6378E"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14B73C" wp14:editId="28C636C4">
                <wp:simplePos x="0" y="0"/>
                <wp:positionH relativeFrom="column">
                  <wp:posOffset>4636135</wp:posOffset>
                </wp:positionH>
                <wp:positionV relativeFrom="paragraph">
                  <wp:posOffset>13970</wp:posOffset>
                </wp:positionV>
                <wp:extent cx="352425" cy="247650"/>
                <wp:effectExtent l="0" t="0" r="0" b="0"/>
                <wp:wrapNone/>
                <wp:docPr id="126" name="1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6 Rectángulo" o:spid="_x0000_s1055" style="position:absolute;margin-left:365.05pt;margin-top:1.1pt;width:27.75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" filled="f" stroked="f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2FB8FF" wp14:editId="5CD8E687">
                <wp:simplePos x="0" y="0"/>
                <wp:positionH relativeFrom="column">
                  <wp:posOffset>1916430</wp:posOffset>
                </wp:positionH>
                <wp:positionV relativeFrom="paragraph">
                  <wp:posOffset>42545</wp:posOffset>
                </wp:positionV>
                <wp:extent cx="352425" cy="247650"/>
                <wp:effectExtent l="0" t="0" r="0" b="0"/>
                <wp:wrapNone/>
                <wp:docPr id="127" name="1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7 Rectángulo" o:spid="_x0000_s1056" style="position:absolute;margin-left:150.9pt;margin-top:3.35pt;width:27.7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" filled="f" stroked="f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10A55C" wp14:editId="01A46583">
                <wp:simplePos x="0" y="0"/>
                <wp:positionH relativeFrom="column">
                  <wp:posOffset>1639570</wp:posOffset>
                </wp:positionH>
                <wp:positionV relativeFrom="paragraph">
                  <wp:posOffset>-4445</wp:posOffset>
                </wp:positionV>
                <wp:extent cx="1228090" cy="409575"/>
                <wp:effectExtent l="0" t="0" r="10160" b="28575"/>
                <wp:wrapNone/>
                <wp:docPr id="128" name="12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28090" cy="409575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8 Conector angular" o:spid="_x0000_s1026" type="#_x0000_t34" style="position:absolute;margin-left:129.1pt;margin-top:-.35pt;width:96.7pt;height:32.25pt;rotation:180;flip:y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" adj="21511" strokecolor="black [3213]"/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D6F0B7" wp14:editId="42DD50B5">
                <wp:simplePos x="0" y="0"/>
                <wp:positionH relativeFrom="column">
                  <wp:posOffset>4464685</wp:posOffset>
                </wp:positionH>
                <wp:positionV relativeFrom="paragraph">
                  <wp:posOffset>-4445</wp:posOffset>
                </wp:positionV>
                <wp:extent cx="942975" cy="314325"/>
                <wp:effectExtent l="0" t="0" r="28575" b="28575"/>
                <wp:wrapNone/>
                <wp:docPr id="129" name="12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1432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9 Conector angular" o:spid="_x0000_s1026" type="#_x0000_t34" style="position:absolute;margin-left:351.55pt;margin-top:-.35pt;width:74.2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" adj="21491" strokecolor="black [3213]"/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>
      <w:r w:rsidRPr="008C5329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6E05E2" wp14:editId="7AE49440">
                <wp:simplePos x="0" y="0"/>
                <wp:positionH relativeFrom="column">
                  <wp:posOffset>4817110</wp:posOffset>
                </wp:positionH>
                <wp:positionV relativeFrom="paragraph">
                  <wp:posOffset>17780</wp:posOffset>
                </wp:positionV>
                <wp:extent cx="1066800" cy="466725"/>
                <wp:effectExtent l="0" t="0" r="19050" b="28575"/>
                <wp:wrapNone/>
                <wp:docPr id="130" name="1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se puede encontrar el rol, el rol no existe.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0 Rectángulo" o:spid="_x0000_s1057" style="position:absolute;margin-left:379.3pt;margin-top:1.4pt;width:84pt;height:3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se puede encontrar el rol, el rol no existe.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1863B2" wp14:editId="78B574A9">
                <wp:simplePos x="0" y="0"/>
                <wp:positionH relativeFrom="column">
                  <wp:posOffset>4578985</wp:posOffset>
                </wp:positionH>
                <wp:positionV relativeFrom="paragraph">
                  <wp:posOffset>17780</wp:posOffset>
                </wp:positionV>
                <wp:extent cx="1517015" cy="466725"/>
                <wp:effectExtent l="0" t="0" r="26035" b="28575"/>
                <wp:wrapNone/>
                <wp:docPr id="131" name="1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1 Rectángulo" o:spid="_x0000_s1026" style="position:absolute;margin-left:360.55pt;margin-top:1.4pt;width:119.45pt;height:3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495ECB" wp14:editId="6DC6850F">
                <wp:simplePos x="0" y="0"/>
                <wp:positionH relativeFrom="column">
                  <wp:posOffset>730250</wp:posOffset>
                </wp:positionH>
                <wp:positionV relativeFrom="paragraph">
                  <wp:posOffset>103505</wp:posOffset>
                </wp:positionV>
                <wp:extent cx="1590675" cy="285750"/>
                <wp:effectExtent l="0" t="0" r="28575" b="19050"/>
                <wp:wrapNone/>
                <wp:docPr id="132" name="1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2 Rectángulo" o:spid="_x0000_s1026" style="position:absolute;margin-left:57.5pt;margin-top:8.15pt;width:125.2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EB7F31" wp14:editId="2C7B66A0">
                <wp:simplePos x="0" y="0"/>
                <wp:positionH relativeFrom="column">
                  <wp:posOffset>939800</wp:posOffset>
                </wp:positionH>
                <wp:positionV relativeFrom="paragraph">
                  <wp:posOffset>103505</wp:posOffset>
                </wp:positionV>
                <wp:extent cx="1162050" cy="285750"/>
                <wp:effectExtent l="0" t="0" r="19050" b="19050"/>
                <wp:wrapNone/>
                <wp:docPr id="133" name="1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Eliminar datos del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3 Rectángulo" o:spid="_x0000_s1058" style="position:absolute;margin-left:74pt;margin-top:8.15pt;width:91.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Eliminar datos del Rol</w:t>
                      </w:r>
                    </w:p>
                  </w:txbxContent>
                </v:textbox>
              </v:rect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1CCA4A" wp14:editId="0C893B46">
                <wp:simplePos x="0" y="0"/>
                <wp:positionH relativeFrom="column">
                  <wp:posOffset>1635760</wp:posOffset>
                </wp:positionH>
                <wp:positionV relativeFrom="paragraph">
                  <wp:posOffset>97155</wp:posOffset>
                </wp:positionV>
                <wp:extent cx="1" cy="228600"/>
                <wp:effectExtent l="0" t="0" r="19050" b="19050"/>
                <wp:wrapNone/>
                <wp:docPr id="134" name="1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4 Conector recto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7.65pt" to="128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" strokecolor="black [3213]"/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>
      <w:r w:rsidRPr="00C968D3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B39D5D" wp14:editId="10A89D5A">
                <wp:simplePos x="0" y="0"/>
                <wp:positionH relativeFrom="column">
                  <wp:posOffset>969010</wp:posOffset>
                </wp:positionH>
                <wp:positionV relativeFrom="paragraph">
                  <wp:posOffset>33655</wp:posOffset>
                </wp:positionV>
                <wp:extent cx="1143000" cy="466725"/>
                <wp:effectExtent l="0" t="0" r="19050" b="28575"/>
                <wp:wrapNone/>
                <wp:docPr id="135" name="1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 Id Rol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solo lectura</w:t>
                            </w:r>
                          </w:p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.-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5 Rectángulo" o:spid="_x0000_s1059" style="position:absolute;margin-left:76.3pt;margin-top:2.65pt;width:90pt;height:36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 Id Rol</w:t>
                      </w: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solo lectura</w:t>
                      </w:r>
                    </w:p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.- Estatus</w:t>
                      </w:r>
                    </w:p>
                  </w:txbxContent>
                </v:textbox>
              </v:rect>
            </w:pict>
          </mc:Fallback>
        </mc:AlternateContent>
      </w:r>
      <w:r w:rsidRPr="00C968D3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A951C0" wp14:editId="0DB1F43E">
                <wp:simplePos x="0" y="0"/>
                <wp:positionH relativeFrom="column">
                  <wp:posOffset>759460</wp:posOffset>
                </wp:positionH>
                <wp:positionV relativeFrom="paragraph">
                  <wp:posOffset>33655</wp:posOffset>
                </wp:positionV>
                <wp:extent cx="1571625" cy="466725"/>
                <wp:effectExtent l="0" t="0" r="28575" b="28575"/>
                <wp:wrapNone/>
                <wp:docPr id="136" name="1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6 Rectángulo" o:spid="_x0000_s1026" style="position:absolute;margin-left:59.8pt;margin-top:2.65pt;width:123.75pt;height:3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" filled="f" strokecolor="#0d0d0d [3069]" strokeweight=".5pt"/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F3988E" wp14:editId="62307BF7">
                <wp:simplePos x="0" y="0"/>
                <wp:positionH relativeFrom="column">
                  <wp:posOffset>1530985</wp:posOffset>
                </wp:positionH>
                <wp:positionV relativeFrom="paragraph">
                  <wp:posOffset>62230</wp:posOffset>
                </wp:positionV>
                <wp:extent cx="0" cy="228600"/>
                <wp:effectExtent l="0" t="0" r="19050" b="19050"/>
                <wp:wrapNone/>
                <wp:docPr id="137" name="1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7 Conector recto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4.9pt" to="120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" strokecolor="black [3213]"/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10A0A6" wp14:editId="0DEFEC0E">
                <wp:simplePos x="0" y="0"/>
                <wp:positionH relativeFrom="column">
                  <wp:posOffset>3347721</wp:posOffset>
                </wp:positionH>
                <wp:positionV relativeFrom="paragraph">
                  <wp:posOffset>82549</wp:posOffset>
                </wp:positionV>
                <wp:extent cx="2962275" cy="1147446"/>
                <wp:effectExtent l="0" t="6985" r="40640" b="21590"/>
                <wp:wrapNone/>
                <wp:docPr id="138" name="13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62275" cy="1147446"/>
                        </a:xfrm>
                        <a:prstGeom prst="bentConnector3">
                          <a:avLst>
                            <a:gd name="adj1" fmla="val 9983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8 Conector angular" o:spid="_x0000_s1026" type="#_x0000_t34" style="position:absolute;margin-left:263.6pt;margin-top:6.5pt;width:233.25pt;height:90.3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" adj="21565" strokecolor="black [3213]"/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3F905B" wp14:editId="4991C089">
                <wp:simplePos x="0" y="0"/>
                <wp:positionH relativeFrom="column">
                  <wp:posOffset>725805</wp:posOffset>
                </wp:positionH>
                <wp:positionV relativeFrom="paragraph">
                  <wp:posOffset>20955</wp:posOffset>
                </wp:positionV>
                <wp:extent cx="1619250" cy="809625"/>
                <wp:effectExtent l="0" t="0" r="19050" b="28575"/>
                <wp:wrapNone/>
                <wp:docPr id="139" name="13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8C5329" w:rsidRDefault="00D62A18" w:rsidP="00D6378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El rol se eliminó correctamente</w:t>
                            </w:r>
                            <w:proofErr w:type="gramStart"/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9 Decisión" o:spid="_x0000_s1060" type="#_x0000_t110" style="position:absolute;margin-left:57.15pt;margin-top:1.65pt;width:127.5pt;height:6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" filled="f" strokecolor="black [3213]" strokeweight=".25pt">
                <v:textbox>
                  <w:txbxContent>
                    <w:p w:rsidR="00D62A18" w:rsidRPr="008C5329" w:rsidRDefault="00D62A18" w:rsidP="00D6378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El rol se eliminó correctamente</w:t>
                      </w:r>
                      <w:proofErr w:type="gramStart"/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378E" w:rsidRPr="008C5329" w:rsidRDefault="00D6378E" w:rsidP="00D6378E"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941A90" wp14:editId="07CBFB81">
                <wp:simplePos x="0" y="0"/>
                <wp:positionH relativeFrom="column">
                  <wp:posOffset>2663190</wp:posOffset>
                </wp:positionH>
                <wp:positionV relativeFrom="paragraph">
                  <wp:posOffset>8255</wp:posOffset>
                </wp:positionV>
                <wp:extent cx="352425" cy="247650"/>
                <wp:effectExtent l="0" t="0" r="0" b="0"/>
                <wp:wrapNone/>
                <wp:docPr id="140" name="1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0 Rectángulo" o:spid="_x0000_s1061" style="position:absolute;margin-left:209.7pt;margin-top:.65pt;width:27.75pt;height:1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" filled="f" stroked="f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D6378E" w:rsidRPr="008C5329" w:rsidRDefault="00D6378E" w:rsidP="00D6378E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7C3AA3" wp14:editId="33E25097">
                <wp:simplePos x="0" y="0"/>
                <wp:positionH relativeFrom="column">
                  <wp:posOffset>2340610</wp:posOffset>
                </wp:positionH>
                <wp:positionV relativeFrom="paragraph">
                  <wp:posOffset>135890</wp:posOffset>
                </wp:positionV>
                <wp:extent cx="942975" cy="314325"/>
                <wp:effectExtent l="0" t="0" r="28575" b="28575"/>
                <wp:wrapNone/>
                <wp:docPr id="141" name="14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1432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1 Conector angular" o:spid="_x0000_s1026" type="#_x0000_t34" style="position:absolute;margin-left:184.3pt;margin-top:10.7pt;width:74.25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" adj="21491" strokecolor="black [3213]"/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>
      <w:r w:rsidRPr="0042537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3A6E60" wp14:editId="38A91139">
                <wp:simplePos x="0" y="0"/>
                <wp:positionH relativeFrom="column">
                  <wp:posOffset>2845435</wp:posOffset>
                </wp:positionH>
                <wp:positionV relativeFrom="paragraph">
                  <wp:posOffset>12065</wp:posOffset>
                </wp:positionV>
                <wp:extent cx="1066800" cy="466725"/>
                <wp:effectExtent l="0" t="0" r="19050" b="28575"/>
                <wp:wrapNone/>
                <wp:docPr id="142" name="1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se puede eliminar la información del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2 Rectángulo" o:spid="_x0000_s1062" style="position:absolute;margin-left:224.05pt;margin-top:.95pt;width:84pt;height:36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se puede eliminar la información del rol</w:t>
                      </w:r>
                    </w:p>
                  </w:txbxContent>
                </v:textbox>
              </v:rect>
            </w:pict>
          </mc:Fallback>
        </mc:AlternateContent>
      </w:r>
      <w:r w:rsidRPr="0042537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0681F6" wp14:editId="19B4946F">
                <wp:simplePos x="0" y="0"/>
                <wp:positionH relativeFrom="column">
                  <wp:posOffset>2607310</wp:posOffset>
                </wp:positionH>
                <wp:positionV relativeFrom="paragraph">
                  <wp:posOffset>12065</wp:posOffset>
                </wp:positionV>
                <wp:extent cx="1517015" cy="466725"/>
                <wp:effectExtent l="0" t="0" r="26035" b="28575"/>
                <wp:wrapNone/>
                <wp:docPr id="143" name="1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3 Rectángulo" o:spid="_x0000_s1026" style="position:absolute;margin-left:205.3pt;margin-top:.95pt;width:119.45pt;height:36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" filled="f" strokecolor="#0d0d0d [3069]" strokeweight=".5pt"/>
            </w:pict>
          </mc:Fallback>
        </mc:AlternateContent>
      </w:r>
    </w:p>
    <w:p w:rsidR="00D6378E" w:rsidRPr="008C5329" w:rsidRDefault="00D6378E" w:rsidP="00D6378E">
      <w:pPr>
        <w:tabs>
          <w:tab w:val="left" w:pos="6360"/>
        </w:tabs>
      </w:pPr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AF268A" wp14:editId="3D664929">
                <wp:simplePos x="0" y="0"/>
                <wp:positionH relativeFrom="column">
                  <wp:posOffset>1091565</wp:posOffset>
                </wp:positionH>
                <wp:positionV relativeFrom="paragraph">
                  <wp:posOffset>49530</wp:posOffset>
                </wp:positionV>
                <wp:extent cx="352425" cy="247650"/>
                <wp:effectExtent l="0" t="0" r="0" b="0"/>
                <wp:wrapNone/>
                <wp:docPr id="144" name="1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4 Rectángulo" o:spid="_x0000_s1063" style="position:absolute;margin-left:85.95pt;margin-top:3.9pt;width:27.7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" filled="f" stroked="f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6378E" w:rsidRPr="008C5329" w:rsidRDefault="00D6378E" w:rsidP="00D6378E"/>
    <w:p w:rsidR="00D6378E" w:rsidRPr="008C5329" w:rsidRDefault="00D6378E" w:rsidP="00D6378E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11793F" wp14:editId="71652712">
                <wp:simplePos x="0" y="0"/>
                <wp:positionH relativeFrom="column">
                  <wp:posOffset>1135380</wp:posOffset>
                </wp:positionH>
                <wp:positionV relativeFrom="paragraph">
                  <wp:posOffset>64135</wp:posOffset>
                </wp:positionV>
                <wp:extent cx="1390650" cy="590550"/>
                <wp:effectExtent l="0" t="0" r="19050" b="19050"/>
                <wp:wrapNone/>
                <wp:docPr id="145" name="14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90650" cy="590550"/>
                        </a:xfrm>
                        <a:prstGeom prst="bentConnector3">
                          <a:avLst>
                            <a:gd name="adj1" fmla="val 986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5 Conector angular" o:spid="_x0000_s1026" type="#_x0000_t34" style="position:absolute;margin-left:89.4pt;margin-top:5.05pt;width:109.5pt;height:46.5pt;rotation:9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" adj="21304" strokecolor="black [3213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98DECA" wp14:editId="13A7D1F6">
                <wp:simplePos x="0" y="0"/>
                <wp:positionH relativeFrom="column">
                  <wp:posOffset>3159760</wp:posOffset>
                </wp:positionH>
                <wp:positionV relativeFrom="paragraph">
                  <wp:posOffset>40640</wp:posOffset>
                </wp:positionV>
                <wp:extent cx="0" cy="733425"/>
                <wp:effectExtent l="0" t="0" r="19050" b="9525"/>
                <wp:wrapNone/>
                <wp:docPr id="146" name="1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6 Conector recto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3.2pt" to="248.8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" strokecolor="black [3213]"/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2E9765" wp14:editId="1E72CD0B">
                <wp:simplePos x="0" y="0"/>
                <wp:positionH relativeFrom="column">
                  <wp:posOffset>2426335</wp:posOffset>
                </wp:positionH>
                <wp:positionV relativeFrom="paragraph">
                  <wp:posOffset>875030</wp:posOffset>
                </wp:positionV>
                <wp:extent cx="1362075" cy="247650"/>
                <wp:effectExtent l="0" t="0" r="28575" b="19050"/>
                <wp:wrapNone/>
                <wp:docPr id="147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7 Rectángulo" o:spid="_x0000_s1064" style="position:absolute;margin-left:191.05pt;margin-top:68.9pt;width:107.2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30E02F" wp14:editId="2F1545F7">
                <wp:simplePos x="0" y="0"/>
                <wp:positionH relativeFrom="column">
                  <wp:posOffset>3083560</wp:posOffset>
                </wp:positionH>
                <wp:positionV relativeFrom="paragraph">
                  <wp:posOffset>510540</wp:posOffset>
                </wp:positionV>
                <wp:extent cx="0" cy="361950"/>
                <wp:effectExtent l="0" t="0" r="19050" b="19050"/>
                <wp:wrapNone/>
                <wp:docPr id="148" name="1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8 Conector recto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40.2pt" to="242.8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" strokecolor="black [3213]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29D4DE" wp14:editId="05D83513">
                <wp:simplePos x="0" y="0"/>
                <wp:positionH relativeFrom="column">
                  <wp:posOffset>2332990</wp:posOffset>
                </wp:positionH>
                <wp:positionV relativeFrom="paragraph">
                  <wp:posOffset>46355</wp:posOffset>
                </wp:positionV>
                <wp:extent cx="1691640" cy="466725"/>
                <wp:effectExtent l="0" t="0" r="22860" b="28575"/>
                <wp:wrapNone/>
                <wp:docPr id="149" name="1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D6378E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 envía mensaje del estatus de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9 Rectángulo" o:spid="_x0000_s1065" style="position:absolute;margin-left:183.7pt;margin-top:3.65pt;width:133.2pt;height:3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D6378E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 envía mensaje del estatus de la operación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78C702" wp14:editId="7E777EE6">
                <wp:simplePos x="0" y="0"/>
                <wp:positionH relativeFrom="column">
                  <wp:posOffset>2123440</wp:posOffset>
                </wp:positionH>
                <wp:positionV relativeFrom="paragraph">
                  <wp:posOffset>46355</wp:posOffset>
                </wp:positionV>
                <wp:extent cx="2133600" cy="466725"/>
                <wp:effectExtent l="0" t="0" r="19050" b="28575"/>
                <wp:wrapNone/>
                <wp:docPr id="150" name="1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0 Rectángulo" o:spid="_x0000_s1026" style="position:absolute;margin-left:167.2pt;margin-top:3.65pt;width:168pt;height:3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4C4254" wp14:editId="0D996543">
                <wp:simplePos x="0" y="0"/>
                <wp:positionH relativeFrom="column">
                  <wp:posOffset>2216785</wp:posOffset>
                </wp:positionH>
                <wp:positionV relativeFrom="paragraph">
                  <wp:posOffset>875030</wp:posOffset>
                </wp:positionV>
                <wp:extent cx="1790700" cy="247650"/>
                <wp:effectExtent l="0" t="0" r="19050" b="19050"/>
                <wp:wrapNone/>
                <wp:docPr id="151" name="1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1 Rectángulo" o:spid="_x0000_s1026" style="position:absolute;margin-left:174.55pt;margin-top:68.9pt;width:141pt;height:19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" filled="f" strokecolor="#0d0d0d [3069]" strokeweight=".5pt"/>
            </w:pict>
          </mc:Fallback>
        </mc:AlternateContent>
      </w:r>
    </w:p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/>
    <w:p w:rsidR="00D6378E" w:rsidRPr="008C5329" w:rsidRDefault="00D6378E" w:rsidP="00D6378E"/>
    <w:p w:rsidR="00D6378E" w:rsidRDefault="00D6378E" w:rsidP="00D6378E"/>
    <w:p w:rsidR="00D6378E" w:rsidRPr="008C5329" w:rsidRDefault="00D6378E" w:rsidP="00D6378E"/>
    <w:p w:rsidR="00D6378E" w:rsidRDefault="00D6378E" w:rsidP="00D6378E"/>
    <w:p w:rsidR="00591475" w:rsidRDefault="00591475" w:rsidP="008C5329">
      <w:pPr>
        <w:tabs>
          <w:tab w:val="left" w:pos="1995"/>
        </w:tabs>
      </w:pPr>
    </w:p>
    <w:p w:rsidR="00591475" w:rsidRDefault="00591475" w:rsidP="00591475"/>
    <w:p w:rsidR="00D6378E" w:rsidRDefault="00591475" w:rsidP="00591475">
      <w:pPr>
        <w:tabs>
          <w:tab w:val="left" w:pos="3990"/>
        </w:tabs>
      </w:pPr>
      <w:r>
        <w:tab/>
      </w:r>
    </w:p>
    <w:p w:rsidR="00591475" w:rsidRDefault="00591475" w:rsidP="00591475">
      <w:pPr>
        <w:tabs>
          <w:tab w:val="left" w:pos="3990"/>
        </w:tabs>
      </w:pPr>
    </w:p>
    <w:p w:rsidR="00591475" w:rsidRDefault="00591475" w:rsidP="00591475">
      <w:pPr>
        <w:ind w:right="-32"/>
        <w:rPr>
          <w:rStyle w:val="Nmerodepgina"/>
        </w:rPr>
      </w:pPr>
      <w:r>
        <w:rPr>
          <w:rStyle w:val="Nmerodepgina"/>
        </w:rPr>
        <w:t>Consultar Rol existente</w:t>
      </w:r>
    </w:p>
    <w:p w:rsidR="00591475" w:rsidRDefault="00591475" w:rsidP="00591475">
      <w:pPr>
        <w:ind w:right="-32"/>
        <w:rPr>
          <w:rStyle w:val="Nmerodepgina"/>
        </w:rPr>
      </w:pPr>
    </w:p>
    <w:p w:rsidR="00591475" w:rsidRDefault="00591475" w:rsidP="00591475">
      <w:pPr>
        <w:ind w:right="-32"/>
        <w:rPr>
          <w:rStyle w:val="Nmerodepgina"/>
        </w:rPr>
      </w:pP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F43AFC" wp14:editId="0487941E">
                <wp:simplePos x="0" y="0"/>
                <wp:positionH relativeFrom="column">
                  <wp:posOffset>2849880</wp:posOffset>
                </wp:positionH>
                <wp:positionV relativeFrom="paragraph">
                  <wp:posOffset>1496695</wp:posOffset>
                </wp:positionV>
                <wp:extent cx="1619250" cy="809625"/>
                <wp:effectExtent l="0" t="0" r="19050" b="28575"/>
                <wp:wrapNone/>
                <wp:docPr id="152" name="15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8C5329" w:rsidRDefault="00D62A18" w:rsidP="005914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Existe el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id</w:t>
                            </w: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rol e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 la tabla Rol</w:t>
                            </w:r>
                            <w:r w:rsidRPr="008C532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Decisión" o:spid="_x0000_s1066" type="#_x0000_t110" style="position:absolute;margin-left:224.4pt;margin-top:117.85pt;width:127.5pt;height:6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" filled="f" strokecolor="black [3213]" strokeweight=".25pt">
                <v:textbox>
                  <w:txbxContent>
                    <w:p w:rsidR="00D62A18" w:rsidRPr="008C5329" w:rsidRDefault="00D62A18" w:rsidP="0059147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Existe el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id</w:t>
                      </w: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rol e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n la tabla Rol</w:t>
                      </w:r>
                      <w:r w:rsidRPr="008C5329">
                        <w:rPr>
                          <w:color w:val="000000" w:themeColor="text1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D4B84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49E9B6" wp14:editId="0E97C868">
                <wp:simplePos x="0" y="0"/>
                <wp:positionH relativeFrom="column">
                  <wp:posOffset>2778760</wp:posOffset>
                </wp:positionH>
                <wp:positionV relativeFrom="paragraph">
                  <wp:posOffset>846455</wp:posOffset>
                </wp:positionV>
                <wp:extent cx="1691640" cy="314325"/>
                <wp:effectExtent l="0" t="0" r="22860" b="28575"/>
                <wp:wrapNone/>
                <wp:docPr id="153" name="1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 Id Rol</w:t>
                            </w:r>
                          </w:p>
                          <w:p w:rsidR="00D62A18" w:rsidRPr="007D4B84" w:rsidRDefault="00D62A18" w:rsidP="00591475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2.- Descripción del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3 Rectángulo" o:spid="_x0000_s1067" style="position:absolute;margin-left:218.8pt;margin-top:66.65pt;width:133.2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591475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 Id Rol</w:t>
                      </w:r>
                    </w:p>
                    <w:p w:rsidR="00D62A18" w:rsidRPr="007D4B84" w:rsidRDefault="00D62A18" w:rsidP="00591475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2.- Descripción del rol</w:t>
                      </w:r>
                    </w:p>
                  </w:txbxContent>
                </v:textbox>
              </v:rect>
            </w:pict>
          </mc:Fallback>
        </mc:AlternateContent>
      </w:r>
      <w:r w:rsidRPr="007D4B84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EFF6B9" wp14:editId="63D91935">
                <wp:simplePos x="0" y="0"/>
                <wp:positionH relativeFrom="column">
                  <wp:posOffset>2731135</wp:posOffset>
                </wp:positionH>
                <wp:positionV relativeFrom="paragraph">
                  <wp:posOffset>458470</wp:posOffset>
                </wp:positionV>
                <wp:extent cx="1790700" cy="247650"/>
                <wp:effectExtent l="0" t="0" r="19050" b="19050"/>
                <wp:wrapNone/>
                <wp:docPr id="154" name="1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4 Rectángulo" o:spid="_x0000_s1026" style="position:absolute;margin-left:215.05pt;margin-top:36.1pt;width:141pt;height:19.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" filled="f" strokecolor="#0d0d0d [3069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A8E5CA" wp14:editId="5C84408F">
                <wp:simplePos x="0" y="0"/>
                <wp:positionH relativeFrom="column">
                  <wp:posOffset>2940685</wp:posOffset>
                </wp:positionH>
                <wp:positionV relativeFrom="paragraph">
                  <wp:posOffset>10795</wp:posOffset>
                </wp:positionV>
                <wp:extent cx="1362075" cy="238125"/>
                <wp:effectExtent l="0" t="0" r="28575" b="28575"/>
                <wp:wrapNone/>
                <wp:docPr id="155" name="1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4B84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5 Rectángulo" o:spid="_x0000_s1068" style="position:absolute;margin-left:231.55pt;margin-top:.85pt;width:107.25pt;height:18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59147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4B84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ADA768" wp14:editId="18FC2B7B">
                <wp:simplePos x="0" y="0"/>
                <wp:positionH relativeFrom="column">
                  <wp:posOffset>2731135</wp:posOffset>
                </wp:positionH>
                <wp:positionV relativeFrom="paragraph">
                  <wp:posOffset>10795</wp:posOffset>
                </wp:positionV>
                <wp:extent cx="1790700" cy="238125"/>
                <wp:effectExtent l="0" t="0" r="19050" b="28575"/>
                <wp:wrapNone/>
                <wp:docPr id="156" name="1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6 Rectángulo" o:spid="_x0000_s1026" style="position:absolute;margin-left:215.05pt;margin-top:.85pt;width:141pt;height:18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" filled="f" strokecolor="#0d0d0d [3069]" strokeweight=".5pt"/>
            </w:pict>
          </mc:Fallback>
        </mc:AlternateContent>
      </w:r>
    </w:p>
    <w:p w:rsidR="00591475" w:rsidRDefault="00591475" w:rsidP="00591475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1CDA56" wp14:editId="76F0E81C">
                <wp:simplePos x="0" y="0"/>
                <wp:positionH relativeFrom="column">
                  <wp:posOffset>3591560</wp:posOffset>
                </wp:positionH>
                <wp:positionV relativeFrom="paragraph">
                  <wp:posOffset>102870</wp:posOffset>
                </wp:positionV>
                <wp:extent cx="0" cy="209550"/>
                <wp:effectExtent l="0" t="0" r="19050" b="19050"/>
                <wp:wrapNone/>
                <wp:docPr id="157" name="1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7 Conector recto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8.1pt" to="282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" strokecolor="black [3213]"/>
            </w:pict>
          </mc:Fallback>
        </mc:AlternateContent>
      </w:r>
    </w:p>
    <w:p w:rsidR="00591475" w:rsidRDefault="00591475" w:rsidP="00591475">
      <w:pPr>
        <w:ind w:right="-32"/>
        <w:rPr>
          <w:rStyle w:val="Nmerodepgina"/>
        </w:rPr>
      </w:pPr>
    </w:p>
    <w:p w:rsidR="00591475" w:rsidRDefault="00591475" w:rsidP="00591475">
      <w:pPr>
        <w:ind w:right="-32"/>
        <w:rPr>
          <w:rStyle w:val="Nmerodepgina"/>
        </w:rPr>
      </w:pPr>
      <w:r w:rsidRPr="007D4B84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057655" wp14:editId="53994D9B">
                <wp:simplePos x="0" y="0"/>
                <wp:positionH relativeFrom="column">
                  <wp:posOffset>2940685</wp:posOffset>
                </wp:positionH>
                <wp:positionV relativeFrom="paragraph">
                  <wp:posOffset>20320</wp:posOffset>
                </wp:positionV>
                <wp:extent cx="1362075" cy="247650"/>
                <wp:effectExtent l="0" t="0" r="28575" b="19050"/>
                <wp:wrapNone/>
                <wp:docPr id="158" name="1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Buscar</w:t>
                            </w:r>
                            <w:r w:rsidRPr="007D4B84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datos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8 Rectángulo" o:spid="_x0000_s1069" style="position:absolute;margin-left:231.55pt;margin-top:1.6pt;width:107.25pt;height:19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59147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Buscar</w:t>
                      </w:r>
                      <w:r w:rsidRPr="007D4B84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datos Rol</w:t>
                      </w:r>
                    </w:p>
                  </w:txbxContent>
                </v:textbox>
              </v:rect>
            </w:pict>
          </mc:Fallback>
        </mc:AlternateContent>
      </w:r>
    </w:p>
    <w:p w:rsidR="00591475" w:rsidRDefault="00591475" w:rsidP="00591475">
      <w:pPr>
        <w:ind w:right="-32"/>
        <w:rPr>
          <w:rStyle w:val="Nmerodepgin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430C06" wp14:editId="16311E6B">
                <wp:simplePos x="0" y="0"/>
                <wp:positionH relativeFrom="column">
                  <wp:posOffset>3588385</wp:posOffset>
                </wp:positionH>
                <wp:positionV relativeFrom="paragraph">
                  <wp:posOffset>121920</wp:posOffset>
                </wp:positionV>
                <wp:extent cx="0" cy="142875"/>
                <wp:effectExtent l="0" t="0" r="19050" b="9525"/>
                <wp:wrapNone/>
                <wp:docPr id="159" name="1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9 Conector recto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55pt,9.6pt" to="282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" strokecolor="black [3213]"/>
            </w:pict>
          </mc:Fallback>
        </mc:AlternateContent>
      </w:r>
    </w:p>
    <w:p w:rsidR="00591475" w:rsidRPr="00742E21" w:rsidRDefault="00591475" w:rsidP="00591475">
      <w:pPr>
        <w:ind w:right="-32"/>
        <w:rPr>
          <w:rStyle w:val="Nmerodepgina"/>
        </w:rPr>
      </w:pPr>
      <w:r w:rsidRPr="007D4B84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68B959" wp14:editId="4D9B7A4D">
                <wp:simplePos x="0" y="0"/>
                <wp:positionH relativeFrom="column">
                  <wp:posOffset>2569210</wp:posOffset>
                </wp:positionH>
                <wp:positionV relativeFrom="paragraph">
                  <wp:posOffset>116205</wp:posOffset>
                </wp:positionV>
                <wp:extent cx="2133600" cy="314325"/>
                <wp:effectExtent l="0" t="0" r="19050" b="28575"/>
                <wp:wrapNone/>
                <wp:docPr id="160" name="1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0 Rectángulo" o:spid="_x0000_s1026" style="position:absolute;margin-left:202.3pt;margin-top:9.15pt;width:168pt;height:2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" filled="f" strokecolor="#0d0d0d [3069]" strokeweight=".5pt"/>
            </w:pict>
          </mc:Fallback>
        </mc:AlternateContent>
      </w:r>
    </w:p>
    <w:p w:rsidR="00591475" w:rsidRDefault="00591475" w:rsidP="00591475">
      <w:pPr>
        <w:ind w:right="-32"/>
        <w:rPr>
          <w:rStyle w:val="Nmerodepgina"/>
          <w:u w:val="single"/>
        </w:rPr>
      </w:pPr>
    </w:p>
    <w:p w:rsidR="00591475" w:rsidRDefault="00591475" w:rsidP="00591475">
      <w:pPr>
        <w:tabs>
          <w:tab w:val="left" w:pos="279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AFB642" wp14:editId="4FEFFD75">
                <wp:simplePos x="0" y="0"/>
                <wp:positionH relativeFrom="column">
                  <wp:posOffset>3645535</wp:posOffset>
                </wp:positionH>
                <wp:positionV relativeFrom="paragraph">
                  <wp:posOffset>138430</wp:posOffset>
                </wp:positionV>
                <wp:extent cx="9525" cy="333375"/>
                <wp:effectExtent l="0" t="0" r="28575" b="28575"/>
                <wp:wrapNone/>
                <wp:docPr id="161" name="1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1 Conector recto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10.9pt" to="287.8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" strokecolor="black [3213]"/>
            </w:pict>
          </mc:Fallback>
        </mc:AlternateContent>
      </w:r>
    </w:p>
    <w:p w:rsidR="00591475" w:rsidRPr="008C5329" w:rsidRDefault="00591475" w:rsidP="00591475"/>
    <w:p w:rsidR="00591475" w:rsidRDefault="00591475" w:rsidP="00591475"/>
    <w:p w:rsidR="00591475" w:rsidRDefault="00591475" w:rsidP="00591475">
      <w:pPr>
        <w:tabs>
          <w:tab w:val="left" w:pos="2055"/>
        </w:tabs>
      </w:pPr>
      <w:r>
        <w:tab/>
      </w:r>
    </w:p>
    <w:p w:rsidR="00591475" w:rsidRPr="008C5329" w:rsidRDefault="00591475" w:rsidP="00591475"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DB5888" wp14:editId="2DE029E1">
                <wp:simplePos x="0" y="0"/>
                <wp:positionH relativeFrom="column">
                  <wp:posOffset>4636135</wp:posOffset>
                </wp:positionH>
                <wp:positionV relativeFrom="paragraph">
                  <wp:posOffset>13970</wp:posOffset>
                </wp:positionV>
                <wp:extent cx="352425" cy="247650"/>
                <wp:effectExtent l="0" t="0" r="0" b="0"/>
                <wp:wrapNone/>
                <wp:docPr id="162" name="1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2 Rectángulo" o:spid="_x0000_s1070" style="position:absolute;margin-left:365.05pt;margin-top:1.1pt;width:27.75pt;height:1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" filled="f" stroked="f" strokeweight=".5pt">
                <v:textbox>
                  <w:txbxContent>
                    <w:p w:rsidR="00D62A18" w:rsidRPr="007D4B84" w:rsidRDefault="00D62A18" w:rsidP="00591475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TextoindependienteCar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B379BA" wp14:editId="7F519801">
                <wp:simplePos x="0" y="0"/>
                <wp:positionH relativeFrom="column">
                  <wp:posOffset>1916430</wp:posOffset>
                </wp:positionH>
                <wp:positionV relativeFrom="paragraph">
                  <wp:posOffset>42545</wp:posOffset>
                </wp:positionV>
                <wp:extent cx="352425" cy="247650"/>
                <wp:effectExtent l="0" t="0" r="0" b="0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3 Rectángulo" o:spid="_x0000_s1071" style="position:absolute;margin-left:150.9pt;margin-top:3.35pt;width:27.75pt;height:19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" filled="f" stroked="f" strokeweight=".5pt">
                <v:textbox>
                  <w:txbxContent>
                    <w:p w:rsidR="00D62A18" w:rsidRPr="007D4B84" w:rsidRDefault="00D62A18" w:rsidP="00591475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:rsidR="00591475" w:rsidRPr="008C5329" w:rsidRDefault="00591475" w:rsidP="00591475"/>
    <w:p w:rsidR="00591475" w:rsidRPr="008C5329" w:rsidRDefault="00591475" w:rsidP="00591475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379900" wp14:editId="0BF5670D">
                <wp:simplePos x="0" y="0"/>
                <wp:positionH relativeFrom="column">
                  <wp:posOffset>1639570</wp:posOffset>
                </wp:positionH>
                <wp:positionV relativeFrom="paragraph">
                  <wp:posOffset>-4445</wp:posOffset>
                </wp:positionV>
                <wp:extent cx="1228090" cy="409575"/>
                <wp:effectExtent l="0" t="0" r="10160" b="28575"/>
                <wp:wrapNone/>
                <wp:docPr id="164" name="16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28090" cy="409575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4 Conector angular" o:spid="_x0000_s1026" type="#_x0000_t34" style="position:absolute;margin-left:129.1pt;margin-top:-.35pt;width:96.7pt;height:32.2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" adj="21511" strokecolor="black [3213]"/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7F0D3A" wp14:editId="052B4A0F">
                <wp:simplePos x="0" y="0"/>
                <wp:positionH relativeFrom="column">
                  <wp:posOffset>4464685</wp:posOffset>
                </wp:positionH>
                <wp:positionV relativeFrom="paragraph">
                  <wp:posOffset>-4445</wp:posOffset>
                </wp:positionV>
                <wp:extent cx="942975" cy="314325"/>
                <wp:effectExtent l="0" t="0" r="28575" b="28575"/>
                <wp:wrapNone/>
                <wp:docPr id="165" name="16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1432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Conector angular" o:spid="_x0000_s1026" type="#_x0000_t34" style="position:absolute;margin-left:351.55pt;margin-top:-.35pt;width:74.25pt;height:24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" adj="21491" strokecolor="black [3213]"/>
            </w:pict>
          </mc:Fallback>
        </mc:AlternateContent>
      </w:r>
    </w:p>
    <w:p w:rsidR="00591475" w:rsidRPr="008C5329" w:rsidRDefault="00591475" w:rsidP="00591475"/>
    <w:p w:rsidR="00591475" w:rsidRPr="008C5329" w:rsidRDefault="00591475" w:rsidP="00591475">
      <w:r w:rsidRPr="008C5329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C4C8B6" wp14:editId="6054CED9">
                <wp:simplePos x="0" y="0"/>
                <wp:positionH relativeFrom="column">
                  <wp:posOffset>4817110</wp:posOffset>
                </wp:positionH>
                <wp:positionV relativeFrom="paragraph">
                  <wp:posOffset>17780</wp:posOffset>
                </wp:positionV>
                <wp:extent cx="1066800" cy="466725"/>
                <wp:effectExtent l="0" t="0" r="19050" b="28575"/>
                <wp:wrapNone/>
                <wp:docPr id="166" name="1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se puede encontrar el rol, el rol no existe.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6 Rectángulo" o:spid="_x0000_s1072" style="position:absolute;margin-left:379.3pt;margin-top:1.4pt;width:84pt;height:36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" filled="f" strokecolor="#0d0d0d [3069]" strokeweight=".5pt">
                <v:textbox>
                  <w:txbxContent>
                    <w:p w:rsidR="00D62A18" w:rsidRPr="007D4B84" w:rsidRDefault="00D62A18" w:rsidP="00591475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se puede encontrar el rol, el rol no existe.</w:t>
                      </w:r>
                    </w:p>
                  </w:txbxContent>
                </v:textbox>
              </v:rect>
            </w:pict>
          </mc:Fallback>
        </mc:AlternateContent>
      </w:r>
      <w:r w:rsidRPr="008C5329">
        <w:rPr>
          <w:rStyle w:val="Nmerodepgin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9047C7" wp14:editId="2A1E7B2E">
                <wp:simplePos x="0" y="0"/>
                <wp:positionH relativeFrom="column">
                  <wp:posOffset>4578985</wp:posOffset>
                </wp:positionH>
                <wp:positionV relativeFrom="paragraph">
                  <wp:posOffset>17780</wp:posOffset>
                </wp:positionV>
                <wp:extent cx="1517015" cy="466725"/>
                <wp:effectExtent l="0" t="0" r="26035" b="28575"/>
                <wp:wrapNone/>
                <wp:docPr id="167" name="1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7 Rectángulo" o:spid="_x0000_s1026" style="position:absolute;margin-left:360.55pt;margin-top:1.4pt;width:119.45pt;height:36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685E0A" wp14:editId="34EC86AA">
                <wp:simplePos x="0" y="0"/>
                <wp:positionH relativeFrom="column">
                  <wp:posOffset>730250</wp:posOffset>
                </wp:positionH>
                <wp:positionV relativeFrom="paragraph">
                  <wp:posOffset>103505</wp:posOffset>
                </wp:positionV>
                <wp:extent cx="1590675" cy="285750"/>
                <wp:effectExtent l="0" t="0" r="28575" b="19050"/>
                <wp:wrapNone/>
                <wp:docPr id="168" name="1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8 Rectángulo" o:spid="_x0000_s1026" style="position:absolute;margin-left:57.5pt;margin-top:8.15pt;width:125.25pt;height:22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F70A49" wp14:editId="50528D40">
                <wp:simplePos x="0" y="0"/>
                <wp:positionH relativeFrom="column">
                  <wp:posOffset>939800</wp:posOffset>
                </wp:positionH>
                <wp:positionV relativeFrom="paragraph">
                  <wp:posOffset>103505</wp:posOffset>
                </wp:positionV>
                <wp:extent cx="1162050" cy="285750"/>
                <wp:effectExtent l="0" t="0" r="19050" b="19050"/>
                <wp:wrapNone/>
                <wp:docPr id="169" name="1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Enviar la información del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9 Rectángulo" o:spid="_x0000_s1073" style="position:absolute;margin-left:74pt;margin-top:8.15pt;width:91.5pt;height:2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591475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Enviar la información del rol</w:t>
                      </w:r>
                    </w:p>
                  </w:txbxContent>
                </v:textbox>
              </v:rect>
            </w:pict>
          </mc:Fallback>
        </mc:AlternateContent>
      </w:r>
    </w:p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786E7A" wp14:editId="15332773">
                <wp:simplePos x="0" y="0"/>
                <wp:positionH relativeFrom="column">
                  <wp:posOffset>4398010</wp:posOffset>
                </wp:positionH>
                <wp:positionV relativeFrom="paragraph">
                  <wp:posOffset>43180</wp:posOffset>
                </wp:positionV>
                <wp:extent cx="1007110" cy="993140"/>
                <wp:effectExtent l="0" t="0" r="21590" b="35560"/>
                <wp:wrapNone/>
                <wp:docPr id="174" name="17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07110" cy="993140"/>
                        </a:xfrm>
                        <a:prstGeom prst="bentConnector3">
                          <a:avLst>
                            <a:gd name="adj1" fmla="val -1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4 Conector angular" o:spid="_x0000_s1026" type="#_x0000_t34" style="position:absolute;margin-left:346.3pt;margin-top:3.4pt;width:79.3pt;height:78.2pt;rotation:180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" adj="-27" strokecolor="black [3213]"/>
            </w:pict>
          </mc:Fallback>
        </mc:AlternateContent>
      </w:r>
    </w:p>
    <w:p w:rsidR="00591475" w:rsidRPr="008C5329" w:rsidRDefault="00591475" w:rsidP="00591475"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7E109F" wp14:editId="05507E81">
                <wp:simplePos x="0" y="0"/>
                <wp:positionH relativeFrom="column">
                  <wp:posOffset>1400810</wp:posOffset>
                </wp:positionH>
                <wp:positionV relativeFrom="paragraph">
                  <wp:posOffset>26670</wp:posOffset>
                </wp:positionV>
                <wp:extent cx="1088390" cy="638175"/>
                <wp:effectExtent l="0" t="3493" r="32068" b="13017"/>
                <wp:wrapNone/>
                <wp:docPr id="181" name="18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88390" cy="638175"/>
                        </a:xfrm>
                        <a:prstGeom prst="bentConnector3">
                          <a:avLst>
                            <a:gd name="adj1" fmla="val 9900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1 Conector angular" o:spid="_x0000_s1026" type="#_x0000_t34" style="position:absolute;margin-left:110.3pt;margin-top:2.1pt;width:85.7pt;height:50.25pt;rotation:90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" adj="21386" strokecolor="black [3213]"/>
            </w:pict>
          </mc:Fallback>
        </mc:AlternateContent>
      </w:r>
    </w:p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680720" wp14:editId="6CE64AFC">
                <wp:simplePos x="0" y="0"/>
                <wp:positionH relativeFrom="column">
                  <wp:posOffset>2359660</wp:posOffset>
                </wp:positionH>
                <wp:positionV relativeFrom="paragraph">
                  <wp:posOffset>881380</wp:posOffset>
                </wp:positionV>
                <wp:extent cx="1790700" cy="247650"/>
                <wp:effectExtent l="0" t="0" r="19050" b="19050"/>
                <wp:wrapNone/>
                <wp:docPr id="187" name="1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7 Rectángulo" o:spid="_x0000_s1026" style="position:absolute;margin-left:185.8pt;margin-top:69.4pt;width:141pt;height:19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D7A932" wp14:editId="4182C28C">
                <wp:simplePos x="0" y="0"/>
                <wp:positionH relativeFrom="column">
                  <wp:posOffset>2266315</wp:posOffset>
                </wp:positionH>
                <wp:positionV relativeFrom="paragraph">
                  <wp:posOffset>52705</wp:posOffset>
                </wp:positionV>
                <wp:extent cx="2133600" cy="466725"/>
                <wp:effectExtent l="0" t="0" r="19050" b="28575"/>
                <wp:wrapNone/>
                <wp:docPr id="186" name="1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6 Rectángulo" o:spid="_x0000_s1026" style="position:absolute;margin-left:178.45pt;margin-top:4.15pt;width:168pt;height:36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" filled="f" strokecolor="#0d0d0d [3069]" strokeweight=".5pt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6E5777" wp14:editId="341E4B92">
                <wp:simplePos x="0" y="0"/>
                <wp:positionH relativeFrom="column">
                  <wp:posOffset>2475865</wp:posOffset>
                </wp:positionH>
                <wp:positionV relativeFrom="paragraph">
                  <wp:posOffset>52705</wp:posOffset>
                </wp:positionV>
                <wp:extent cx="1691640" cy="466725"/>
                <wp:effectExtent l="0" t="0" r="22860" b="28575"/>
                <wp:wrapNone/>
                <wp:docPr id="185" name="1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 envía mensaje del estatus de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5 Rectángulo" o:spid="_x0000_s1074" style="position:absolute;margin-left:194.95pt;margin-top:4.15pt;width:133.2pt;height:3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" filled="f" strokecolor="#0d0d0d [3069]" strokeweight=".5pt">
                <v:textbox>
                  <w:txbxContent>
                    <w:p w:rsidR="00D62A18" w:rsidRPr="007D4B84" w:rsidRDefault="00D62A18" w:rsidP="00591475">
                      <w:pP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 envía mensaje del estatus de la operación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45E3A1" wp14:editId="593A44D2">
                <wp:simplePos x="0" y="0"/>
                <wp:positionH relativeFrom="column">
                  <wp:posOffset>3226435</wp:posOffset>
                </wp:positionH>
                <wp:positionV relativeFrom="paragraph">
                  <wp:posOffset>516890</wp:posOffset>
                </wp:positionV>
                <wp:extent cx="0" cy="361950"/>
                <wp:effectExtent l="0" t="0" r="19050" b="19050"/>
                <wp:wrapNone/>
                <wp:docPr id="184" name="1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4 Conector recto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05pt,40.7pt" to="254.0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" strokecolor="black [3213]"/>
            </w:pict>
          </mc:Fallback>
        </mc:AlternateContent>
      </w:r>
      <w:r w:rsidRPr="008C5329">
        <w:rPr>
          <w:rStyle w:val="Nmerodepgina"/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6F0202" wp14:editId="5CACD8C6">
                <wp:simplePos x="0" y="0"/>
                <wp:positionH relativeFrom="column">
                  <wp:posOffset>2569210</wp:posOffset>
                </wp:positionH>
                <wp:positionV relativeFrom="paragraph">
                  <wp:posOffset>881380</wp:posOffset>
                </wp:positionV>
                <wp:extent cx="1362075" cy="247650"/>
                <wp:effectExtent l="0" t="0" r="28575" b="19050"/>
                <wp:wrapNone/>
                <wp:docPr id="183" name="1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18" w:rsidRPr="007D4B84" w:rsidRDefault="00D62A18" w:rsidP="005914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3 Rectángulo" o:spid="_x0000_s1075" style="position:absolute;margin-left:202.3pt;margin-top:69.4pt;width:107.25pt;height:1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" filled="f" strokecolor="#0d0d0d [3069]" strokeweight=".5pt">
                <v:textbox>
                  <w:txbxContent>
                    <w:p w:rsidR="00D62A18" w:rsidRPr="007D4B84" w:rsidRDefault="00D62A18" w:rsidP="0059147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</w:p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>
      <w:pPr>
        <w:tabs>
          <w:tab w:val="left" w:pos="6360"/>
        </w:tabs>
      </w:pPr>
      <w:r>
        <w:tab/>
      </w:r>
    </w:p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Pr="008C5329" w:rsidRDefault="00591475" w:rsidP="00591475"/>
    <w:p w:rsidR="00591475" w:rsidRDefault="00591475" w:rsidP="00591475"/>
    <w:p w:rsidR="00591475" w:rsidRPr="008C5329" w:rsidRDefault="00591475" w:rsidP="00591475"/>
    <w:p w:rsidR="00591475" w:rsidRPr="00591475" w:rsidRDefault="00591475" w:rsidP="00591475">
      <w:pPr>
        <w:tabs>
          <w:tab w:val="left" w:pos="3990"/>
        </w:tabs>
      </w:pPr>
    </w:p>
    <w:p w:rsidR="006B021D" w:rsidRPr="00742E21" w:rsidRDefault="006B021D">
      <w:pPr>
        <w:ind w:right="-32"/>
        <w:jc w:val="center"/>
        <w:rPr>
          <w:szCs w:val="20"/>
        </w:rPr>
      </w:pPr>
    </w:p>
    <w:p w:rsidR="006B021D" w:rsidRPr="00F07B3E" w:rsidRDefault="006B021D" w:rsidP="00F07B3E">
      <w:pPr>
        <w:ind w:right="-32"/>
        <w:jc w:val="center"/>
        <w:rPr>
          <w:rStyle w:val="Nmerodepgina"/>
          <w:szCs w:val="20"/>
        </w:rPr>
      </w:pPr>
      <w:r w:rsidRPr="00742E21">
        <w:rPr>
          <w:szCs w:val="20"/>
        </w:rPr>
        <w:t xml:space="preserve">Fig. </w:t>
      </w:r>
      <w:r w:rsidR="009A33EB">
        <w:rPr>
          <w:szCs w:val="20"/>
        </w:rPr>
        <w:t xml:space="preserve">Proceso de </w:t>
      </w:r>
      <w:r w:rsidR="00EF0C1F">
        <w:rPr>
          <w:szCs w:val="20"/>
        </w:rPr>
        <w:t>insertar, modificar, eliminar y consultar información de roles.</w:t>
      </w:r>
      <w:r w:rsidR="003E1FD1">
        <w:rPr>
          <w:szCs w:val="20"/>
        </w:rPr>
        <w:t xml:space="preserve"> </w:t>
      </w:r>
    </w:p>
    <w:p w:rsidR="006B021D" w:rsidRDefault="006B021D">
      <w:pPr>
        <w:pStyle w:val="Ttulo2"/>
        <w:numPr>
          <w:ilvl w:val="1"/>
          <w:numId w:val="3"/>
        </w:numPr>
        <w:ind w:right="-32"/>
        <w:rPr>
          <w:sz w:val="22"/>
          <w:szCs w:val="22"/>
          <w:lang w:val="es-MX"/>
        </w:rPr>
      </w:pPr>
      <w:bookmarkStart w:id="6" w:name="_Toc514863691"/>
      <w:r w:rsidRPr="00742E21">
        <w:rPr>
          <w:sz w:val="24"/>
          <w:lang w:val="es-MX"/>
        </w:rPr>
        <w:lastRenderedPageBreak/>
        <w:t>Objetivo</w:t>
      </w:r>
      <w:r w:rsidRPr="00742E21">
        <w:rPr>
          <w:sz w:val="22"/>
          <w:szCs w:val="22"/>
          <w:lang w:val="es-MX"/>
        </w:rPr>
        <w:t>.</w:t>
      </w:r>
      <w:bookmarkEnd w:id="6"/>
    </w:p>
    <w:p w:rsidR="00972BFD" w:rsidRPr="00972BFD" w:rsidRDefault="00972BFD" w:rsidP="00972BFD"/>
    <w:p w:rsidR="0036637E" w:rsidRPr="00742E21" w:rsidRDefault="0036637E" w:rsidP="0036637E"/>
    <w:tbl>
      <w:tblPr>
        <w:tblW w:w="0" w:type="auto"/>
        <w:tblInd w:w="97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4"/>
        <w:gridCol w:w="3827"/>
        <w:gridCol w:w="2529"/>
      </w:tblGrid>
      <w:tr w:rsidR="006B021D" w:rsidRPr="00742E21" w:rsidTr="00A16347">
        <w:trPr>
          <w:trHeight w:val="300"/>
        </w:trPr>
        <w:tc>
          <w:tcPr>
            <w:tcW w:w="2644" w:type="dxa"/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021D" w:rsidRPr="00742E21" w:rsidRDefault="006B021D">
            <w:pPr>
              <w:spacing w:before="60" w:after="60"/>
              <w:ind w:right="-32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bookmarkStart w:id="7" w:name="_Toc133126263"/>
            <w:r w:rsidRPr="00742E21">
              <w:rPr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3827" w:type="dxa"/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021D" w:rsidRPr="00742E21" w:rsidRDefault="009A33EB">
            <w:pPr>
              <w:spacing w:before="60" w:after="60"/>
              <w:ind w:right="-32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Descripción</w:t>
            </w:r>
            <w:r w:rsidR="002D15D0" w:rsidRPr="00742E21">
              <w:rPr>
                <w:b/>
                <w:bCs/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529" w:type="dxa"/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021D" w:rsidRPr="00742E21" w:rsidRDefault="006B021D">
            <w:pPr>
              <w:spacing w:before="60" w:after="60"/>
              <w:ind w:right="-32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sz w:val="16"/>
                <w:szCs w:val="16"/>
              </w:rPr>
              <w:t>Actores</w:t>
            </w:r>
          </w:p>
        </w:tc>
      </w:tr>
      <w:tr w:rsidR="00632DA3" w:rsidRPr="00AC5D24" w:rsidTr="00D44B9B">
        <w:trPr>
          <w:trHeight w:val="250"/>
        </w:trPr>
        <w:tc>
          <w:tcPr>
            <w:tcW w:w="26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2DA3" w:rsidRPr="00BD0E24" w:rsidRDefault="00AC5D24" w:rsidP="0031111E">
            <w:pPr>
              <w:autoSpaceDE w:val="0"/>
              <w:autoSpaceDN w:val="0"/>
              <w:adjustRightInd w:val="0"/>
              <w:spacing w:line="288" w:lineRule="auto"/>
              <w:rPr>
                <w:szCs w:val="20"/>
              </w:rPr>
            </w:pPr>
            <w:r w:rsidRPr="00BD0E24">
              <w:rPr>
                <w:szCs w:val="20"/>
              </w:rPr>
              <w:t>RF</w:t>
            </w:r>
            <w:r w:rsidR="0031111E">
              <w:rPr>
                <w:szCs w:val="20"/>
              </w:rPr>
              <w:t>001</w:t>
            </w:r>
            <w:r w:rsidRPr="00BD0E24">
              <w:rPr>
                <w:szCs w:val="20"/>
              </w:rPr>
              <w:t>-RFE</w:t>
            </w:r>
            <w:r w:rsidR="0031111E">
              <w:rPr>
                <w:szCs w:val="20"/>
              </w:rPr>
              <w:t>001</w:t>
            </w:r>
            <w:r w:rsidRPr="00BD0E24">
              <w:rPr>
                <w:szCs w:val="20"/>
              </w:rPr>
              <w:t xml:space="preserve">-CU001 </w:t>
            </w:r>
            <w:r w:rsidR="009A33EB">
              <w:rPr>
                <w:szCs w:val="20"/>
              </w:rPr>
              <w:t xml:space="preserve">Proceso </w:t>
            </w:r>
            <w:r w:rsidR="0031111E">
              <w:rPr>
                <w:szCs w:val="20"/>
              </w:rPr>
              <w:t>para insertar información del rol</w:t>
            </w:r>
          </w:p>
        </w:tc>
        <w:tc>
          <w:tcPr>
            <w:tcW w:w="382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2DA3" w:rsidRPr="008E40D2" w:rsidRDefault="0031111E" w:rsidP="007F5D12">
            <w:r>
              <w:rPr>
                <w:szCs w:val="20"/>
              </w:rPr>
              <w:t>Proceso para guardar información de roles.</w:t>
            </w:r>
          </w:p>
        </w:tc>
        <w:tc>
          <w:tcPr>
            <w:tcW w:w="252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2DA3" w:rsidRPr="008E40D2" w:rsidRDefault="0031111E" w:rsidP="00D44B9B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szCs w:val="20"/>
              </w:rPr>
            </w:pPr>
            <w:r>
              <w:rPr>
                <w:szCs w:val="20"/>
              </w:rPr>
              <w:t>Usuario</w:t>
            </w:r>
          </w:p>
        </w:tc>
      </w:tr>
    </w:tbl>
    <w:p w:rsidR="006B021D" w:rsidRPr="00AC5D24" w:rsidRDefault="006B021D">
      <w:pPr>
        <w:ind w:right="-32"/>
      </w:pPr>
    </w:p>
    <w:p w:rsidR="00972BFD" w:rsidRPr="00AC5D24" w:rsidRDefault="00972BFD">
      <w:pPr>
        <w:ind w:right="-32"/>
      </w:pPr>
    </w:p>
    <w:p w:rsidR="00972BFD" w:rsidRPr="00AC5D24" w:rsidRDefault="00972BFD">
      <w:pPr>
        <w:ind w:right="-32"/>
      </w:pPr>
    </w:p>
    <w:p w:rsidR="00972BFD" w:rsidRPr="00AC5D24" w:rsidRDefault="00972BFD">
      <w:pPr>
        <w:ind w:right="-32"/>
      </w:pPr>
    </w:p>
    <w:p w:rsidR="006B021D" w:rsidRDefault="006B021D">
      <w:pPr>
        <w:pStyle w:val="Ttulo2"/>
        <w:numPr>
          <w:ilvl w:val="1"/>
          <w:numId w:val="3"/>
        </w:numPr>
        <w:ind w:right="-32"/>
        <w:rPr>
          <w:sz w:val="22"/>
          <w:szCs w:val="22"/>
          <w:lang w:val="es-MX"/>
        </w:rPr>
      </w:pPr>
      <w:bookmarkStart w:id="8" w:name="_Toc514863692"/>
      <w:r w:rsidRPr="00742E21">
        <w:rPr>
          <w:sz w:val="24"/>
          <w:lang w:val="es-MX"/>
        </w:rPr>
        <w:t>Lista de actores</w:t>
      </w:r>
      <w:r w:rsidRPr="00742E21">
        <w:rPr>
          <w:sz w:val="22"/>
          <w:szCs w:val="22"/>
          <w:lang w:val="es-MX"/>
        </w:rPr>
        <w:t>.</w:t>
      </w:r>
      <w:bookmarkEnd w:id="8"/>
    </w:p>
    <w:p w:rsidR="00972BFD" w:rsidRDefault="00972BFD" w:rsidP="00972BFD"/>
    <w:p w:rsidR="00CE176C" w:rsidRDefault="00CE176C" w:rsidP="00972BFD"/>
    <w:tbl>
      <w:tblPr>
        <w:tblW w:w="0" w:type="auto"/>
        <w:tblInd w:w="97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9"/>
        <w:gridCol w:w="5062"/>
        <w:gridCol w:w="1989"/>
      </w:tblGrid>
      <w:tr w:rsidR="00CE176C" w:rsidRPr="00742E21" w:rsidTr="00A16347">
        <w:trPr>
          <w:trHeight w:val="358"/>
        </w:trPr>
        <w:tc>
          <w:tcPr>
            <w:tcW w:w="1989" w:type="dxa"/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176C" w:rsidRPr="00742E21" w:rsidRDefault="00CE176C" w:rsidP="002F78FF">
            <w:pPr>
              <w:spacing w:before="60" w:after="60"/>
              <w:ind w:right="-32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5062" w:type="dxa"/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176C" w:rsidRPr="00742E21" w:rsidRDefault="00CE176C" w:rsidP="002F78FF">
            <w:pPr>
              <w:spacing w:before="60" w:after="60"/>
              <w:ind w:right="-32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1989" w:type="dxa"/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176C" w:rsidRPr="00742E21" w:rsidRDefault="00CE176C" w:rsidP="002F78FF">
            <w:pPr>
              <w:spacing w:before="60" w:after="60"/>
              <w:ind w:right="-32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  <w:tr w:rsidR="007853F5" w:rsidRPr="00742E21" w:rsidTr="002F78FF">
        <w:trPr>
          <w:trHeight w:val="299"/>
        </w:trPr>
        <w:tc>
          <w:tcPr>
            <w:tcW w:w="198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53F5" w:rsidRDefault="0031111E" w:rsidP="00B07A65">
            <w:pPr>
              <w:spacing w:before="60" w:after="60"/>
              <w:ind w:right="-32"/>
              <w:rPr>
                <w:szCs w:val="20"/>
              </w:rPr>
            </w:pPr>
            <w:r>
              <w:rPr>
                <w:szCs w:val="20"/>
              </w:rPr>
              <w:t>Usuario</w:t>
            </w:r>
          </w:p>
        </w:tc>
        <w:tc>
          <w:tcPr>
            <w:tcW w:w="506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853F5" w:rsidRDefault="0031111E" w:rsidP="002F78FF">
            <w:pPr>
              <w:spacing w:before="60" w:after="60"/>
              <w:ind w:right="-32"/>
              <w:rPr>
                <w:szCs w:val="20"/>
              </w:rPr>
            </w:pPr>
            <w:r>
              <w:rPr>
                <w:szCs w:val="20"/>
              </w:rPr>
              <w:t>Usuario que usa el sistema</w:t>
            </w:r>
            <w:r w:rsidR="009A6B1C">
              <w:rPr>
                <w:szCs w:val="20"/>
              </w:rPr>
              <w:t xml:space="preserve"> </w:t>
            </w:r>
          </w:p>
        </w:tc>
        <w:tc>
          <w:tcPr>
            <w:tcW w:w="19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53F5" w:rsidRPr="00742E21" w:rsidRDefault="0031111E" w:rsidP="002F78FF">
            <w:pPr>
              <w:rPr>
                <w:szCs w:val="20"/>
              </w:rPr>
            </w:pPr>
            <w:r>
              <w:rPr>
                <w:szCs w:val="20"/>
              </w:rPr>
              <w:t>Persona</w:t>
            </w:r>
          </w:p>
        </w:tc>
      </w:tr>
      <w:tr w:rsidR="00BB3540" w:rsidRPr="00742E21" w:rsidTr="002F78FF">
        <w:trPr>
          <w:trHeight w:val="299"/>
        </w:trPr>
        <w:tc>
          <w:tcPr>
            <w:tcW w:w="198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B3540" w:rsidRDefault="00BB3540" w:rsidP="00B07A65">
            <w:pPr>
              <w:spacing w:before="60" w:after="60"/>
              <w:ind w:right="-32"/>
              <w:rPr>
                <w:szCs w:val="20"/>
              </w:rPr>
            </w:pPr>
          </w:p>
        </w:tc>
        <w:tc>
          <w:tcPr>
            <w:tcW w:w="506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B3540" w:rsidRDefault="00BB3540" w:rsidP="002F78FF">
            <w:pPr>
              <w:spacing w:before="60" w:after="60"/>
              <w:ind w:right="-32"/>
              <w:rPr>
                <w:szCs w:val="20"/>
              </w:rPr>
            </w:pPr>
          </w:p>
        </w:tc>
        <w:tc>
          <w:tcPr>
            <w:tcW w:w="19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B3540" w:rsidRDefault="00BB3540" w:rsidP="002F78FF">
            <w:pPr>
              <w:rPr>
                <w:szCs w:val="20"/>
              </w:rPr>
            </w:pPr>
          </w:p>
        </w:tc>
      </w:tr>
      <w:tr w:rsidR="00BB3540" w:rsidRPr="00742E21" w:rsidTr="002F78FF">
        <w:trPr>
          <w:trHeight w:val="299"/>
        </w:trPr>
        <w:tc>
          <w:tcPr>
            <w:tcW w:w="198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B3540" w:rsidRDefault="00BB3540" w:rsidP="00B07A65">
            <w:pPr>
              <w:spacing w:before="60" w:after="60"/>
              <w:ind w:right="-32"/>
              <w:rPr>
                <w:szCs w:val="20"/>
              </w:rPr>
            </w:pPr>
          </w:p>
        </w:tc>
        <w:tc>
          <w:tcPr>
            <w:tcW w:w="5062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B3540" w:rsidRDefault="00BB3540" w:rsidP="002F78FF">
            <w:pPr>
              <w:spacing w:before="60" w:after="60"/>
              <w:ind w:right="-32"/>
              <w:rPr>
                <w:szCs w:val="20"/>
              </w:rPr>
            </w:pPr>
          </w:p>
        </w:tc>
        <w:tc>
          <w:tcPr>
            <w:tcW w:w="19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B3540" w:rsidRDefault="00BB3540" w:rsidP="002F78FF">
            <w:pPr>
              <w:rPr>
                <w:szCs w:val="20"/>
              </w:rPr>
            </w:pPr>
          </w:p>
        </w:tc>
      </w:tr>
    </w:tbl>
    <w:p w:rsidR="00CE176C" w:rsidRPr="00972BFD" w:rsidRDefault="00CE176C" w:rsidP="00972BFD"/>
    <w:bookmarkEnd w:id="7"/>
    <w:p w:rsidR="006B021D" w:rsidRPr="00742E21" w:rsidRDefault="006B021D">
      <w:pPr>
        <w:ind w:left="1260" w:right="-32"/>
        <w:jc w:val="both"/>
        <w:rPr>
          <w:i/>
          <w:color w:val="808080"/>
          <w:sz w:val="16"/>
          <w:szCs w:val="16"/>
        </w:rPr>
      </w:pPr>
    </w:p>
    <w:p w:rsidR="006B021D" w:rsidRPr="00742E21" w:rsidRDefault="00D62A18" w:rsidP="00CE176C">
      <w:pPr>
        <w:pBdr>
          <w:top w:val="single" w:sz="8" w:space="0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color w:val="0000F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Indice" w:history="1">
        <w:r w:rsidR="006B021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ED7984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6B021D" w:rsidRPr="00742E21" w:rsidRDefault="006B021D">
      <w:pPr>
        <w:numPr>
          <w:ilvl w:val="0"/>
          <w:numId w:val="3"/>
        </w:numPr>
        <w:pBdr>
          <w:bottom w:val="single" w:sz="4" w:space="1" w:color="auto"/>
        </w:pBdr>
        <w:tabs>
          <w:tab w:val="clear" w:pos="360"/>
        </w:tabs>
        <w:ind w:right="-32"/>
        <w:jc w:val="both"/>
        <w:outlineLvl w:val="0"/>
        <w:rPr>
          <w:rStyle w:val="Heading1Char"/>
          <w:sz w:val="24"/>
          <w:lang w:val="es-MX"/>
        </w:rPr>
      </w:pPr>
      <w:r w:rsidRPr="00742E21">
        <w:rPr>
          <w:rStyle w:val="Nmerodepgina"/>
          <w:szCs w:val="20"/>
        </w:rPr>
        <w:br w:type="page"/>
      </w:r>
      <w:bookmarkStart w:id="9" w:name="_Toc514863693"/>
      <w:r w:rsidRPr="00742E21">
        <w:rPr>
          <w:rStyle w:val="Heading1Char"/>
          <w:sz w:val="24"/>
          <w:lang w:val="es-MX"/>
        </w:rPr>
        <w:lastRenderedPageBreak/>
        <w:t>Requerimientos Funcionales</w:t>
      </w:r>
      <w:bookmarkEnd w:id="9"/>
    </w:p>
    <w:p w:rsidR="006B021D" w:rsidRPr="009A33EB" w:rsidRDefault="006B021D" w:rsidP="009A33EB"/>
    <w:p w:rsidR="006B021D" w:rsidRPr="009A33EB" w:rsidRDefault="00DE5252" w:rsidP="000D0B5C">
      <w:pPr>
        <w:pStyle w:val="Ttulo2"/>
        <w:numPr>
          <w:ilvl w:val="1"/>
          <w:numId w:val="3"/>
        </w:numPr>
        <w:ind w:right="-32"/>
      </w:pPr>
      <w:r w:rsidRPr="009A33EB">
        <w:rPr>
          <w:lang w:val="es-MX"/>
        </w:rPr>
        <w:t xml:space="preserve"> </w:t>
      </w:r>
      <w:bookmarkStart w:id="10" w:name="_Toc514863694"/>
      <w:r w:rsidR="009A33EB" w:rsidRPr="009A33EB">
        <w:rPr>
          <w:sz w:val="24"/>
          <w:lang w:val="es-MX"/>
        </w:rPr>
        <w:t xml:space="preserve">Proceso de </w:t>
      </w:r>
      <w:r w:rsidR="007D5894">
        <w:rPr>
          <w:sz w:val="24"/>
          <w:lang w:val="es-MX"/>
        </w:rPr>
        <w:t>insertar datos del rol</w:t>
      </w:r>
      <w:bookmarkEnd w:id="10"/>
      <w:r w:rsidR="003E1FD1">
        <w:rPr>
          <w:sz w:val="24"/>
          <w:lang w:val="es-MX"/>
        </w:rPr>
        <w:t xml:space="preserve"> </w:t>
      </w:r>
      <w:r w:rsidR="00AA53D0">
        <w:rPr>
          <w:sz w:val="24"/>
          <w:lang w:val="es-MX"/>
        </w:rPr>
        <w:t xml:space="preserve"> </w:t>
      </w:r>
    </w:p>
    <w:p w:rsidR="006B021D" w:rsidRPr="00DE5252" w:rsidRDefault="006B021D">
      <w:pPr>
        <w:jc w:val="center"/>
        <w:rPr>
          <w:b/>
          <w:sz w:val="16"/>
          <w:szCs w:val="16"/>
          <w:lang w:eastAsia="es-ES"/>
        </w:rPr>
      </w:pPr>
    </w:p>
    <w:tbl>
      <w:tblPr>
        <w:tblW w:w="100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5"/>
        <w:gridCol w:w="7225"/>
      </w:tblGrid>
      <w:tr w:rsidR="006B021D" w:rsidRPr="00742E21" w:rsidTr="00A16347">
        <w:trPr>
          <w:trHeight w:val="617"/>
        </w:trPr>
        <w:tc>
          <w:tcPr>
            <w:tcW w:w="2855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ID del Requerimiento Funcional Genérico:</w:t>
            </w:r>
          </w:p>
        </w:tc>
        <w:tc>
          <w:tcPr>
            <w:tcW w:w="7225" w:type="dxa"/>
            <w:vAlign w:val="center"/>
          </w:tcPr>
          <w:p w:rsidR="006B021D" w:rsidRPr="00742E21" w:rsidRDefault="001C70CF" w:rsidP="006D4330">
            <w:pPr>
              <w:spacing w:before="60" w:after="60"/>
              <w:ind w:right="-32"/>
              <w:rPr>
                <w:szCs w:val="20"/>
              </w:rPr>
            </w:pPr>
            <w:r w:rsidRPr="00742E21">
              <w:rPr>
                <w:szCs w:val="20"/>
              </w:rPr>
              <w:t>RF</w:t>
            </w:r>
            <w:r w:rsidR="007D5894">
              <w:rPr>
                <w:szCs w:val="20"/>
              </w:rPr>
              <w:t>001</w:t>
            </w:r>
          </w:p>
        </w:tc>
      </w:tr>
      <w:tr w:rsidR="006B021D" w:rsidRPr="00742E21" w:rsidTr="00A16347">
        <w:trPr>
          <w:trHeight w:val="617"/>
        </w:trPr>
        <w:tc>
          <w:tcPr>
            <w:tcW w:w="2855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ID del Requerimiento Funcional Específico:</w:t>
            </w:r>
          </w:p>
        </w:tc>
        <w:tc>
          <w:tcPr>
            <w:tcW w:w="7225" w:type="dxa"/>
            <w:vAlign w:val="center"/>
          </w:tcPr>
          <w:p w:rsidR="006B021D" w:rsidRPr="00742E21" w:rsidRDefault="006B021D" w:rsidP="006D4330">
            <w:pPr>
              <w:spacing w:before="60" w:after="60"/>
              <w:ind w:right="-32"/>
              <w:rPr>
                <w:szCs w:val="20"/>
              </w:rPr>
            </w:pPr>
            <w:r w:rsidRPr="00742E21">
              <w:rPr>
                <w:szCs w:val="20"/>
              </w:rPr>
              <w:t>RFE</w:t>
            </w:r>
            <w:r w:rsidR="007D5894">
              <w:rPr>
                <w:szCs w:val="20"/>
              </w:rPr>
              <w:t>001</w:t>
            </w:r>
          </w:p>
        </w:tc>
      </w:tr>
      <w:tr w:rsidR="006B021D" w:rsidRPr="00742E21" w:rsidTr="00A16347">
        <w:tc>
          <w:tcPr>
            <w:tcW w:w="2855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Descripción breve del Requerimiento Funcional Específico:</w:t>
            </w:r>
          </w:p>
        </w:tc>
        <w:tc>
          <w:tcPr>
            <w:tcW w:w="7225" w:type="dxa"/>
            <w:vAlign w:val="center"/>
          </w:tcPr>
          <w:p w:rsidR="006B021D" w:rsidRPr="00742E21" w:rsidRDefault="009A33EB" w:rsidP="007D5894">
            <w:pPr>
              <w:ind w:right="-32"/>
              <w:rPr>
                <w:szCs w:val="20"/>
              </w:rPr>
            </w:pPr>
            <w:r>
              <w:rPr>
                <w:szCs w:val="20"/>
              </w:rPr>
              <w:t>D</w:t>
            </w:r>
            <w:r w:rsidR="00107372">
              <w:rPr>
                <w:szCs w:val="20"/>
              </w:rPr>
              <w:t xml:space="preserve">escribir </w:t>
            </w:r>
            <w:r w:rsidR="007D5894">
              <w:rPr>
                <w:szCs w:val="20"/>
              </w:rPr>
              <w:t>la operación para insertar</w:t>
            </w:r>
            <w:r w:rsidR="00077920">
              <w:rPr>
                <w:szCs w:val="20"/>
              </w:rPr>
              <w:t>, modificar, eliminar y consultar</w:t>
            </w:r>
            <w:r w:rsidR="007D5894">
              <w:rPr>
                <w:szCs w:val="20"/>
              </w:rPr>
              <w:t xml:space="preserve"> datos del rol</w:t>
            </w:r>
            <w:r>
              <w:rPr>
                <w:szCs w:val="20"/>
              </w:rPr>
              <w:t xml:space="preserve"> </w:t>
            </w:r>
            <w:r w:rsidR="006D4330">
              <w:rPr>
                <w:szCs w:val="20"/>
              </w:rPr>
              <w:t xml:space="preserve"> </w:t>
            </w:r>
          </w:p>
        </w:tc>
      </w:tr>
    </w:tbl>
    <w:p w:rsidR="006B021D" w:rsidRPr="00742E21" w:rsidRDefault="006B021D"/>
    <w:p w:rsidR="006B021D" w:rsidRPr="00742E21" w:rsidRDefault="006B021D"/>
    <w:p w:rsidR="00BA2D8C" w:rsidRPr="007F5629" w:rsidRDefault="00DB475A" w:rsidP="00BE5968">
      <w:pPr>
        <w:pStyle w:val="Ttulo3"/>
        <w:numPr>
          <w:ilvl w:val="2"/>
          <w:numId w:val="3"/>
        </w:numPr>
        <w:rPr>
          <w:szCs w:val="20"/>
          <w:lang w:val="es-MX"/>
        </w:rPr>
      </w:pPr>
      <w:bookmarkStart w:id="11" w:name="_Modificar_Pantalla_Crear"/>
      <w:bookmarkEnd w:id="11"/>
      <w:r w:rsidRPr="003572D8">
        <w:rPr>
          <w:rFonts w:cs="Arial"/>
          <w:lang w:val="es-MX"/>
        </w:rPr>
        <w:t xml:space="preserve">  </w:t>
      </w:r>
      <w:bookmarkStart w:id="12" w:name="_Toc514863695"/>
      <w:r w:rsidR="007D5894">
        <w:rPr>
          <w:sz w:val="24"/>
          <w:lang w:val="es-MX"/>
        </w:rPr>
        <w:t>Insertar datos del rol</w:t>
      </w:r>
      <w:bookmarkEnd w:id="12"/>
    </w:p>
    <w:p w:rsidR="00676E75" w:rsidRPr="007F5629" w:rsidRDefault="00676E75" w:rsidP="00676E75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97"/>
      </w:tblGrid>
      <w:tr w:rsidR="00123006" w:rsidRPr="00742E21" w:rsidTr="00A16347">
        <w:trPr>
          <w:trHeight w:val="348"/>
        </w:trPr>
        <w:tc>
          <w:tcPr>
            <w:tcW w:w="2283" w:type="dxa"/>
            <w:shd w:val="clear" w:color="auto" w:fill="1F497D" w:themeFill="text2"/>
            <w:vAlign w:val="center"/>
          </w:tcPr>
          <w:p w:rsidR="00123006" w:rsidRPr="00742E21" w:rsidRDefault="00123006" w:rsidP="00FB41F2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ID del Caso de Uso:</w:t>
            </w:r>
          </w:p>
        </w:tc>
        <w:tc>
          <w:tcPr>
            <w:tcW w:w="7597" w:type="dxa"/>
            <w:vAlign w:val="center"/>
          </w:tcPr>
          <w:p w:rsidR="00123006" w:rsidRPr="00CD5052" w:rsidRDefault="00DA5DC5" w:rsidP="007F5629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RF</w:t>
            </w:r>
            <w:r w:rsidR="007D5894">
              <w:rPr>
                <w:szCs w:val="20"/>
              </w:rPr>
              <w:t>001</w:t>
            </w:r>
            <w:r w:rsidRPr="00CD5052">
              <w:rPr>
                <w:szCs w:val="20"/>
              </w:rPr>
              <w:t>-RFE</w:t>
            </w:r>
            <w:r w:rsidR="007D5894">
              <w:rPr>
                <w:szCs w:val="20"/>
              </w:rPr>
              <w:t>001</w:t>
            </w:r>
            <w:r w:rsidR="007F5629" w:rsidRPr="00CD5052">
              <w:rPr>
                <w:szCs w:val="20"/>
              </w:rPr>
              <w:t>-</w:t>
            </w:r>
            <w:r w:rsidRPr="00CD5052">
              <w:rPr>
                <w:szCs w:val="20"/>
              </w:rPr>
              <w:t>CU00</w:t>
            </w:r>
            <w:r w:rsidR="00286015" w:rsidRPr="00CD5052">
              <w:rPr>
                <w:szCs w:val="20"/>
              </w:rPr>
              <w:t>1</w:t>
            </w:r>
          </w:p>
        </w:tc>
      </w:tr>
      <w:tr w:rsidR="00123006" w:rsidRPr="00742E21" w:rsidTr="00A16347">
        <w:tc>
          <w:tcPr>
            <w:tcW w:w="2283" w:type="dxa"/>
            <w:shd w:val="clear" w:color="auto" w:fill="1F497D" w:themeFill="text2"/>
            <w:vAlign w:val="center"/>
          </w:tcPr>
          <w:p w:rsidR="00123006" w:rsidRPr="00742E21" w:rsidRDefault="00123006" w:rsidP="00FB41F2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Actores</w:t>
            </w:r>
          </w:p>
        </w:tc>
        <w:tc>
          <w:tcPr>
            <w:tcW w:w="7597" w:type="dxa"/>
            <w:vAlign w:val="center"/>
          </w:tcPr>
          <w:p w:rsidR="00123006" w:rsidRPr="00CD5052" w:rsidRDefault="007D5894" w:rsidP="00B37B50">
            <w:pPr>
              <w:autoSpaceDE w:val="0"/>
              <w:autoSpaceDN w:val="0"/>
              <w:adjustRightInd w:val="0"/>
              <w:spacing w:line="288" w:lineRule="auto"/>
              <w:rPr>
                <w:szCs w:val="20"/>
              </w:rPr>
            </w:pPr>
            <w:r>
              <w:rPr>
                <w:szCs w:val="20"/>
              </w:rPr>
              <w:t>Usuario, Aplicación web</w:t>
            </w:r>
          </w:p>
        </w:tc>
      </w:tr>
      <w:tr w:rsidR="00123006" w:rsidRPr="00742E21" w:rsidTr="00A16347">
        <w:tc>
          <w:tcPr>
            <w:tcW w:w="2283" w:type="dxa"/>
            <w:shd w:val="clear" w:color="auto" w:fill="1F497D" w:themeFill="text2"/>
            <w:vAlign w:val="center"/>
          </w:tcPr>
          <w:p w:rsidR="00123006" w:rsidRPr="00742E21" w:rsidRDefault="00123006" w:rsidP="00FB41F2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Pre-condiciones</w:t>
            </w:r>
          </w:p>
        </w:tc>
        <w:tc>
          <w:tcPr>
            <w:tcW w:w="7597" w:type="dxa"/>
            <w:vAlign w:val="center"/>
          </w:tcPr>
          <w:p w:rsidR="003B2136" w:rsidRPr="00CD5052" w:rsidRDefault="00EC66AA" w:rsidP="007F5D12">
            <w:pPr>
              <w:pStyle w:val="Prrafodelista"/>
              <w:numPr>
                <w:ilvl w:val="0"/>
                <w:numId w:val="7"/>
              </w:numPr>
              <w:spacing w:before="60" w:after="60"/>
              <w:ind w:right="-32"/>
            </w:pPr>
            <w:r>
              <w:t>El usuario ingresa los valores en el formulario.</w:t>
            </w:r>
            <w:r w:rsidR="003E1FD1">
              <w:t xml:space="preserve"> </w:t>
            </w:r>
          </w:p>
        </w:tc>
      </w:tr>
      <w:tr w:rsidR="00123006" w:rsidRPr="00742E21" w:rsidTr="00A16347">
        <w:tc>
          <w:tcPr>
            <w:tcW w:w="2283" w:type="dxa"/>
            <w:shd w:val="clear" w:color="auto" w:fill="1F497D" w:themeFill="text2"/>
            <w:vAlign w:val="center"/>
          </w:tcPr>
          <w:p w:rsidR="00123006" w:rsidRPr="00742E21" w:rsidRDefault="00123006" w:rsidP="00FB41F2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Post-condiciones (Resultado esperado)</w:t>
            </w:r>
          </w:p>
        </w:tc>
        <w:tc>
          <w:tcPr>
            <w:tcW w:w="7597" w:type="dxa"/>
            <w:vAlign w:val="center"/>
          </w:tcPr>
          <w:p w:rsidR="00123006" w:rsidRPr="00CD5052" w:rsidRDefault="00EC66AA" w:rsidP="007F5D12">
            <w:pPr>
              <w:pStyle w:val="Prrafodelista"/>
              <w:numPr>
                <w:ilvl w:val="0"/>
                <w:numId w:val="11"/>
              </w:numPr>
              <w:ind w:right="-32"/>
            </w:pPr>
            <w:r>
              <w:t>La aplicación web regresa un mensaje con el estatus de la operación.</w:t>
            </w:r>
            <w:r w:rsidR="003E1FD1">
              <w:t xml:space="preserve"> </w:t>
            </w:r>
          </w:p>
        </w:tc>
      </w:tr>
      <w:tr w:rsidR="00123006" w:rsidRPr="00742E21" w:rsidTr="00A16347">
        <w:tc>
          <w:tcPr>
            <w:tcW w:w="2283" w:type="dxa"/>
            <w:shd w:val="clear" w:color="auto" w:fill="1F497D" w:themeFill="text2"/>
            <w:vAlign w:val="center"/>
          </w:tcPr>
          <w:p w:rsidR="00123006" w:rsidRPr="00742E21" w:rsidRDefault="00123006" w:rsidP="00FB41F2">
            <w:pPr>
              <w:spacing w:before="60" w:after="60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Puntos de Inclusión</w:t>
            </w:r>
          </w:p>
        </w:tc>
        <w:tc>
          <w:tcPr>
            <w:tcW w:w="7597" w:type="dxa"/>
            <w:vAlign w:val="center"/>
          </w:tcPr>
          <w:p w:rsidR="00123006" w:rsidRPr="00CD5052" w:rsidRDefault="00E52ABA" w:rsidP="001E5BDD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N/A</w:t>
            </w:r>
          </w:p>
        </w:tc>
      </w:tr>
      <w:tr w:rsidR="00123006" w:rsidRPr="00742E21" w:rsidTr="00A16347">
        <w:tc>
          <w:tcPr>
            <w:tcW w:w="2283" w:type="dxa"/>
            <w:shd w:val="clear" w:color="auto" w:fill="1F497D" w:themeFill="text2"/>
            <w:vAlign w:val="center"/>
          </w:tcPr>
          <w:p w:rsidR="00123006" w:rsidRPr="00742E21" w:rsidRDefault="00123006" w:rsidP="00FB41F2">
            <w:pPr>
              <w:spacing w:before="60" w:after="60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Puntos de Extensión</w:t>
            </w:r>
          </w:p>
        </w:tc>
        <w:tc>
          <w:tcPr>
            <w:tcW w:w="7597" w:type="dxa"/>
            <w:vAlign w:val="center"/>
          </w:tcPr>
          <w:p w:rsidR="00123006" w:rsidRPr="00CD5052" w:rsidRDefault="00E52ABA" w:rsidP="001E5BDD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N/A</w:t>
            </w:r>
          </w:p>
        </w:tc>
      </w:tr>
    </w:tbl>
    <w:p w:rsidR="006C72B9" w:rsidRDefault="006C72B9" w:rsidP="00AF6382"/>
    <w:p w:rsidR="001A768D" w:rsidRDefault="001A768D" w:rsidP="00AF6382"/>
    <w:tbl>
      <w:tblPr>
        <w:tblW w:w="99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7"/>
        <w:gridCol w:w="6483"/>
      </w:tblGrid>
      <w:tr w:rsidR="001A768D" w:rsidRPr="00BD0E24" w:rsidTr="00A16347">
        <w:trPr>
          <w:trHeight w:val="283"/>
        </w:trPr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1A768D" w:rsidRPr="007F5629" w:rsidRDefault="001A768D" w:rsidP="00EC66AA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7F5629">
              <w:rPr>
                <w:b/>
                <w:color w:val="FFFFFF"/>
                <w:sz w:val="16"/>
                <w:szCs w:val="16"/>
                <w:lang w:eastAsia="es-ES"/>
              </w:rPr>
              <w:t xml:space="preserve">Flujo Principal </w:t>
            </w:r>
            <w:r w:rsidR="00EC66AA">
              <w:rPr>
                <w:b/>
                <w:color w:val="FFFFFF"/>
                <w:sz w:val="16"/>
                <w:szCs w:val="16"/>
                <w:lang w:eastAsia="es-ES"/>
              </w:rPr>
              <w:t>Insertar Datos del Rol</w:t>
            </w:r>
          </w:p>
        </w:tc>
      </w:tr>
      <w:tr w:rsidR="001A768D" w:rsidRPr="00742E21" w:rsidTr="00A16347">
        <w:trPr>
          <w:trHeight w:val="266"/>
        </w:trPr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1A768D" w:rsidRPr="00742E21" w:rsidRDefault="001A768D" w:rsidP="001A768D">
            <w:pPr>
              <w:jc w:val="center"/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Acción del Actor</w:t>
            </w:r>
          </w:p>
        </w:tc>
        <w:tc>
          <w:tcPr>
            <w:tcW w:w="6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1A768D" w:rsidRPr="00CD5052" w:rsidRDefault="001A768D" w:rsidP="001A768D">
            <w:pPr>
              <w:jc w:val="center"/>
              <w:rPr>
                <w:b/>
                <w:color w:val="FFFFFF"/>
                <w:sz w:val="24"/>
              </w:rPr>
            </w:pPr>
            <w:r w:rsidRPr="00606836">
              <w:rPr>
                <w:b/>
                <w:color w:val="FFFFFF"/>
                <w:sz w:val="16"/>
                <w:szCs w:val="16"/>
              </w:rPr>
              <w:t>Respuesta y Validaciones del Sistema</w:t>
            </w:r>
          </w:p>
        </w:tc>
      </w:tr>
      <w:tr w:rsidR="00AC0671" w:rsidRPr="00742E21" w:rsidTr="001A768D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C0671" w:rsidRPr="00A16B26" w:rsidRDefault="003F0FA0" w:rsidP="00EC66AA">
            <w:pPr>
              <w:pStyle w:val="Prrafodelista"/>
              <w:numPr>
                <w:ilvl w:val="0"/>
                <w:numId w:val="9"/>
              </w:numPr>
            </w:pPr>
            <w:r>
              <w:t xml:space="preserve">El </w:t>
            </w:r>
            <w:r w:rsidR="00EC66AA">
              <w:t>usuario ingresa los datos del rol en el formulario y selecciona la opción “Guardar”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AC0671" w:rsidRPr="00CD5052" w:rsidRDefault="00072102" w:rsidP="003F0FA0">
            <w:r>
              <w:t xml:space="preserve"> </w:t>
            </w:r>
          </w:p>
        </w:tc>
      </w:tr>
      <w:tr w:rsidR="004F6330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F6330" w:rsidRPr="00CD5052" w:rsidRDefault="004F6330" w:rsidP="004F6330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4F6330" w:rsidRPr="00FD0F39" w:rsidRDefault="004F6330" w:rsidP="00077920">
            <w:pPr>
              <w:pStyle w:val="Prrafodelista"/>
              <w:numPr>
                <w:ilvl w:val="0"/>
                <w:numId w:val="9"/>
              </w:numPr>
            </w:pPr>
            <w:r w:rsidRPr="00FD0F39">
              <w:t xml:space="preserve">Si </w:t>
            </w:r>
            <w:r w:rsidR="00077920">
              <w:t>ya existe el rol (Ver Flujo alterno 1)</w:t>
            </w:r>
            <w:r w:rsidRPr="00FD0F39">
              <w:t xml:space="preserve"> </w:t>
            </w:r>
          </w:p>
        </w:tc>
      </w:tr>
      <w:tr w:rsidR="004F6330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F6330" w:rsidRPr="00CD5052" w:rsidRDefault="004F6330" w:rsidP="004F6330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4F6330" w:rsidRPr="00FD0F39" w:rsidRDefault="004F6330" w:rsidP="00077920">
            <w:pPr>
              <w:pStyle w:val="Prrafodelista"/>
              <w:numPr>
                <w:ilvl w:val="0"/>
                <w:numId w:val="9"/>
              </w:numPr>
            </w:pPr>
            <w:bookmarkStart w:id="13" w:name="Flujo1"/>
            <w:bookmarkStart w:id="14" w:name="Flujo2"/>
            <w:bookmarkEnd w:id="13"/>
            <w:bookmarkEnd w:id="14"/>
            <w:r w:rsidRPr="00FD0F39">
              <w:t>Si no existe</w:t>
            </w:r>
            <w:r w:rsidR="00077920">
              <w:t>, el sistema almacena la información del rol.</w:t>
            </w:r>
          </w:p>
        </w:tc>
      </w:tr>
      <w:tr w:rsidR="004F6330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F6330" w:rsidRPr="00CD5052" w:rsidRDefault="004F6330" w:rsidP="004F6330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4F6330" w:rsidRPr="00FD0F39" w:rsidRDefault="004F6330" w:rsidP="00077920">
            <w:pPr>
              <w:pStyle w:val="Prrafodelista"/>
              <w:numPr>
                <w:ilvl w:val="0"/>
                <w:numId w:val="9"/>
              </w:numPr>
            </w:pPr>
            <w:r>
              <w:t>Se regresa respuesta de éxito</w:t>
            </w:r>
            <w:r w:rsidR="00077920">
              <w:t>.</w:t>
            </w:r>
          </w:p>
        </w:tc>
      </w:tr>
      <w:tr w:rsidR="007F5D12" w:rsidRPr="00742E21" w:rsidTr="001A768D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5D12" w:rsidRPr="00742E21" w:rsidRDefault="007F5D12" w:rsidP="007F5D12">
            <w:pPr>
              <w:pStyle w:val="Prrafodelista"/>
              <w:numPr>
                <w:ilvl w:val="0"/>
                <w:numId w:val="9"/>
              </w:numPr>
            </w:pPr>
            <w:bookmarkStart w:id="15" w:name="Paso6"/>
            <w:bookmarkEnd w:id="15"/>
            <w:r>
              <w:t>Fin del caso de uso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7F5D12" w:rsidRDefault="007F5D12" w:rsidP="007F5D12"/>
        </w:tc>
      </w:tr>
    </w:tbl>
    <w:p w:rsidR="00040831" w:rsidRDefault="00040831" w:rsidP="00AF6382"/>
    <w:tbl>
      <w:tblPr>
        <w:tblW w:w="99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6464"/>
      </w:tblGrid>
      <w:tr w:rsidR="004F6330" w:rsidRPr="00C142DC" w:rsidTr="00A16347">
        <w:trPr>
          <w:trHeight w:val="264"/>
        </w:trPr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4F6330" w:rsidRPr="00B348B7" w:rsidRDefault="00077920" w:rsidP="00DC3CC4">
            <w:pPr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Flujo Alterno 1 Si</w:t>
            </w:r>
            <w:r w:rsidR="004F6330">
              <w:rPr>
                <w:b/>
                <w:color w:val="FFFFFF"/>
                <w:sz w:val="16"/>
                <w:szCs w:val="16"/>
              </w:rPr>
              <w:t xml:space="preserve"> Existe </w:t>
            </w:r>
          </w:p>
        </w:tc>
      </w:tr>
      <w:tr w:rsidR="004F6330" w:rsidRPr="00C142DC" w:rsidTr="00A16347">
        <w:trPr>
          <w:trHeight w:val="264"/>
        </w:trPr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4F6330" w:rsidRPr="00F66814" w:rsidRDefault="004F6330" w:rsidP="00DC3CC4">
            <w:pPr>
              <w:jc w:val="center"/>
              <w:rPr>
                <w:b/>
                <w:color w:val="FFFFFF"/>
                <w:sz w:val="16"/>
                <w:szCs w:val="16"/>
              </w:rPr>
            </w:pPr>
            <w:r w:rsidRPr="00F66814">
              <w:rPr>
                <w:b/>
                <w:color w:val="FFFFFF"/>
                <w:sz w:val="16"/>
                <w:szCs w:val="16"/>
              </w:rPr>
              <w:t>Acción del Actor</w:t>
            </w:r>
          </w:p>
        </w:tc>
        <w:tc>
          <w:tcPr>
            <w:tcW w:w="6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4F6330" w:rsidRPr="00433DFF" w:rsidRDefault="004F6330" w:rsidP="00DC3CC4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433DFF">
              <w:rPr>
                <w:b/>
                <w:color w:val="FFFFFF"/>
                <w:sz w:val="16"/>
                <w:szCs w:val="16"/>
              </w:rPr>
              <w:t>Respuesta y Validaciones del Sistema</w:t>
            </w:r>
          </w:p>
        </w:tc>
      </w:tr>
      <w:tr w:rsidR="004F6330" w:rsidRPr="00C142DC" w:rsidTr="00DC3CC4">
        <w:tc>
          <w:tcPr>
            <w:tcW w:w="34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F6330" w:rsidRPr="006803EC" w:rsidRDefault="004F6330" w:rsidP="00DC3CC4">
            <w:pPr>
              <w:rPr>
                <w:szCs w:val="20"/>
              </w:rPr>
            </w:pPr>
          </w:p>
        </w:tc>
        <w:tc>
          <w:tcPr>
            <w:tcW w:w="6464" w:type="dxa"/>
            <w:tcBorders>
              <w:right w:val="single" w:sz="4" w:space="0" w:color="auto"/>
            </w:tcBorders>
            <w:vAlign w:val="center"/>
          </w:tcPr>
          <w:p w:rsidR="004F6330" w:rsidRPr="006803EC" w:rsidRDefault="00077920" w:rsidP="00077920">
            <w:pPr>
              <w:pStyle w:val="Prrafodelista"/>
              <w:numPr>
                <w:ilvl w:val="0"/>
                <w:numId w:val="20"/>
              </w:numPr>
            </w:pPr>
            <w:r>
              <w:t>Ingresar un rol diferente.</w:t>
            </w:r>
          </w:p>
        </w:tc>
      </w:tr>
      <w:tr w:rsidR="004F6330" w:rsidRPr="00C142DC" w:rsidTr="00DC3CC4">
        <w:tc>
          <w:tcPr>
            <w:tcW w:w="34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F6330" w:rsidRDefault="004F6330" w:rsidP="00077920">
            <w:pPr>
              <w:pStyle w:val="Prrafodelista"/>
              <w:numPr>
                <w:ilvl w:val="0"/>
                <w:numId w:val="20"/>
              </w:numPr>
            </w:pPr>
            <w:r>
              <w:t>Regresar al paso</w:t>
            </w:r>
            <w:r w:rsidR="00077920">
              <w:t xml:space="preserve"> 1 del flujo principal.</w:t>
            </w:r>
          </w:p>
        </w:tc>
        <w:tc>
          <w:tcPr>
            <w:tcW w:w="6464" w:type="dxa"/>
            <w:tcBorders>
              <w:right w:val="single" w:sz="4" w:space="0" w:color="auto"/>
            </w:tcBorders>
            <w:vAlign w:val="center"/>
          </w:tcPr>
          <w:p w:rsidR="004F6330" w:rsidRPr="006803EC" w:rsidRDefault="004F6330" w:rsidP="00DC3CC4"/>
        </w:tc>
      </w:tr>
      <w:tr w:rsidR="004F6330" w:rsidRPr="00F66814" w:rsidTr="00DC3CC4"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330" w:rsidRPr="00F66814" w:rsidRDefault="00D62A18" w:rsidP="00DC3CC4">
            <w:pPr>
              <w:jc w:val="center"/>
              <w:rPr>
                <w:szCs w:val="20"/>
              </w:rPr>
            </w:pPr>
            <w:hyperlink w:anchor="Paso6" w:history="1">
              <w:r w:rsidR="004F6330" w:rsidRPr="00515107">
                <w:rPr>
                  <w:rStyle w:val="Hipervnculo"/>
                  <w:rFonts w:ascii="Calibri" w:hAnsi="Calibri" w:cs="Calibri"/>
                  <w:sz w:val="18"/>
                  <w:szCs w:val="16"/>
                </w:rPr>
                <w:t>Regresar al Flujo Principal</w:t>
              </w:r>
            </w:hyperlink>
          </w:p>
        </w:tc>
      </w:tr>
    </w:tbl>
    <w:p w:rsidR="004F6330" w:rsidRDefault="004F6330" w:rsidP="00AF6382"/>
    <w:p w:rsidR="004F6330" w:rsidRDefault="004F6330" w:rsidP="00AF6382"/>
    <w:p w:rsidR="00DC3CC4" w:rsidRPr="007F5629" w:rsidRDefault="00DC3CC4" w:rsidP="00DC3CC4">
      <w:pPr>
        <w:pStyle w:val="Ttulo3"/>
        <w:numPr>
          <w:ilvl w:val="2"/>
          <w:numId w:val="3"/>
        </w:numPr>
        <w:rPr>
          <w:szCs w:val="20"/>
          <w:lang w:val="es-MX"/>
        </w:rPr>
      </w:pPr>
      <w:r w:rsidRPr="003572D8">
        <w:rPr>
          <w:rFonts w:cs="Arial"/>
          <w:lang w:val="es-MX"/>
        </w:rPr>
        <w:t xml:space="preserve">  </w:t>
      </w:r>
      <w:r>
        <w:rPr>
          <w:sz w:val="24"/>
          <w:lang w:val="es-MX"/>
        </w:rPr>
        <w:t>Actualizar datos del rol</w:t>
      </w:r>
    </w:p>
    <w:p w:rsidR="00DC3CC4" w:rsidRPr="007F5629" w:rsidRDefault="00DC3CC4" w:rsidP="00DC3CC4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97"/>
      </w:tblGrid>
      <w:tr w:rsidR="00DC3CC4" w:rsidRPr="00742E21" w:rsidTr="00DC3CC4">
        <w:trPr>
          <w:trHeight w:val="348"/>
        </w:trPr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ID del Caso de Uso: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RF</w:t>
            </w:r>
            <w:r>
              <w:rPr>
                <w:szCs w:val="20"/>
              </w:rPr>
              <w:t>001</w:t>
            </w:r>
            <w:r w:rsidRPr="00CD5052">
              <w:rPr>
                <w:szCs w:val="20"/>
              </w:rPr>
              <w:t>-RFE</w:t>
            </w:r>
            <w:r>
              <w:rPr>
                <w:szCs w:val="20"/>
              </w:rPr>
              <w:t>001</w:t>
            </w:r>
            <w:r w:rsidRPr="00CD5052">
              <w:rPr>
                <w:szCs w:val="20"/>
              </w:rPr>
              <w:t>-CU00</w:t>
            </w:r>
            <w:r>
              <w:rPr>
                <w:szCs w:val="20"/>
              </w:rPr>
              <w:t>2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Actores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autoSpaceDE w:val="0"/>
              <w:autoSpaceDN w:val="0"/>
              <w:adjustRightInd w:val="0"/>
              <w:spacing w:line="288" w:lineRule="auto"/>
              <w:rPr>
                <w:szCs w:val="20"/>
              </w:rPr>
            </w:pPr>
            <w:r>
              <w:rPr>
                <w:szCs w:val="20"/>
              </w:rPr>
              <w:t>Usuario, Aplicación web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Pre-condiciones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pStyle w:val="Prrafodelista"/>
              <w:numPr>
                <w:ilvl w:val="0"/>
                <w:numId w:val="7"/>
              </w:numPr>
              <w:spacing w:before="60" w:after="60"/>
              <w:ind w:right="-32"/>
            </w:pPr>
            <w:r>
              <w:t xml:space="preserve">El usuario ingresa los valores en el formulario para actualizar. 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lastRenderedPageBreak/>
              <w:t>Post-condiciones (Resultado esperado)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pStyle w:val="Prrafodelista"/>
              <w:numPr>
                <w:ilvl w:val="0"/>
                <w:numId w:val="11"/>
              </w:numPr>
              <w:ind w:right="-32"/>
            </w:pPr>
            <w:r>
              <w:t xml:space="preserve">La aplicación web regresa un mensaje con el estatus de la operación. 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spacing w:before="60" w:after="60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Puntos de Inclusión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N/A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spacing w:before="60" w:after="60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Puntos de Extensión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N/A</w:t>
            </w:r>
          </w:p>
        </w:tc>
      </w:tr>
    </w:tbl>
    <w:p w:rsidR="00DC3CC4" w:rsidRDefault="00DC3CC4" w:rsidP="00DC3CC4"/>
    <w:p w:rsidR="00DC3CC4" w:rsidRDefault="00DC3CC4" w:rsidP="00DC3CC4"/>
    <w:tbl>
      <w:tblPr>
        <w:tblW w:w="99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7"/>
        <w:gridCol w:w="6483"/>
      </w:tblGrid>
      <w:tr w:rsidR="00DC3CC4" w:rsidRPr="00BD0E24" w:rsidTr="00DC3CC4">
        <w:trPr>
          <w:trHeight w:val="283"/>
        </w:trPr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7F5629" w:rsidRDefault="00DC3CC4" w:rsidP="00DC3CC4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7F5629">
              <w:rPr>
                <w:b/>
                <w:color w:val="FFFFFF"/>
                <w:sz w:val="16"/>
                <w:szCs w:val="16"/>
                <w:lang w:eastAsia="es-ES"/>
              </w:rPr>
              <w:t xml:space="preserve">Flujo Principal </w:t>
            </w:r>
            <w:r>
              <w:rPr>
                <w:b/>
                <w:color w:val="FFFFFF"/>
                <w:sz w:val="16"/>
                <w:szCs w:val="16"/>
                <w:lang w:eastAsia="es-ES"/>
              </w:rPr>
              <w:t>Actualizar Datos del Rol</w:t>
            </w:r>
          </w:p>
        </w:tc>
      </w:tr>
      <w:tr w:rsidR="00DC3CC4" w:rsidRPr="00742E21" w:rsidTr="00DC3CC4">
        <w:trPr>
          <w:trHeight w:val="266"/>
        </w:trPr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jc w:val="center"/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Acción del Actor</w:t>
            </w:r>
          </w:p>
        </w:tc>
        <w:tc>
          <w:tcPr>
            <w:tcW w:w="6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CD5052" w:rsidRDefault="00DC3CC4" w:rsidP="00DC3CC4">
            <w:pPr>
              <w:jc w:val="center"/>
              <w:rPr>
                <w:b/>
                <w:color w:val="FFFFFF"/>
                <w:sz w:val="24"/>
              </w:rPr>
            </w:pPr>
            <w:r w:rsidRPr="00606836">
              <w:rPr>
                <w:b/>
                <w:color w:val="FFFFFF"/>
                <w:sz w:val="16"/>
                <w:szCs w:val="16"/>
              </w:rPr>
              <w:t>Respuesta y Validaciones del Sistema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Default="00DC3CC4" w:rsidP="00DC3CC4">
            <w:pPr>
              <w:pStyle w:val="Prrafodelista"/>
              <w:numPr>
                <w:ilvl w:val="0"/>
                <w:numId w:val="24"/>
              </w:numPr>
            </w:pPr>
            <w:r>
              <w:t>El usuario ingresa el valor del rol en el formulario de búsqueda y selecciona la opción “Buscar”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DC3CC4" w:rsidRDefault="00DC3CC4" w:rsidP="00DC3CC4"/>
        </w:tc>
      </w:tr>
      <w:tr w:rsidR="00AD0DE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Default="00AD0DE4" w:rsidP="00DC3CC4">
            <w:pPr>
              <w:pStyle w:val="Prrafodelista"/>
            </w:pP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AD0DE4" w:rsidRDefault="00AD0DE4" w:rsidP="00DC3CC4">
            <w:pPr>
              <w:pStyle w:val="Prrafodelista"/>
              <w:numPr>
                <w:ilvl w:val="0"/>
                <w:numId w:val="24"/>
              </w:numPr>
            </w:pPr>
            <w:r w:rsidRPr="00FD0F39">
              <w:t xml:space="preserve">Si </w:t>
            </w:r>
            <w:r>
              <w:t>no existe el rol (Ver Flujo alterno 1)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Default="00DC3CC4" w:rsidP="00DC3CC4">
            <w:pPr>
              <w:pStyle w:val="Prrafodelista"/>
            </w:pP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DC3CC4" w:rsidRDefault="00DC3CC4" w:rsidP="00DC3CC4">
            <w:pPr>
              <w:pStyle w:val="Prrafodelista"/>
              <w:numPr>
                <w:ilvl w:val="0"/>
                <w:numId w:val="24"/>
              </w:numPr>
            </w:pPr>
            <w:r>
              <w:t>El sistema regresara los datos asociados al rol que busco.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A16B26" w:rsidRDefault="00DC3CC4" w:rsidP="00DC3CC4">
            <w:pPr>
              <w:pStyle w:val="Prrafodelista"/>
              <w:numPr>
                <w:ilvl w:val="0"/>
                <w:numId w:val="24"/>
              </w:numPr>
            </w:pPr>
            <w:r>
              <w:t>El usuario ingresa los datos del rol en el formulario y selecciona la opción “Guardar”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DC3CC4" w:rsidRPr="00CD5052" w:rsidRDefault="00DC3CC4" w:rsidP="00DC3CC4">
            <w:r>
              <w:t xml:space="preserve"> 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CD5052" w:rsidRDefault="00DC3CC4" w:rsidP="00DC3CC4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DC3CC4" w:rsidRPr="00FD0F39" w:rsidRDefault="00DC3CC4" w:rsidP="00DC3CC4">
            <w:pPr>
              <w:pStyle w:val="Prrafodelista"/>
              <w:numPr>
                <w:ilvl w:val="0"/>
                <w:numId w:val="24"/>
              </w:numPr>
            </w:pPr>
            <w:r w:rsidRPr="00FD0F39">
              <w:t xml:space="preserve">Si </w:t>
            </w:r>
            <w:r>
              <w:t>no existe el rol (Ver Flujo alterno 1)</w:t>
            </w:r>
            <w:r w:rsidRPr="00FD0F39">
              <w:t xml:space="preserve"> 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CD5052" w:rsidRDefault="00DC3CC4" w:rsidP="00DC3CC4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DC3CC4" w:rsidRPr="00FD0F39" w:rsidRDefault="00DC3CC4" w:rsidP="00DC3CC4">
            <w:pPr>
              <w:pStyle w:val="Prrafodelista"/>
              <w:numPr>
                <w:ilvl w:val="0"/>
                <w:numId w:val="24"/>
              </w:numPr>
            </w:pPr>
            <w:r>
              <w:t>Si ya</w:t>
            </w:r>
            <w:r w:rsidRPr="00FD0F39">
              <w:t xml:space="preserve"> existe</w:t>
            </w:r>
            <w:r>
              <w:t>, el sistema almacena la información</w:t>
            </w:r>
            <w:r w:rsidR="00AD0DE4">
              <w:t xml:space="preserve"> actualizada</w:t>
            </w:r>
            <w:r>
              <w:t xml:space="preserve"> del rol.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CD5052" w:rsidRDefault="00DC3CC4" w:rsidP="00DC3CC4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DC3CC4" w:rsidRPr="00FD0F39" w:rsidRDefault="00DC3CC4" w:rsidP="00DC3CC4">
            <w:pPr>
              <w:pStyle w:val="Prrafodelista"/>
              <w:numPr>
                <w:ilvl w:val="0"/>
                <w:numId w:val="24"/>
              </w:numPr>
            </w:pPr>
            <w:r>
              <w:t>Se regresa respuesta de éxito.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742E21" w:rsidRDefault="00DC3CC4" w:rsidP="00DC3CC4">
            <w:pPr>
              <w:pStyle w:val="Prrafodelista"/>
              <w:numPr>
                <w:ilvl w:val="0"/>
                <w:numId w:val="24"/>
              </w:numPr>
            </w:pPr>
            <w:r>
              <w:t>Fin del caso de uso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DC3CC4" w:rsidRDefault="00DC3CC4" w:rsidP="00DC3CC4"/>
        </w:tc>
      </w:tr>
    </w:tbl>
    <w:p w:rsidR="00DC3CC4" w:rsidRDefault="00DC3CC4" w:rsidP="00DC3CC4"/>
    <w:tbl>
      <w:tblPr>
        <w:tblW w:w="99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6464"/>
      </w:tblGrid>
      <w:tr w:rsidR="00DC3CC4" w:rsidRPr="00C142DC" w:rsidTr="00DC3CC4">
        <w:trPr>
          <w:trHeight w:val="264"/>
        </w:trPr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B348B7" w:rsidRDefault="00C42684" w:rsidP="00DC3CC4">
            <w:pPr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Flujo Alterno 1 No</w:t>
            </w:r>
            <w:r w:rsidR="00DC3CC4">
              <w:rPr>
                <w:b/>
                <w:color w:val="FFFFFF"/>
                <w:sz w:val="16"/>
                <w:szCs w:val="16"/>
              </w:rPr>
              <w:t xml:space="preserve"> Existe </w:t>
            </w:r>
          </w:p>
        </w:tc>
      </w:tr>
      <w:tr w:rsidR="00DC3CC4" w:rsidRPr="00C142DC" w:rsidTr="00DC3CC4">
        <w:trPr>
          <w:trHeight w:val="264"/>
        </w:trPr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F66814" w:rsidRDefault="00DC3CC4" w:rsidP="00DC3CC4">
            <w:pPr>
              <w:jc w:val="center"/>
              <w:rPr>
                <w:b/>
                <w:color w:val="FFFFFF"/>
                <w:sz w:val="16"/>
                <w:szCs w:val="16"/>
              </w:rPr>
            </w:pPr>
            <w:r w:rsidRPr="00F66814">
              <w:rPr>
                <w:b/>
                <w:color w:val="FFFFFF"/>
                <w:sz w:val="16"/>
                <w:szCs w:val="16"/>
              </w:rPr>
              <w:t>Acción del Actor</w:t>
            </w:r>
          </w:p>
        </w:tc>
        <w:tc>
          <w:tcPr>
            <w:tcW w:w="6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433DFF" w:rsidRDefault="00DC3CC4" w:rsidP="00DC3CC4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433DFF">
              <w:rPr>
                <w:b/>
                <w:color w:val="FFFFFF"/>
                <w:sz w:val="16"/>
                <w:szCs w:val="16"/>
              </w:rPr>
              <w:t>Respuesta y Validaciones del Sistema</w:t>
            </w:r>
          </w:p>
        </w:tc>
      </w:tr>
      <w:tr w:rsidR="00DC3CC4" w:rsidRPr="00C142DC" w:rsidTr="00DC3CC4">
        <w:tc>
          <w:tcPr>
            <w:tcW w:w="34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6803EC" w:rsidRDefault="00DC3CC4" w:rsidP="00DC3CC4">
            <w:pPr>
              <w:rPr>
                <w:szCs w:val="20"/>
              </w:rPr>
            </w:pPr>
          </w:p>
        </w:tc>
        <w:tc>
          <w:tcPr>
            <w:tcW w:w="6464" w:type="dxa"/>
            <w:tcBorders>
              <w:right w:val="single" w:sz="4" w:space="0" w:color="auto"/>
            </w:tcBorders>
            <w:vAlign w:val="center"/>
          </w:tcPr>
          <w:p w:rsidR="00DC3CC4" w:rsidRPr="006803EC" w:rsidRDefault="00DC3CC4" w:rsidP="00DC3CC4">
            <w:pPr>
              <w:pStyle w:val="Prrafodelista"/>
              <w:numPr>
                <w:ilvl w:val="0"/>
                <w:numId w:val="24"/>
              </w:numPr>
            </w:pPr>
            <w:r>
              <w:t>El rol que se intenta modificar o actualizar no existe.</w:t>
            </w:r>
          </w:p>
        </w:tc>
      </w:tr>
      <w:tr w:rsidR="00DC3CC4" w:rsidRPr="00C142DC" w:rsidTr="00DC3CC4">
        <w:tc>
          <w:tcPr>
            <w:tcW w:w="34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Default="00DC3CC4" w:rsidP="00DC3CC4">
            <w:pPr>
              <w:pStyle w:val="Prrafodelista"/>
              <w:numPr>
                <w:ilvl w:val="0"/>
                <w:numId w:val="24"/>
              </w:numPr>
            </w:pPr>
            <w:r>
              <w:t>Regresar al paso 1 del flujo principal.</w:t>
            </w:r>
          </w:p>
        </w:tc>
        <w:tc>
          <w:tcPr>
            <w:tcW w:w="6464" w:type="dxa"/>
            <w:tcBorders>
              <w:right w:val="single" w:sz="4" w:space="0" w:color="auto"/>
            </w:tcBorders>
            <w:vAlign w:val="center"/>
          </w:tcPr>
          <w:p w:rsidR="00DC3CC4" w:rsidRPr="006803EC" w:rsidRDefault="00DC3CC4" w:rsidP="00DC3CC4"/>
        </w:tc>
      </w:tr>
      <w:tr w:rsidR="00DC3CC4" w:rsidRPr="00F66814" w:rsidTr="00DC3CC4"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CC4" w:rsidRPr="00F66814" w:rsidRDefault="00D62A18" w:rsidP="00DC3CC4">
            <w:pPr>
              <w:jc w:val="center"/>
              <w:rPr>
                <w:szCs w:val="20"/>
              </w:rPr>
            </w:pPr>
            <w:hyperlink w:anchor="Paso6" w:history="1">
              <w:r w:rsidR="00DC3CC4" w:rsidRPr="00515107">
                <w:rPr>
                  <w:rStyle w:val="Hipervnculo"/>
                  <w:rFonts w:ascii="Calibri" w:hAnsi="Calibri" w:cs="Calibri"/>
                  <w:sz w:val="18"/>
                  <w:szCs w:val="16"/>
                </w:rPr>
                <w:t>Regresar al Flujo Principal</w:t>
              </w:r>
            </w:hyperlink>
          </w:p>
        </w:tc>
      </w:tr>
    </w:tbl>
    <w:p w:rsidR="00DC3CC4" w:rsidRDefault="00DC3CC4" w:rsidP="00DC3CC4"/>
    <w:p w:rsidR="004F6330" w:rsidRDefault="004F6330" w:rsidP="00AF6382"/>
    <w:p w:rsidR="00DC3CC4" w:rsidRPr="007F5629" w:rsidRDefault="00DC3CC4" w:rsidP="00DC3CC4">
      <w:pPr>
        <w:pStyle w:val="Ttulo3"/>
        <w:numPr>
          <w:ilvl w:val="2"/>
          <w:numId w:val="3"/>
        </w:numPr>
        <w:rPr>
          <w:szCs w:val="20"/>
          <w:lang w:val="es-MX"/>
        </w:rPr>
      </w:pPr>
      <w:r w:rsidRPr="003572D8">
        <w:rPr>
          <w:rFonts w:cs="Arial"/>
          <w:lang w:val="es-MX"/>
        </w:rPr>
        <w:t xml:space="preserve">  </w:t>
      </w:r>
      <w:r>
        <w:rPr>
          <w:sz w:val="24"/>
          <w:lang w:val="es-MX"/>
        </w:rPr>
        <w:t>Eliminar datos del rol</w:t>
      </w:r>
    </w:p>
    <w:p w:rsidR="00DC3CC4" w:rsidRPr="007F5629" w:rsidRDefault="00DC3CC4" w:rsidP="00DC3CC4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97"/>
      </w:tblGrid>
      <w:tr w:rsidR="00DC3CC4" w:rsidRPr="00742E21" w:rsidTr="00DC3CC4">
        <w:trPr>
          <w:trHeight w:val="348"/>
        </w:trPr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ID del Caso de Uso: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RF</w:t>
            </w:r>
            <w:r>
              <w:rPr>
                <w:szCs w:val="20"/>
              </w:rPr>
              <w:t>001</w:t>
            </w:r>
            <w:r w:rsidRPr="00CD5052">
              <w:rPr>
                <w:szCs w:val="20"/>
              </w:rPr>
              <w:t>-RFE</w:t>
            </w:r>
            <w:r>
              <w:rPr>
                <w:szCs w:val="20"/>
              </w:rPr>
              <w:t>001</w:t>
            </w:r>
            <w:r w:rsidRPr="00CD5052">
              <w:rPr>
                <w:szCs w:val="20"/>
              </w:rPr>
              <w:t>-CU00</w:t>
            </w:r>
            <w:r>
              <w:rPr>
                <w:szCs w:val="20"/>
              </w:rPr>
              <w:t>3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Actores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autoSpaceDE w:val="0"/>
              <w:autoSpaceDN w:val="0"/>
              <w:adjustRightInd w:val="0"/>
              <w:spacing w:line="288" w:lineRule="auto"/>
              <w:rPr>
                <w:szCs w:val="20"/>
              </w:rPr>
            </w:pPr>
            <w:r>
              <w:rPr>
                <w:szCs w:val="20"/>
              </w:rPr>
              <w:t>Usuario, Aplicación web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Pre-condiciones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pStyle w:val="Prrafodelista"/>
              <w:numPr>
                <w:ilvl w:val="0"/>
                <w:numId w:val="7"/>
              </w:numPr>
              <w:spacing w:before="60" w:after="60"/>
              <w:ind w:right="-32"/>
            </w:pPr>
            <w:r>
              <w:t xml:space="preserve">El usuario ingresa los valores en el formulario para eliminar. 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Post-condiciones (Resultado esperado)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pStyle w:val="Prrafodelista"/>
              <w:numPr>
                <w:ilvl w:val="0"/>
                <w:numId w:val="11"/>
              </w:numPr>
              <w:ind w:right="-32"/>
            </w:pPr>
            <w:r>
              <w:t xml:space="preserve">La aplicación web regresa un mensaje con el estatus de la operación. 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spacing w:before="60" w:after="60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Puntos de Inclusión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N/A</w:t>
            </w:r>
          </w:p>
        </w:tc>
      </w:tr>
      <w:tr w:rsidR="00DC3CC4" w:rsidRPr="00742E21" w:rsidTr="00DC3CC4">
        <w:tc>
          <w:tcPr>
            <w:tcW w:w="2283" w:type="dxa"/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spacing w:before="60" w:after="60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Puntos de Extensión</w:t>
            </w:r>
          </w:p>
        </w:tc>
        <w:tc>
          <w:tcPr>
            <w:tcW w:w="7597" w:type="dxa"/>
            <w:vAlign w:val="center"/>
          </w:tcPr>
          <w:p w:rsidR="00DC3CC4" w:rsidRPr="00CD5052" w:rsidRDefault="00DC3CC4" w:rsidP="00DC3CC4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N/A</w:t>
            </w:r>
          </w:p>
        </w:tc>
      </w:tr>
    </w:tbl>
    <w:p w:rsidR="00DC3CC4" w:rsidRDefault="00DC3CC4" w:rsidP="00DC3CC4"/>
    <w:p w:rsidR="00DC3CC4" w:rsidRDefault="00DC3CC4" w:rsidP="00DC3CC4"/>
    <w:tbl>
      <w:tblPr>
        <w:tblW w:w="99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7"/>
        <w:gridCol w:w="6483"/>
      </w:tblGrid>
      <w:tr w:rsidR="00DC3CC4" w:rsidRPr="00BD0E24" w:rsidTr="00DC3CC4">
        <w:trPr>
          <w:trHeight w:val="283"/>
        </w:trPr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7F5629" w:rsidRDefault="00DC3CC4" w:rsidP="00DC3CC4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7F5629">
              <w:rPr>
                <w:b/>
                <w:color w:val="FFFFFF"/>
                <w:sz w:val="16"/>
                <w:szCs w:val="16"/>
                <w:lang w:eastAsia="es-ES"/>
              </w:rPr>
              <w:t xml:space="preserve">Flujo Principal </w:t>
            </w:r>
            <w:r>
              <w:rPr>
                <w:b/>
                <w:color w:val="FFFFFF"/>
                <w:sz w:val="16"/>
                <w:szCs w:val="16"/>
                <w:lang w:eastAsia="es-ES"/>
              </w:rPr>
              <w:t>Eliminar Datos del Rol</w:t>
            </w:r>
          </w:p>
        </w:tc>
      </w:tr>
      <w:tr w:rsidR="00DC3CC4" w:rsidRPr="00742E21" w:rsidTr="00DC3CC4">
        <w:trPr>
          <w:trHeight w:val="266"/>
        </w:trPr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742E21" w:rsidRDefault="00DC3CC4" w:rsidP="00DC3CC4">
            <w:pPr>
              <w:jc w:val="center"/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Acción del Actor</w:t>
            </w:r>
          </w:p>
        </w:tc>
        <w:tc>
          <w:tcPr>
            <w:tcW w:w="6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CD5052" w:rsidRDefault="00DC3CC4" w:rsidP="00DC3CC4">
            <w:pPr>
              <w:jc w:val="center"/>
              <w:rPr>
                <w:b/>
                <w:color w:val="FFFFFF"/>
                <w:sz w:val="24"/>
              </w:rPr>
            </w:pPr>
            <w:r w:rsidRPr="00606836">
              <w:rPr>
                <w:b/>
                <w:color w:val="FFFFFF"/>
                <w:sz w:val="16"/>
                <w:szCs w:val="16"/>
              </w:rPr>
              <w:t>Respuesta y Validaciones del Sistema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Default="00DC3CC4" w:rsidP="00DC3CC4">
            <w:pPr>
              <w:pStyle w:val="Prrafodelista"/>
              <w:numPr>
                <w:ilvl w:val="0"/>
                <w:numId w:val="25"/>
              </w:numPr>
            </w:pPr>
            <w:r>
              <w:t xml:space="preserve">El usuario ingresa el valor del rol en el formulario de búsqueda y selecciona la </w:t>
            </w:r>
            <w:r>
              <w:lastRenderedPageBreak/>
              <w:t>opción “Buscar”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DC3CC4" w:rsidRDefault="00DC3CC4" w:rsidP="00DC3CC4"/>
        </w:tc>
      </w:tr>
      <w:tr w:rsidR="00AD0DE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Default="00AD0DE4" w:rsidP="00DC3CC4">
            <w:pPr>
              <w:pStyle w:val="Prrafodelista"/>
            </w:pP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AD0DE4" w:rsidRDefault="00AD0DE4" w:rsidP="00DC3CC4">
            <w:pPr>
              <w:pStyle w:val="Prrafodelista"/>
              <w:numPr>
                <w:ilvl w:val="0"/>
                <w:numId w:val="25"/>
              </w:numPr>
            </w:pPr>
            <w:r w:rsidRPr="00FD0F39">
              <w:t xml:space="preserve">Si </w:t>
            </w:r>
            <w:r>
              <w:t>no existe el rol (Ver Flujo alterno 1)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Default="00DC3CC4" w:rsidP="00DC3CC4">
            <w:pPr>
              <w:pStyle w:val="Prrafodelista"/>
            </w:pP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DC3CC4" w:rsidRDefault="00DC3CC4" w:rsidP="00DC3CC4">
            <w:pPr>
              <w:pStyle w:val="Prrafodelista"/>
              <w:numPr>
                <w:ilvl w:val="0"/>
                <w:numId w:val="25"/>
              </w:numPr>
            </w:pPr>
            <w:r>
              <w:t>El sistema regresara los datos asociados al rol que busco.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A16B26" w:rsidRDefault="00DC3CC4" w:rsidP="00DC3CC4">
            <w:pPr>
              <w:pStyle w:val="Prrafodelista"/>
              <w:numPr>
                <w:ilvl w:val="0"/>
                <w:numId w:val="25"/>
              </w:numPr>
            </w:pPr>
            <w:r>
              <w:t>El usuario ingresa los datos del rol, elige la opción desactivar y selecciona la opción “Guardar”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DC3CC4" w:rsidRPr="00CD5052" w:rsidRDefault="00DC3CC4" w:rsidP="00DC3CC4">
            <w:r>
              <w:t xml:space="preserve"> 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CD5052" w:rsidRDefault="00DC3CC4" w:rsidP="00DC3CC4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DC3CC4" w:rsidRPr="00FD0F39" w:rsidRDefault="00DC3CC4" w:rsidP="00DC3CC4">
            <w:pPr>
              <w:pStyle w:val="Prrafodelista"/>
              <w:numPr>
                <w:ilvl w:val="0"/>
                <w:numId w:val="25"/>
              </w:numPr>
            </w:pPr>
            <w:r w:rsidRPr="00FD0F39">
              <w:t xml:space="preserve">Si </w:t>
            </w:r>
            <w:r>
              <w:t>no existe el rol (Ver Flujo alterno 1)</w:t>
            </w:r>
            <w:r w:rsidRPr="00FD0F39">
              <w:t xml:space="preserve"> 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CD5052" w:rsidRDefault="00DC3CC4" w:rsidP="00DC3CC4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DC3CC4" w:rsidRPr="00FD0F39" w:rsidRDefault="00DC3CC4" w:rsidP="00DC3CC4">
            <w:pPr>
              <w:pStyle w:val="Prrafodelista"/>
              <w:numPr>
                <w:ilvl w:val="0"/>
                <w:numId w:val="25"/>
              </w:numPr>
            </w:pPr>
            <w:r>
              <w:t>Si ya</w:t>
            </w:r>
            <w:r w:rsidRPr="00FD0F39">
              <w:t xml:space="preserve"> existe</w:t>
            </w:r>
            <w:r>
              <w:t>, el sistema realiza la eliminación del registro del rol.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CD5052" w:rsidRDefault="00DC3CC4" w:rsidP="00DC3CC4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DC3CC4" w:rsidRPr="00FD0F39" w:rsidRDefault="00DC3CC4" w:rsidP="00DC3CC4">
            <w:pPr>
              <w:pStyle w:val="Prrafodelista"/>
              <w:numPr>
                <w:ilvl w:val="0"/>
                <w:numId w:val="25"/>
              </w:numPr>
            </w:pPr>
            <w:r>
              <w:t>Se regresa respuesta de éxito.</w:t>
            </w:r>
          </w:p>
        </w:tc>
      </w:tr>
      <w:tr w:rsidR="00DC3CC4" w:rsidRPr="00742E21" w:rsidTr="00DC3CC4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742E21" w:rsidRDefault="00DC3CC4" w:rsidP="00DC3CC4">
            <w:pPr>
              <w:pStyle w:val="Prrafodelista"/>
              <w:numPr>
                <w:ilvl w:val="0"/>
                <w:numId w:val="25"/>
              </w:numPr>
            </w:pPr>
            <w:r>
              <w:t>Fin del caso de uso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DC3CC4" w:rsidRDefault="00DC3CC4" w:rsidP="00DC3CC4"/>
        </w:tc>
      </w:tr>
    </w:tbl>
    <w:p w:rsidR="00DC3CC4" w:rsidRDefault="00DC3CC4" w:rsidP="00DC3CC4"/>
    <w:tbl>
      <w:tblPr>
        <w:tblW w:w="99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6464"/>
      </w:tblGrid>
      <w:tr w:rsidR="00DC3CC4" w:rsidRPr="00C142DC" w:rsidTr="00DC3CC4">
        <w:trPr>
          <w:trHeight w:val="264"/>
        </w:trPr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B348B7" w:rsidRDefault="00C42684" w:rsidP="00DC3CC4">
            <w:pPr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Flujo Alterno 1 No</w:t>
            </w:r>
            <w:r w:rsidR="00DC3CC4">
              <w:rPr>
                <w:b/>
                <w:color w:val="FFFFFF"/>
                <w:sz w:val="16"/>
                <w:szCs w:val="16"/>
              </w:rPr>
              <w:t xml:space="preserve"> Existe </w:t>
            </w:r>
          </w:p>
        </w:tc>
      </w:tr>
      <w:tr w:rsidR="00DC3CC4" w:rsidRPr="00C142DC" w:rsidTr="00DC3CC4">
        <w:trPr>
          <w:trHeight w:val="264"/>
        </w:trPr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F66814" w:rsidRDefault="00DC3CC4" w:rsidP="00DC3CC4">
            <w:pPr>
              <w:jc w:val="center"/>
              <w:rPr>
                <w:b/>
                <w:color w:val="FFFFFF"/>
                <w:sz w:val="16"/>
                <w:szCs w:val="16"/>
              </w:rPr>
            </w:pPr>
            <w:r w:rsidRPr="00F66814">
              <w:rPr>
                <w:b/>
                <w:color w:val="FFFFFF"/>
                <w:sz w:val="16"/>
                <w:szCs w:val="16"/>
              </w:rPr>
              <w:t>Acción del Actor</w:t>
            </w:r>
          </w:p>
        </w:tc>
        <w:tc>
          <w:tcPr>
            <w:tcW w:w="6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DC3CC4" w:rsidRPr="00433DFF" w:rsidRDefault="00DC3CC4" w:rsidP="00DC3CC4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433DFF">
              <w:rPr>
                <w:b/>
                <w:color w:val="FFFFFF"/>
                <w:sz w:val="16"/>
                <w:szCs w:val="16"/>
              </w:rPr>
              <w:t>Respuesta y Validaciones del Sistema</w:t>
            </w:r>
          </w:p>
        </w:tc>
      </w:tr>
      <w:tr w:rsidR="00DC3CC4" w:rsidRPr="00C142DC" w:rsidTr="00DC3CC4">
        <w:tc>
          <w:tcPr>
            <w:tcW w:w="34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Pr="006803EC" w:rsidRDefault="00DC3CC4" w:rsidP="00DC3CC4">
            <w:pPr>
              <w:rPr>
                <w:szCs w:val="20"/>
              </w:rPr>
            </w:pPr>
          </w:p>
        </w:tc>
        <w:tc>
          <w:tcPr>
            <w:tcW w:w="6464" w:type="dxa"/>
            <w:tcBorders>
              <w:right w:val="single" w:sz="4" w:space="0" w:color="auto"/>
            </w:tcBorders>
            <w:vAlign w:val="center"/>
          </w:tcPr>
          <w:p w:rsidR="00DC3CC4" w:rsidRPr="006803EC" w:rsidRDefault="00DC3CC4" w:rsidP="00DC3CC4">
            <w:pPr>
              <w:pStyle w:val="Prrafodelista"/>
              <w:numPr>
                <w:ilvl w:val="0"/>
                <w:numId w:val="25"/>
              </w:numPr>
            </w:pPr>
            <w:r>
              <w:t>El rol que se intenta eliminar no existe.</w:t>
            </w:r>
          </w:p>
        </w:tc>
      </w:tr>
      <w:tr w:rsidR="00DC3CC4" w:rsidRPr="00C142DC" w:rsidTr="00DC3CC4">
        <w:tc>
          <w:tcPr>
            <w:tcW w:w="34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3CC4" w:rsidRDefault="00DC3CC4" w:rsidP="00DC3CC4">
            <w:pPr>
              <w:pStyle w:val="Prrafodelista"/>
              <w:numPr>
                <w:ilvl w:val="0"/>
                <w:numId w:val="25"/>
              </w:numPr>
            </w:pPr>
            <w:r>
              <w:t>Regresar al paso 1 del flujo principal.</w:t>
            </w:r>
          </w:p>
        </w:tc>
        <w:tc>
          <w:tcPr>
            <w:tcW w:w="6464" w:type="dxa"/>
            <w:tcBorders>
              <w:right w:val="single" w:sz="4" w:space="0" w:color="auto"/>
            </w:tcBorders>
            <w:vAlign w:val="center"/>
          </w:tcPr>
          <w:p w:rsidR="00DC3CC4" w:rsidRPr="006803EC" w:rsidRDefault="00DC3CC4" w:rsidP="00DC3CC4"/>
        </w:tc>
      </w:tr>
      <w:tr w:rsidR="00DC3CC4" w:rsidRPr="00F66814" w:rsidTr="00DC3CC4"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CC4" w:rsidRPr="00F66814" w:rsidRDefault="00D62A18" w:rsidP="00DC3CC4">
            <w:pPr>
              <w:jc w:val="center"/>
              <w:rPr>
                <w:szCs w:val="20"/>
              </w:rPr>
            </w:pPr>
            <w:hyperlink w:anchor="Paso6" w:history="1">
              <w:r w:rsidR="00DC3CC4" w:rsidRPr="00515107">
                <w:rPr>
                  <w:rStyle w:val="Hipervnculo"/>
                  <w:rFonts w:ascii="Calibri" w:hAnsi="Calibri" w:cs="Calibri"/>
                  <w:sz w:val="18"/>
                  <w:szCs w:val="16"/>
                </w:rPr>
                <w:t>Regresar al Flujo Principal</w:t>
              </w:r>
            </w:hyperlink>
          </w:p>
        </w:tc>
      </w:tr>
    </w:tbl>
    <w:p w:rsidR="00DC3CC4" w:rsidRDefault="00DC3CC4" w:rsidP="00DC3CC4"/>
    <w:p w:rsidR="00DC3CC4" w:rsidRDefault="00DC3CC4" w:rsidP="00DC3CC4"/>
    <w:p w:rsidR="00AD0DE4" w:rsidRPr="007F5629" w:rsidRDefault="00AD0DE4" w:rsidP="00AD0DE4">
      <w:pPr>
        <w:pStyle w:val="Ttulo3"/>
        <w:numPr>
          <w:ilvl w:val="2"/>
          <w:numId w:val="3"/>
        </w:numPr>
        <w:rPr>
          <w:szCs w:val="20"/>
          <w:lang w:val="es-MX"/>
        </w:rPr>
      </w:pPr>
      <w:r w:rsidRPr="003572D8">
        <w:rPr>
          <w:rFonts w:cs="Arial"/>
          <w:lang w:val="es-MX"/>
        </w:rPr>
        <w:t xml:space="preserve">  </w:t>
      </w:r>
      <w:r>
        <w:rPr>
          <w:sz w:val="24"/>
          <w:lang w:val="es-MX"/>
        </w:rPr>
        <w:t>Consultar datos del rol</w:t>
      </w:r>
    </w:p>
    <w:p w:rsidR="00AD0DE4" w:rsidRPr="007F5629" w:rsidRDefault="00AD0DE4" w:rsidP="00AD0DE4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97"/>
      </w:tblGrid>
      <w:tr w:rsidR="00AD0DE4" w:rsidRPr="00742E21" w:rsidTr="000C3CF1">
        <w:trPr>
          <w:trHeight w:val="348"/>
        </w:trPr>
        <w:tc>
          <w:tcPr>
            <w:tcW w:w="2283" w:type="dxa"/>
            <w:shd w:val="clear" w:color="auto" w:fill="1F497D" w:themeFill="text2"/>
            <w:vAlign w:val="center"/>
          </w:tcPr>
          <w:p w:rsidR="00AD0DE4" w:rsidRPr="00742E21" w:rsidRDefault="00AD0DE4" w:rsidP="000C3CF1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ID del Caso de Uso:</w:t>
            </w:r>
          </w:p>
        </w:tc>
        <w:tc>
          <w:tcPr>
            <w:tcW w:w="7597" w:type="dxa"/>
            <w:vAlign w:val="center"/>
          </w:tcPr>
          <w:p w:rsidR="00AD0DE4" w:rsidRPr="00CD5052" w:rsidRDefault="00AD0DE4" w:rsidP="000C3CF1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RF</w:t>
            </w:r>
            <w:r>
              <w:rPr>
                <w:szCs w:val="20"/>
              </w:rPr>
              <w:t>001</w:t>
            </w:r>
            <w:r w:rsidRPr="00CD5052">
              <w:rPr>
                <w:szCs w:val="20"/>
              </w:rPr>
              <w:t>-RFE</w:t>
            </w:r>
            <w:r>
              <w:rPr>
                <w:szCs w:val="20"/>
              </w:rPr>
              <w:t>001</w:t>
            </w:r>
            <w:r w:rsidRPr="00CD5052">
              <w:rPr>
                <w:szCs w:val="20"/>
              </w:rPr>
              <w:t>-CU00</w:t>
            </w:r>
            <w:r>
              <w:rPr>
                <w:szCs w:val="20"/>
              </w:rPr>
              <w:t>4</w:t>
            </w:r>
          </w:p>
        </w:tc>
      </w:tr>
      <w:tr w:rsidR="00AD0DE4" w:rsidRPr="00742E21" w:rsidTr="000C3CF1">
        <w:tc>
          <w:tcPr>
            <w:tcW w:w="2283" w:type="dxa"/>
            <w:shd w:val="clear" w:color="auto" w:fill="1F497D" w:themeFill="text2"/>
            <w:vAlign w:val="center"/>
          </w:tcPr>
          <w:p w:rsidR="00AD0DE4" w:rsidRPr="00742E21" w:rsidRDefault="00AD0DE4" w:rsidP="000C3CF1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Actores</w:t>
            </w:r>
          </w:p>
        </w:tc>
        <w:tc>
          <w:tcPr>
            <w:tcW w:w="7597" w:type="dxa"/>
            <w:vAlign w:val="center"/>
          </w:tcPr>
          <w:p w:rsidR="00AD0DE4" w:rsidRPr="00CD5052" w:rsidRDefault="00AD0DE4" w:rsidP="000C3CF1">
            <w:pPr>
              <w:autoSpaceDE w:val="0"/>
              <w:autoSpaceDN w:val="0"/>
              <w:adjustRightInd w:val="0"/>
              <w:spacing w:line="288" w:lineRule="auto"/>
              <w:rPr>
                <w:szCs w:val="20"/>
              </w:rPr>
            </w:pPr>
            <w:r>
              <w:rPr>
                <w:szCs w:val="20"/>
              </w:rPr>
              <w:t>Usuario, Aplicación web</w:t>
            </w:r>
          </w:p>
        </w:tc>
      </w:tr>
      <w:tr w:rsidR="00AD0DE4" w:rsidRPr="00742E21" w:rsidTr="000C3CF1">
        <w:tc>
          <w:tcPr>
            <w:tcW w:w="2283" w:type="dxa"/>
            <w:shd w:val="clear" w:color="auto" w:fill="1F497D" w:themeFill="text2"/>
            <w:vAlign w:val="center"/>
          </w:tcPr>
          <w:p w:rsidR="00AD0DE4" w:rsidRPr="00742E21" w:rsidRDefault="00AD0DE4" w:rsidP="000C3CF1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Pre-condiciones</w:t>
            </w:r>
          </w:p>
        </w:tc>
        <w:tc>
          <w:tcPr>
            <w:tcW w:w="7597" w:type="dxa"/>
            <w:vAlign w:val="center"/>
          </w:tcPr>
          <w:p w:rsidR="00AD0DE4" w:rsidRPr="00CD5052" w:rsidRDefault="00AD0DE4" w:rsidP="00AD0DE4">
            <w:pPr>
              <w:pStyle w:val="Prrafodelista"/>
              <w:numPr>
                <w:ilvl w:val="0"/>
                <w:numId w:val="7"/>
              </w:numPr>
              <w:spacing w:before="60" w:after="60"/>
              <w:ind w:right="-32"/>
            </w:pPr>
            <w:r>
              <w:t xml:space="preserve">El usuario ingresa los valores en el formulario para consultar la información del rol. </w:t>
            </w:r>
          </w:p>
        </w:tc>
      </w:tr>
      <w:tr w:rsidR="00AD0DE4" w:rsidRPr="00742E21" w:rsidTr="000C3CF1">
        <w:tc>
          <w:tcPr>
            <w:tcW w:w="2283" w:type="dxa"/>
            <w:shd w:val="clear" w:color="auto" w:fill="1F497D" w:themeFill="text2"/>
            <w:vAlign w:val="center"/>
          </w:tcPr>
          <w:p w:rsidR="00AD0DE4" w:rsidRPr="00742E21" w:rsidRDefault="00AD0DE4" w:rsidP="000C3CF1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Post-condiciones (Resultado esperado)</w:t>
            </w:r>
          </w:p>
        </w:tc>
        <w:tc>
          <w:tcPr>
            <w:tcW w:w="7597" w:type="dxa"/>
            <w:vAlign w:val="center"/>
          </w:tcPr>
          <w:p w:rsidR="00AD0DE4" w:rsidRPr="00CD5052" w:rsidRDefault="00AD0DE4" w:rsidP="000C3CF1">
            <w:pPr>
              <w:pStyle w:val="Prrafodelista"/>
              <w:numPr>
                <w:ilvl w:val="0"/>
                <w:numId w:val="11"/>
              </w:numPr>
              <w:ind w:right="-32"/>
            </w:pPr>
            <w:r>
              <w:t xml:space="preserve">La aplicación web regresa un mensaje con el estatus de la operación. </w:t>
            </w:r>
          </w:p>
        </w:tc>
      </w:tr>
      <w:tr w:rsidR="00AD0DE4" w:rsidRPr="00742E21" w:rsidTr="000C3CF1">
        <w:tc>
          <w:tcPr>
            <w:tcW w:w="2283" w:type="dxa"/>
            <w:shd w:val="clear" w:color="auto" w:fill="1F497D" w:themeFill="text2"/>
            <w:vAlign w:val="center"/>
          </w:tcPr>
          <w:p w:rsidR="00AD0DE4" w:rsidRPr="00742E21" w:rsidRDefault="00AD0DE4" w:rsidP="000C3CF1">
            <w:pPr>
              <w:spacing w:before="60" w:after="60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Puntos de Inclusión</w:t>
            </w:r>
          </w:p>
        </w:tc>
        <w:tc>
          <w:tcPr>
            <w:tcW w:w="7597" w:type="dxa"/>
            <w:vAlign w:val="center"/>
          </w:tcPr>
          <w:p w:rsidR="00AD0DE4" w:rsidRPr="00CD5052" w:rsidRDefault="00AD0DE4" w:rsidP="000C3CF1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N/A</w:t>
            </w:r>
          </w:p>
        </w:tc>
      </w:tr>
      <w:tr w:rsidR="00AD0DE4" w:rsidRPr="00742E21" w:rsidTr="000C3CF1">
        <w:tc>
          <w:tcPr>
            <w:tcW w:w="2283" w:type="dxa"/>
            <w:shd w:val="clear" w:color="auto" w:fill="1F497D" w:themeFill="text2"/>
            <w:vAlign w:val="center"/>
          </w:tcPr>
          <w:p w:rsidR="00AD0DE4" w:rsidRPr="00742E21" w:rsidRDefault="00AD0DE4" w:rsidP="000C3CF1">
            <w:pPr>
              <w:spacing w:before="60" w:after="60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Puntos de Extensión</w:t>
            </w:r>
          </w:p>
        </w:tc>
        <w:tc>
          <w:tcPr>
            <w:tcW w:w="7597" w:type="dxa"/>
            <w:vAlign w:val="center"/>
          </w:tcPr>
          <w:p w:rsidR="00AD0DE4" w:rsidRPr="00CD5052" w:rsidRDefault="00AD0DE4" w:rsidP="000C3CF1">
            <w:pPr>
              <w:spacing w:before="60" w:after="60"/>
              <w:ind w:right="-32"/>
              <w:rPr>
                <w:szCs w:val="20"/>
              </w:rPr>
            </w:pPr>
            <w:r w:rsidRPr="00CD5052">
              <w:rPr>
                <w:szCs w:val="20"/>
              </w:rPr>
              <w:t>N/A</w:t>
            </w:r>
          </w:p>
        </w:tc>
      </w:tr>
    </w:tbl>
    <w:p w:rsidR="00AD0DE4" w:rsidRDefault="00AD0DE4" w:rsidP="00AD0DE4"/>
    <w:p w:rsidR="00AD0DE4" w:rsidRDefault="00AD0DE4" w:rsidP="00AD0DE4"/>
    <w:tbl>
      <w:tblPr>
        <w:tblW w:w="99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7"/>
        <w:gridCol w:w="6483"/>
      </w:tblGrid>
      <w:tr w:rsidR="00AD0DE4" w:rsidRPr="00BD0E24" w:rsidTr="000C3CF1">
        <w:trPr>
          <w:trHeight w:val="283"/>
        </w:trPr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AD0DE4" w:rsidRPr="007F5629" w:rsidRDefault="00AD0DE4" w:rsidP="000C3CF1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7F5629">
              <w:rPr>
                <w:b/>
                <w:color w:val="FFFFFF"/>
                <w:sz w:val="16"/>
                <w:szCs w:val="16"/>
                <w:lang w:eastAsia="es-ES"/>
              </w:rPr>
              <w:t xml:space="preserve">Flujo Principal </w:t>
            </w:r>
            <w:r>
              <w:rPr>
                <w:b/>
                <w:color w:val="FFFFFF"/>
                <w:sz w:val="16"/>
                <w:szCs w:val="16"/>
                <w:lang w:eastAsia="es-ES"/>
              </w:rPr>
              <w:t>Eliminar Datos del Rol</w:t>
            </w:r>
          </w:p>
        </w:tc>
      </w:tr>
      <w:tr w:rsidR="00AD0DE4" w:rsidRPr="00742E21" w:rsidTr="000C3CF1">
        <w:trPr>
          <w:trHeight w:val="266"/>
        </w:trPr>
        <w:tc>
          <w:tcPr>
            <w:tcW w:w="3467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AD0DE4" w:rsidRPr="00742E21" w:rsidRDefault="00AD0DE4" w:rsidP="000C3CF1">
            <w:pPr>
              <w:jc w:val="center"/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Acción del Actor</w:t>
            </w:r>
          </w:p>
        </w:tc>
        <w:tc>
          <w:tcPr>
            <w:tcW w:w="6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AD0DE4" w:rsidRPr="00CD5052" w:rsidRDefault="00AD0DE4" w:rsidP="000C3CF1">
            <w:pPr>
              <w:jc w:val="center"/>
              <w:rPr>
                <w:b/>
                <w:color w:val="FFFFFF"/>
                <w:sz w:val="24"/>
              </w:rPr>
            </w:pPr>
            <w:r w:rsidRPr="00606836">
              <w:rPr>
                <w:b/>
                <w:color w:val="FFFFFF"/>
                <w:sz w:val="16"/>
                <w:szCs w:val="16"/>
              </w:rPr>
              <w:t>Respuesta y Validaciones del Sistema</w:t>
            </w:r>
          </w:p>
        </w:tc>
      </w:tr>
      <w:tr w:rsidR="00AD0DE4" w:rsidRPr="00742E21" w:rsidTr="000C3CF1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Default="00AD0DE4" w:rsidP="00AD0DE4">
            <w:pPr>
              <w:pStyle w:val="Prrafodelista"/>
              <w:numPr>
                <w:ilvl w:val="0"/>
                <w:numId w:val="26"/>
              </w:numPr>
            </w:pPr>
            <w:r>
              <w:t>El usuario ingresa el valor del rol en el formulario de búsqueda y selecciona la opción “Buscar”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AD0DE4" w:rsidRDefault="00AD0DE4" w:rsidP="000C3CF1"/>
        </w:tc>
      </w:tr>
      <w:tr w:rsidR="00AD0DE4" w:rsidRPr="00742E21" w:rsidTr="000C3CF1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Default="00AD0DE4" w:rsidP="000C3CF1">
            <w:pPr>
              <w:pStyle w:val="Prrafodelista"/>
            </w:pP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AD0DE4" w:rsidRDefault="00AD0DE4" w:rsidP="00AD0DE4">
            <w:pPr>
              <w:pStyle w:val="Prrafodelista"/>
              <w:numPr>
                <w:ilvl w:val="0"/>
                <w:numId w:val="26"/>
              </w:numPr>
            </w:pPr>
            <w:r w:rsidRPr="00FD0F39">
              <w:t xml:space="preserve">Si </w:t>
            </w:r>
            <w:r>
              <w:t>no existe el rol (Ver Flujo alterno 1)</w:t>
            </w:r>
          </w:p>
        </w:tc>
      </w:tr>
      <w:tr w:rsidR="00AD0DE4" w:rsidRPr="00742E21" w:rsidTr="000C3CF1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Default="00AD0DE4" w:rsidP="000C3CF1">
            <w:pPr>
              <w:pStyle w:val="Prrafodelista"/>
            </w:pP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AD0DE4" w:rsidRDefault="00AD0DE4" w:rsidP="00AD0DE4">
            <w:pPr>
              <w:pStyle w:val="Prrafodelista"/>
              <w:numPr>
                <w:ilvl w:val="0"/>
                <w:numId w:val="26"/>
              </w:numPr>
            </w:pPr>
            <w:r w:rsidRPr="00FD0F39">
              <w:t xml:space="preserve">Si </w:t>
            </w:r>
            <w:r>
              <w:t>ya existe el rol el sistema regresara los datos asociados al rol que busco.</w:t>
            </w:r>
          </w:p>
        </w:tc>
      </w:tr>
      <w:tr w:rsidR="00AD0DE4" w:rsidRPr="00742E21" w:rsidTr="000C3CF1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Pr="00CD5052" w:rsidRDefault="00AD0DE4" w:rsidP="000C3CF1">
            <w:pPr>
              <w:pStyle w:val="Prrafodelista"/>
              <w:ind w:left="360"/>
            </w:pPr>
          </w:p>
        </w:tc>
        <w:tc>
          <w:tcPr>
            <w:tcW w:w="6483" w:type="dxa"/>
            <w:tcBorders>
              <w:right w:val="single" w:sz="4" w:space="0" w:color="auto"/>
            </w:tcBorders>
          </w:tcPr>
          <w:p w:rsidR="00AD0DE4" w:rsidRPr="00FD0F39" w:rsidRDefault="00AD0DE4" w:rsidP="00AD0DE4">
            <w:pPr>
              <w:pStyle w:val="Prrafodelista"/>
              <w:numPr>
                <w:ilvl w:val="0"/>
                <w:numId w:val="26"/>
              </w:numPr>
            </w:pPr>
            <w:r>
              <w:t>Se regresa respuesta de éxito.</w:t>
            </w:r>
          </w:p>
        </w:tc>
      </w:tr>
      <w:tr w:rsidR="00AD0DE4" w:rsidRPr="00742E21" w:rsidTr="000C3CF1">
        <w:tc>
          <w:tcPr>
            <w:tcW w:w="34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Pr="00742E21" w:rsidRDefault="00AD0DE4" w:rsidP="00AD0DE4">
            <w:pPr>
              <w:pStyle w:val="Prrafodelista"/>
              <w:numPr>
                <w:ilvl w:val="0"/>
                <w:numId w:val="26"/>
              </w:numPr>
            </w:pPr>
            <w:r>
              <w:t>Fin del caso de uso</w:t>
            </w:r>
          </w:p>
        </w:tc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:rsidR="00AD0DE4" w:rsidRDefault="00AD0DE4" w:rsidP="000C3CF1"/>
        </w:tc>
      </w:tr>
    </w:tbl>
    <w:p w:rsidR="00AD0DE4" w:rsidRDefault="00AD0DE4" w:rsidP="00AD0DE4"/>
    <w:tbl>
      <w:tblPr>
        <w:tblW w:w="99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6464"/>
      </w:tblGrid>
      <w:tr w:rsidR="00AD0DE4" w:rsidRPr="00C142DC" w:rsidTr="000C3CF1">
        <w:trPr>
          <w:trHeight w:val="264"/>
        </w:trPr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AD0DE4" w:rsidRPr="00B348B7" w:rsidRDefault="00AD0DE4" w:rsidP="000C3CF1">
            <w:pPr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Flujo Alterno 1 No Existe </w:t>
            </w:r>
          </w:p>
        </w:tc>
      </w:tr>
      <w:tr w:rsidR="00AD0DE4" w:rsidRPr="00C142DC" w:rsidTr="000C3CF1">
        <w:trPr>
          <w:trHeight w:val="264"/>
        </w:trPr>
        <w:tc>
          <w:tcPr>
            <w:tcW w:w="3486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AD0DE4" w:rsidRPr="00F66814" w:rsidRDefault="00AD0DE4" w:rsidP="000C3CF1">
            <w:pPr>
              <w:jc w:val="center"/>
              <w:rPr>
                <w:b/>
                <w:color w:val="FFFFFF"/>
                <w:sz w:val="16"/>
                <w:szCs w:val="16"/>
              </w:rPr>
            </w:pPr>
            <w:r w:rsidRPr="00F66814">
              <w:rPr>
                <w:b/>
                <w:color w:val="FFFFFF"/>
                <w:sz w:val="16"/>
                <w:szCs w:val="16"/>
              </w:rPr>
              <w:t>Acción del Actor</w:t>
            </w:r>
          </w:p>
        </w:tc>
        <w:tc>
          <w:tcPr>
            <w:tcW w:w="6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AD0DE4" w:rsidRPr="00433DFF" w:rsidRDefault="00AD0DE4" w:rsidP="000C3CF1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433DFF">
              <w:rPr>
                <w:b/>
                <w:color w:val="FFFFFF"/>
                <w:sz w:val="16"/>
                <w:szCs w:val="16"/>
              </w:rPr>
              <w:t>Respuesta y Validaciones del Sistema</w:t>
            </w:r>
          </w:p>
        </w:tc>
      </w:tr>
      <w:tr w:rsidR="00AD0DE4" w:rsidRPr="00C142DC" w:rsidTr="000C3CF1">
        <w:tc>
          <w:tcPr>
            <w:tcW w:w="34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Pr="006803EC" w:rsidRDefault="00AD0DE4" w:rsidP="000C3CF1">
            <w:pPr>
              <w:rPr>
                <w:szCs w:val="20"/>
              </w:rPr>
            </w:pPr>
          </w:p>
        </w:tc>
        <w:tc>
          <w:tcPr>
            <w:tcW w:w="6464" w:type="dxa"/>
            <w:tcBorders>
              <w:right w:val="single" w:sz="4" w:space="0" w:color="auto"/>
            </w:tcBorders>
            <w:vAlign w:val="center"/>
          </w:tcPr>
          <w:p w:rsidR="00AD0DE4" w:rsidRPr="006803EC" w:rsidRDefault="00AD0DE4" w:rsidP="00AD0DE4">
            <w:pPr>
              <w:pStyle w:val="Prrafodelista"/>
              <w:numPr>
                <w:ilvl w:val="0"/>
                <w:numId w:val="26"/>
              </w:numPr>
            </w:pPr>
            <w:r>
              <w:t>El rol que se intenta buscar no existe.</w:t>
            </w:r>
          </w:p>
        </w:tc>
      </w:tr>
      <w:tr w:rsidR="00AD0DE4" w:rsidRPr="00C142DC" w:rsidTr="000C3CF1">
        <w:tc>
          <w:tcPr>
            <w:tcW w:w="34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0DE4" w:rsidRDefault="00AD0DE4" w:rsidP="00AD0DE4">
            <w:pPr>
              <w:pStyle w:val="Prrafodelista"/>
              <w:numPr>
                <w:ilvl w:val="0"/>
                <w:numId w:val="26"/>
              </w:numPr>
            </w:pPr>
            <w:r>
              <w:t xml:space="preserve">Regresar al paso 1 del flujo </w:t>
            </w:r>
            <w:r>
              <w:lastRenderedPageBreak/>
              <w:t>principal.</w:t>
            </w:r>
          </w:p>
        </w:tc>
        <w:tc>
          <w:tcPr>
            <w:tcW w:w="6464" w:type="dxa"/>
            <w:tcBorders>
              <w:right w:val="single" w:sz="4" w:space="0" w:color="auto"/>
            </w:tcBorders>
            <w:vAlign w:val="center"/>
          </w:tcPr>
          <w:p w:rsidR="00AD0DE4" w:rsidRPr="006803EC" w:rsidRDefault="00AD0DE4" w:rsidP="000C3CF1"/>
        </w:tc>
      </w:tr>
      <w:tr w:rsidR="00AD0DE4" w:rsidRPr="00F66814" w:rsidTr="000C3CF1">
        <w:tc>
          <w:tcPr>
            <w:tcW w:w="99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E4" w:rsidRPr="00F66814" w:rsidRDefault="00D62A18" w:rsidP="000C3CF1">
            <w:pPr>
              <w:jc w:val="center"/>
              <w:rPr>
                <w:szCs w:val="20"/>
              </w:rPr>
            </w:pPr>
            <w:hyperlink w:anchor="Paso6" w:history="1">
              <w:r w:rsidR="00AD0DE4" w:rsidRPr="00515107">
                <w:rPr>
                  <w:rStyle w:val="Hipervnculo"/>
                  <w:rFonts w:ascii="Calibri" w:hAnsi="Calibri" w:cs="Calibri"/>
                  <w:sz w:val="18"/>
                  <w:szCs w:val="16"/>
                </w:rPr>
                <w:t>Regresar al Flujo Principal</w:t>
              </w:r>
            </w:hyperlink>
          </w:p>
        </w:tc>
      </w:tr>
    </w:tbl>
    <w:p w:rsidR="00AD0DE4" w:rsidRDefault="00AD0DE4" w:rsidP="00AD0DE4"/>
    <w:p w:rsidR="00AD0DE4" w:rsidRDefault="00AD0DE4" w:rsidP="00AD0DE4"/>
    <w:p w:rsidR="004F6330" w:rsidRDefault="004F6330" w:rsidP="00AF6382"/>
    <w:p w:rsidR="004F6330" w:rsidRDefault="004F6330" w:rsidP="00AF6382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0"/>
      </w:tblGrid>
      <w:tr w:rsidR="00AF6382" w:rsidRPr="00742E21" w:rsidTr="00A16347">
        <w:trPr>
          <w:trHeight w:val="301"/>
        </w:trPr>
        <w:tc>
          <w:tcPr>
            <w:tcW w:w="9880" w:type="dxa"/>
            <w:shd w:val="clear" w:color="auto" w:fill="1F497D" w:themeFill="text2"/>
            <w:vAlign w:val="center"/>
          </w:tcPr>
          <w:p w:rsidR="00AF6382" w:rsidRPr="00742E21" w:rsidRDefault="00AF6382" w:rsidP="00A8612A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742E21">
              <w:rPr>
                <w:b/>
                <w:color w:val="FFFFFF"/>
                <w:sz w:val="16"/>
                <w:szCs w:val="16"/>
                <w:lang w:eastAsia="es-ES"/>
              </w:rPr>
              <w:t>Comportamiento de Interfaces</w:t>
            </w:r>
          </w:p>
        </w:tc>
      </w:tr>
      <w:tr w:rsidR="00AF6382" w:rsidRPr="0044703D" w:rsidTr="00A8612A">
        <w:tc>
          <w:tcPr>
            <w:tcW w:w="9880" w:type="dxa"/>
            <w:shd w:val="clear" w:color="auto" w:fill="auto"/>
            <w:vAlign w:val="center"/>
          </w:tcPr>
          <w:p w:rsidR="00D80E7D" w:rsidRDefault="00606836" w:rsidP="00D80E7D">
            <w:pPr>
              <w:numPr>
                <w:ilvl w:val="0"/>
                <w:numId w:val="16"/>
              </w:numPr>
              <w:spacing w:before="60" w:after="60"/>
              <w:ind w:right="-32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952DCA" w:rsidRPr="00F66814">
              <w:rPr>
                <w:szCs w:val="20"/>
              </w:rPr>
              <w:t xml:space="preserve">En la Descripción Detallada del Requerimiento se referencian las Pantallas y </w:t>
            </w:r>
            <w:r w:rsidR="005E1AFC">
              <w:rPr>
                <w:szCs w:val="20"/>
              </w:rPr>
              <w:t>Archivos</w:t>
            </w:r>
            <w:r w:rsidR="00952DCA" w:rsidRPr="00F66814">
              <w:rPr>
                <w:szCs w:val="20"/>
              </w:rPr>
              <w:t xml:space="preserve"> contenidos en los siguientes documentos:</w:t>
            </w:r>
          </w:p>
          <w:p w:rsidR="00D80E7D" w:rsidRPr="00D80E7D" w:rsidRDefault="00D80E7D" w:rsidP="00D80E7D">
            <w:pPr>
              <w:spacing w:before="60" w:after="60"/>
              <w:ind w:left="720" w:right="-32"/>
              <w:rPr>
                <w:szCs w:val="20"/>
              </w:rPr>
            </w:pPr>
          </w:p>
          <w:p w:rsidR="00D80E7D" w:rsidRDefault="00D80E7D" w:rsidP="00433B2A">
            <w:pPr>
              <w:spacing w:before="60" w:after="60"/>
              <w:ind w:right="-32"/>
            </w:pPr>
            <w:r>
              <w:rPr>
                <w:b/>
              </w:rPr>
              <w:t xml:space="preserve">             </w:t>
            </w:r>
            <w:r w:rsidR="005E1AFC" w:rsidRPr="005E1AFC">
              <w:t>F-AT-01_Boceto_de_Archivos_CAT_ROLES.doc</w:t>
            </w:r>
          </w:p>
          <w:p w:rsidR="007F5D12" w:rsidRPr="007F5D12" w:rsidRDefault="007F5D12" w:rsidP="00433B2A">
            <w:pPr>
              <w:spacing w:before="60" w:after="60"/>
              <w:ind w:right="-32"/>
            </w:pPr>
            <w:r>
              <w:t xml:space="preserve">           </w:t>
            </w:r>
            <w:r w:rsidRPr="005E1AFC">
              <w:t xml:space="preserve">  </w:t>
            </w:r>
            <w:r w:rsidR="005E1AFC" w:rsidRPr="005E1AFC">
              <w:t>F-AT-01_Boceto_de_Pantallas_CAT_ROLES.doc</w:t>
            </w:r>
          </w:p>
        </w:tc>
      </w:tr>
    </w:tbl>
    <w:p w:rsidR="00676E75" w:rsidRPr="0044703D" w:rsidRDefault="00676E75" w:rsidP="00AF6382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0"/>
      </w:tblGrid>
      <w:tr w:rsidR="00AF6382" w:rsidRPr="00742E21" w:rsidTr="00A16347">
        <w:trPr>
          <w:trHeight w:val="301"/>
        </w:trPr>
        <w:tc>
          <w:tcPr>
            <w:tcW w:w="9880" w:type="dxa"/>
            <w:shd w:val="clear" w:color="auto" w:fill="1F497D" w:themeFill="text2"/>
            <w:vAlign w:val="center"/>
          </w:tcPr>
          <w:p w:rsidR="00AF6382" w:rsidRPr="00742E21" w:rsidRDefault="00AF6382" w:rsidP="00A8612A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742E21">
              <w:rPr>
                <w:b/>
                <w:color w:val="FFFFFF"/>
                <w:sz w:val="16"/>
                <w:szCs w:val="16"/>
                <w:lang w:eastAsia="es-ES"/>
              </w:rPr>
              <w:t>Criterios de Aceptación</w:t>
            </w:r>
          </w:p>
        </w:tc>
      </w:tr>
      <w:tr w:rsidR="00AF6382" w:rsidRPr="00742E21" w:rsidTr="00A8612A">
        <w:tc>
          <w:tcPr>
            <w:tcW w:w="9880" w:type="dxa"/>
            <w:shd w:val="clear" w:color="auto" w:fill="auto"/>
            <w:vAlign w:val="center"/>
          </w:tcPr>
          <w:p w:rsidR="00240ACC" w:rsidRPr="00742E21" w:rsidRDefault="00240ACC" w:rsidP="00240ACC">
            <w:r w:rsidRPr="00742E21">
              <w:t>Que cada requerimiento cumpla con:</w:t>
            </w:r>
          </w:p>
          <w:p w:rsidR="00240ACC" w:rsidRPr="00742E21" w:rsidRDefault="00240ACC" w:rsidP="0068382F">
            <w:pPr>
              <w:pStyle w:val="Prrafodelista"/>
              <w:numPr>
                <w:ilvl w:val="0"/>
                <w:numId w:val="8"/>
              </w:numPr>
            </w:pPr>
            <w:r w:rsidRPr="00742E21">
              <w:t>Sus Pre condiciones</w:t>
            </w:r>
          </w:p>
          <w:p w:rsidR="00240ACC" w:rsidRPr="00742E21" w:rsidRDefault="00240ACC" w:rsidP="0068382F">
            <w:pPr>
              <w:pStyle w:val="Prrafodelista"/>
              <w:numPr>
                <w:ilvl w:val="0"/>
                <w:numId w:val="8"/>
              </w:numPr>
            </w:pPr>
            <w:r w:rsidRPr="00742E21">
              <w:t>Sus Post Condiciones</w:t>
            </w:r>
          </w:p>
          <w:p w:rsidR="00240ACC" w:rsidRPr="00742E21" w:rsidRDefault="00240ACC" w:rsidP="0068382F">
            <w:pPr>
              <w:pStyle w:val="Prrafodelista"/>
              <w:numPr>
                <w:ilvl w:val="0"/>
                <w:numId w:val="8"/>
              </w:numPr>
            </w:pPr>
            <w:r w:rsidRPr="00742E21">
              <w:t>Sus Reglas de Negocio</w:t>
            </w:r>
          </w:p>
          <w:p w:rsidR="00240ACC" w:rsidRPr="00742E21" w:rsidRDefault="00240ACC" w:rsidP="0068382F">
            <w:pPr>
              <w:pStyle w:val="Prrafodelista"/>
              <w:numPr>
                <w:ilvl w:val="0"/>
                <w:numId w:val="8"/>
              </w:numPr>
            </w:pPr>
            <w:r w:rsidRPr="00742E21">
              <w:t>Funcione correctamente de acuerdo a lo solicitado</w:t>
            </w:r>
          </w:p>
          <w:p w:rsidR="00AF6382" w:rsidRPr="00742E21" w:rsidRDefault="00240ACC" w:rsidP="0068382F">
            <w:pPr>
              <w:numPr>
                <w:ilvl w:val="0"/>
                <w:numId w:val="8"/>
              </w:numPr>
              <w:spacing w:before="60" w:after="60"/>
              <w:rPr>
                <w:rFonts w:ascii="Calibri" w:hAnsi="Calibri" w:cs="Calibri"/>
                <w:szCs w:val="16"/>
              </w:rPr>
            </w:pPr>
            <w:r w:rsidRPr="00742E21">
              <w:t>No afecte o modifique otra funcionalidad del sistema, no relacionada con este requerimiento</w:t>
            </w:r>
          </w:p>
        </w:tc>
      </w:tr>
    </w:tbl>
    <w:p w:rsidR="00AF6382" w:rsidRDefault="00AF6382" w:rsidP="00AF6382"/>
    <w:p w:rsidR="00676E75" w:rsidRPr="00742E21" w:rsidRDefault="00676E75" w:rsidP="00AF6382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0"/>
      </w:tblGrid>
      <w:tr w:rsidR="00AF6382" w:rsidRPr="00742E21" w:rsidTr="00A16347">
        <w:trPr>
          <w:trHeight w:val="301"/>
        </w:trPr>
        <w:tc>
          <w:tcPr>
            <w:tcW w:w="9880" w:type="dxa"/>
            <w:shd w:val="clear" w:color="auto" w:fill="1F497D" w:themeFill="text2"/>
            <w:vAlign w:val="center"/>
          </w:tcPr>
          <w:p w:rsidR="00AF6382" w:rsidRPr="00742E21" w:rsidRDefault="00AF6382" w:rsidP="00A8612A">
            <w:pPr>
              <w:jc w:val="center"/>
              <w:rPr>
                <w:b/>
                <w:color w:val="FFFFFF"/>
                <w:sz w:val="16"/>
                <w:szCs w:val="16"/>
                <w:lang w:eastAsia="es-ES"/>
              </w:rPr>
            </w:pPr>
            <w:r w:rsidRPr="00742E21">
              <w:rPr>
                <w:b/>
                <w:color w:val="FFFFFF"/>
                <w:sz w:val="16"/>
                <w:szCs w:val="16"/>
                <w:lang w:eastAsia="es-ES"/>
              </w:rPr>
              <w:t>Consideraciones / Observaciones</w:t>
            </w:r>
          </w:p>
        </w:tc>
      </w:tr>
      <w:tr w:rsidR="00AF6382" w:rsidRPr="00742E21" w:rsidTr="00A8612A">
        <w:tc>
          <w:tcPr>
            <w:tcW w:w="9880" w:type="dxa"/>
            <w:shd w:val="clear" w:color="auto" w:fill="auto"/>
            <w:vAlign w:val="center"/>
          </w:tcPr>
          <w:p w:rsidR="00AF6382" w:rsidRPr="00742E21" w:rsidRDefault="007E3E43" w:rsidP="00E52AB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Cs w:val="20"/>
              </w:rPr>
              <w:t>N/A</w:t>
            </w:r>
          </w:p>
        </w:tc>
      </w:tr>
    </w:tbl>
    <w:p w:rsidR="00AF6382" w:rsidRPr="00742E21" w:rsidRDefault="00AF6382" w:rsidP="00AF6382"/>
    <w:p w:rsidR="00AE2CA5" w:rsidRPr="00742E21" w:rsidRDefault="00D62A18" w:rsidP="00AE2CA5">
      <w:pPr>
        <w:pBdr>
          <w:top w:val="single" w:sz="8" w:space="1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color w:val="0000F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Indice" w:history="1">
        <w:r w:rsidR="00AE2CA5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ED7984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AE2CA5" w:rsidRPr="00742E21" w:rsidRDefault="00AE2CA5" w:rsidP="00AE2CA5">
      <w:pPr>
        <w:jc w:val="center"/>
        <w:rPr>
          <w:b/>
        </w:rPr>
      </w:pPr>
      <w:r w:rsidRPr="00742E21">
        <w:rPr>
          <w:b/>
        </w:rPr>
        <w:t>.</w:t>
      </w:r>
    </w:p>
    <w:p w:rsidR="00AE2CA5" w:rsidRPr="00742E21" w:rsidRDefault="00AE2CA5" w:rsidP="00AE2CA5">
      <w:pPr>
        <w:jc w:val="center"/>
        <w:rPr>
          <w:b/>
        </w:rPr>
      </w:pPr>
      <w:r w:rsidRPr="00742E21">
        <w:rPr>
          <w:b/>
        </w:rPr>
        <w:t>.</w:t>
      </w:r>
    </w:p>
    <w:p w:rsidR="00AE2CA5" w:rsidRPr="00742E21" w:rsidRDefault="00AE2CA5" w:rsidP="00AE2CA5">
      <w:pPr>
        <w:jc w:val="center"/>
        <w:rPr>
          <w:b/>
        </w:rPr>
      </w:pPr>
      <w:r w:rsidRPr="00742E21">
        <w:rPr>
          <w:b/>
        </w:rPr>
        <w:t>.</w:t>
      </w:r>
    </w:p>
    <w:p w:rsidR="004C5C4A" w:rsidRDefault="00AE2CA5" w:rsidP="00A90FD7">
      <w:pPr>
        <w:jc w:val="center"/>
      </w:pPr>
      <w:r w:rsidRPr="00742E21">
        <w:rPr>
          <w:b/>
        </w:rPr>
        <w:t>.</w:t>
      </w:r>
      <w:r w:rsidR="004C5C4A">
        <w:br w:type="page"/>
      </w:r>
    </w:p>
    <w:p w:rsidR="006B021D" w:rsidRPr="00742E21" w:rsidRDefault="00F63A2F" w:rsidP="00BE5968">
      <w:pPr>
        <w:numPr>
          <w:ilvl w:val="0"/>
          <w:numId w:val="3"/>
        </w:numPr>
        <w:pBdr>
          <w:bottom w:val="single" w:sz="4" w:space="1" w:color="auto"/>
        </w:pBdr>
        <w:ind w:right="-32"/>
        <w:jc w:val="both"/>
        <w:outlineLvl w:val="0"/>
        <w:rPr>
          <w:rStyle w:val="Heading1Char"/>
          <w:sz w:val="24"/>
          <w:lang w:val="es-MX"/>
        </w:rPr>
      </w:pPr>
      <w:bookmarkStart w:id="16" w:name="_Modificar_Pantalla_Crear_1"/>
      <w:bookmarkStart w:id="17" w:name="_Toc514863696"/>
      <w:bookmarkEnd w:id="16"/>
      <w:r w:rsidRPr="00742E21">
        <w:rPr>
          <w:rStyle w:val="Heading1Char"/>
          <w:sz w:val="24"/>
          <w:lang w:val="es-MX"/>
        </w:rPr>
        <w:lastRenderedPageBreak/>
        <w:t>R</w:t>
      </w:r>
      <w:r w:rsidR="006B021D" w:rsidRPr="00742E21">
        <w:rPr>
          <w:rStyle w:val="Heading1Char"/>
          <w:sz w:val="24"/>
          <w:lang w:val="es-MX"/>
        </w:rPr>
        <w:t>equerimientos No Funcionales (Tecnológicos)</w:t>
      </w:r>
      <w:bookmarkEnd w:id="17"/>
    </w:p>
    <w:p w:rsidR="006B021D" w:rsidRPr="00742E21" w:rsidRDefault="006B021D">
      <w:pPr>
        <w:ind w:right="-32"/>
        <w:rPr>
          <w:rStyle w:val="Nmerodepgina"/>
          <w:szCs w:val="20"/>
        </w:rPr>
      </w:pPr>
    </w:p>
    <w:p w:rsidR="000C4F18" w:rsidRDefault="00232687" w:rsidP="000C4F18">
      <w:pPr>
        <w:pStyle w:val="Ttulo2"/>
        <w:numPr>
          <w:ilvl w:val="1"/>
          <w:numId w:val="3"/>
        </w:numPr>
        <w:ind w:right="-32"/>
        <w:rPr>
          <w:sz w:val="22"/>
          <w:szCs w:val="22"/>
          <w:lang w:val="es-MX"/>
        </w:rPr>
      </w:pPr>
      <w:bookmarkStart w:id="18" w:name="_Toc514863697"/>
      <w:r>
        <w:rPr>
          <w:sz w:val="22"/>
          <w:szCs w:val="22"/>
          <w:lang w:val="es-MX"/>
        </w:rPr>
        <w:t>APP</w:t>
      </w:r>
      <w:r w:rsidR="000C4F18">
        <w:rPr>
          <w:sz w:val="22"/>
          <w:szCs w:val="22"/>
          <w:lang w:val="es-MX"/>
        </w:rPr>
        <w:t>_NF_ART_NFR_1.1_Errores Operacionales</w:t>
      </w:r>
      <w:bookmarkEnd w:id="18"/>
    </w:p>
    <w:p w:rsidR="000C4F18" w:rsidRDefault="000C4F18" w:rsidP="000C4F18">
      <w:pPr>
        <w:pStyle w:val="Ttulo2"/>
        <w:ind w:left="1080" w:right="-32"/>
        <w:rPr>
          <w:sz w:val="22"/>
          <w:szCs w:val="22"/>
          <w:lang w:val="es-MX"/>
        </w:rPr>
      </w:pPr>
    </w:p>
    <w:p w:rsidR="001E0AD5" w:rsidRPr="00742E21" w:rsidRDefault="00232687" w:rsidP="007C7F5A">
      <w:pPr>
        <w:pStyle w:val="Ttulo2"/>
        <w:numPr>
          <w:ilvl w:val="2"/>
          <w:numId w:val="3"/>
        </w:numPr>
        <w:ind w:right="-32"/>
        <w:rPr>
          <w:sz w:val="22"/>
          <w:szCs w:val="22"/>
          <w:lang w:val="es-MX"/>
        </w:rPr>
      </w:pPr>
      <w:bookmarkStart w:id="19" w:name="_Toc514863698"/>
      <w:r>
        <w:rPr>
          <w:sz w:val="22"/>
          <w:szCs w:val="22"/>
          <w:lang w:val="es-MX"/>
        </w:rPr>
        <w:t>APP</w:t>
      </w:r>
      <w:r w:rsidR="007C7F5A">
        <w:rPr>
          <w:sz w:val="22"/>
          <w:szCs w:val="22"/>
          <w:lang w:val="es-MX"/>
        </w:rPr>
        <w:t>_NF_ART_NFR_1.1_Errores Operacionales</w:t>
      </w:r>
      <w:r>
        <w:rPr>
          <w:sz w:val="22"/>
          <w:szCs w:val="22"/>
          <w:lang w:val="es-MX"/>
        </w:rPr>
        <w:t xml:space="preserve"> Aplicación Web</w:t>
      </w:r>
      <w:bookmarkEnd w:id="19"/>
    </w:p>
    <w:p w:rsidR="001E0AD5" w:rsidRPr="00742E21" w:rsidRDefault="001E0AD5" w:rsidP="001E0AD5">
      <w:pPr>
        <w:ind w:right="-32"/>
        <w:rPr>
          <w:rStyle w:val="Nmerodepgina"/>
          <w:szCs w:val="20"/>
        </w:rPr>
      </w:pPr>
    </w:p>
    <w:tbl>
      <w:tblPr>
        <w:tblW w:w="100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8460"/>
      </w:tblGrid>
      <w:tr w:rsidR="001E0AD5" w:rsidRPr="00742E21" w:rsidTr="00A16347">
        <w:trPr>
          <w:trHeight w:val="265"/>
        </w:trPr>
        <w:tc>
          <w:tcPr>
            <w:tcW w:w="1620" w:type="dxa"/>
            <w:shd w:val="clear" w:color="auto" w:fill="1F497D" w:themeFill="text2"/>
            <w:vAlign w:val="center"/>
          </w:tcPr>
          <w:p w:rsidR="001E0AD5" w:rsidRPr="00742E21" w:rsidRDefault="001E0AD5" w:rsidP="00D93F21">
            <w:pPr>
              <w:rPr>
                <w:b/>
                <w:color w:val="FFFFFF"/>
                <w:sz w:val="16"/>
                <w:szCs w:val="16"/>
              </w:rPr>
            </w:pPr>
            <w:r w:rsidRPr="00A16347">
              <w:rPr>
                <w:b/>
                <w:color w:val="FFFFFF" w:themeColor="background1"/>
                <w:sz w:val="16"/>
                <w:szCs w:val="16"/>
              </w:rPr>
              <w:t>Identificador:</w:t>
            </w:r>
          </w:p>
        </w:tc>
        <w:tc>
          <w:tcPr>
            <w:tcW w:w="8460" w:type="dxa"/>
            <w:vAlign w:val="center"/>
          </w:tcPr>
          <w:p w:rsidR="001E0AD5" w:rsidRPr="00742E21" w:rsidRDefault="00232687" w:rsidP="007C56AA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APP</w:t>
            </w:r>
            <w:r w:rsidR="007C7F5A">
              <w:rPr>
                <w:szCs w:val="20"/>
              </w:rPr>
              <w:t>_NF_ART_NFR_1.1</w:t>
            </w:r>
          </w:p>
        </w:tc>
      </w:tr>
      <w:tr w:rsidR="001E0AD5" w:rsidRPr="00742E21" w:rsidTr="00A16347">
        <w:trPr>
          <w:trHeight w:val="617"/>
        </w:trPr>
        <w:tc>
          <w:tcPr>
            <w:tcW w:w="1620" w:type="dxa"/>
            <w:shd w:val="clear" w:color="auto" w:fill="1F497D" w:themeFill="text2"/>
            <w:vAlign w:val="center"/>
          </w:tcPr>
          <w:p w:rsidR="001E0AD5" w:rsidRPr="00742E21" w:rsidRDefault="001E0AD5" w:rsidP="00D93F21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Descripción del Requerimiento No Funcional</w:t>
            </w:r>
          </w:p>
        </w:tc>
        <w:tc>
          <w:tcPr>
            <w:tcW w:w="8460" w:type="dxa"/>
          </w:tcPr>
          <w:p w:rsidR="001E0AD5" w:rsidRPr="00742E21" w:rsidRDefault="00232687" w:rsidP="00232687">
            <w:pPr>
              <w:pStyle w:val="Texto"/>
              <w:spacing w:line="240" w:lineRule="auto"/>
              <w:ind w:left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Errores operacionales del Aplicación Web</w:t>
            </w:r>
            <w:r w:rsidR="007C7F5A">
              <w:rPr>
                <w:rFonts w:ascii="Arial" w:hAnsi="Arial" w:cs="Arial"/>
                <w:sz w:val="20"/>
              </w:rPr>
              <w:t xml:space="preserve"> – errores de infraestructura y plataforma deberán ser registrados y manejados por </w:t>
            </w:r>
            <w:r>
              <w:rPr>
                <w:rFonts w:ascii="Arial" w:hAnsi="Arial" w:cs="Arial"/>
                <w:sz w:val="20"/>
              </w:rPr>
              <w:t>equipo de Soporte Técnico</w:t>
            </w:r>
            <w:r w:rsidR="001E0AD5" w:rsidRPr="00742E21">
              <w:rPr>
                <w:rFonts w:ascii="Arial" w:hAnsi="Arial" w:cs="Arial"/>
                <w:sz w:val="20"/>
              </w:rPr>
              <w:t>.</w:t>
            </w:r>
          </w:p>
        </w:tc>
      </w:tr>
      <w:tr w:rsidR="001E0AD5" w:rsidRPr="00742E21" w:rsidTr="00A16347">
        <w:tc>
          <w:tcPr>
            <w:tcW w:w="1620" w:type="dxa"/>
            <w:shd w:val="clear" w:color="auto" w:fill="1F497D" w:themeFill="text2"/>
            <w:vAlign w:val="center"/>
          </w:tcPr>
          <w:p w:rsidR="001E0AD5" w:rsidRPr="00742E21" w:rsidRDefault="001E0AD5" w:rsidP="00D93F21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Alcance del Requerimiento No Funcional</w:t>
            </w:r>
          </w:p>
        </w:tc>
        <w:tc>
          <w:tcPr>
            <w:tcW w:w="8460" w:type="dxa"/>
          </w:tcPr>
          <w:p w:rsidR="007C56AA" w:rsidRPr="00742E21" w:rsidRDefault="007C7F5A" w:rsidP="007C56AA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:rsidR="001E0AD5" w:rsidRPr="00742E21" w:rsidRDefault="001E0AD5" w:rsidP="007C56AA">
            <w:pPr>
              <w:spacing w:before="60" w:after="60"/>
              <w:rPr>
                <w:szCs w:val="20"/>
              </w:rPr>
            </w:pPr>
          </w:p>
        </w:tc>
      </w:tr>
    </w:tbl>
    <w:p w:rsidR="001E0AD5" w:rsidRDefault="001E0AD5" w:rsidP="001E0AD5">
      <w:pPr>
        <w:ind w:right="-32"/>
        <w:rPr>
          <w:rStyle w:val="Nmerodepgina"/>
          <w:szCs w:val="20"/>
        </w:rPr>
      </w:pPr>
    </w:p>
    <w:p w:rsidR="007C7F5A" w:rsidRPr="00742E21" w:rsidRDefault="007C7F5A" w:rsidP="007C7F5A">
      <w:pPr>
        <w:pStyle w:val="Ttulo2"/>
        <w:numPr>
          <w:ilvl w:val="2"/>
          <w:numId w:val="3"/>
        </w:numPr>
        <w:ind w:right="-32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</w:t>
      </w:r>
      <w:bookmarkStart w:id="20" w:name="_Toc514863699"/>
      <w:r w:rsidR="00232687">
        <w:rPr>
          <w:sz w:val="22"/>
          <w:szCs w:val="22"/>
          <w:lang w:val="es-MX"/>
        </w:rPr>
        <w:t>APP</w:t>
      </w:r>
      <w:r>
        <w:rPr>
          <w:sz w:val="22"/>
          <w:szCs w:val="22"/>
          <w:lang w:val="es-MX"/>
        </w:rPr>
        <w:t xml:space="preserve">_NF_ART_NFR_1.2_Errores Operacionales </w:t>
      </w:r>
      <w:r w:rsidR="00232687">
        <w:rPr>
          <w:sz w:val="22"/>
          <w:szCs w:val="22"/>
          <w:lang w:val="es-MX"/>
        </w:rPr>
        <w:t>Aplicación Web</w:t>
      </w:r>
      <w:bookmarkEnd w:id="20"/>
    </w:p>
    <w:p w:rsidR="007C7F5A" w:rsidRPr="00742E21" w:rsidRDefault="007C7F5A" w:rsidP="007C7F5A">
      <w:pPr>
        <w:ind w:right="-32"/>
        <w:rPr>
          <w:rStyle w:val="Nmerodepgina"/>
          <w:szCs w:val="20"/>
        </w:rPr>
      </w:pPr>
    </w:p>
    <w:tbl>
      <w:tblPr>
        <w:tblW w:w="100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8460"/>
      </w:tblGrid>
      <w:tr w:rsidR="007C7F5A" w:rsidRPr="00742E21" w:rsidTr="00A16347">
        <w:trPr>
          <w:trHeight w:val="265"/>
        </w:trPr>
        <w:tc>
          <w:tcPr>
            <w:tcW w:w="1620" w:type="dxa"/>
            <w:shd w:val="clear" w:color="auto" w:fill="1F497D" w:themeFill="text2"/>
            <w:vAlign w:val="center"/>
          </w:tcPr>
          <w:p w:rsidR="007C7F5A" w:rsidRPr="00742E21" w:rsidRDefault="007C7F5A" w:rsidP="00B610D2">
            <w:pPr>
              <w:rPr>
                <w:b/>
                <w:color w:val="FFFFFF"/>
                <w:sz w:val="16"/>
                <w:szCs w:val="16"/>
              </w:rPr>
            </w:pPr>
            <w:r w:rsidRPr="00A16347">
              <w:rPr>
                <w:b/>
                <w:color w:val="FFFFFF" w:themeColor="background1"/>
                <w:sz w:val="16"/>
                <w:szCs w:val="16"/>
              </w:rPr>
              <w:t>Identificador:</w:t>
            </w:r>
          </w:p>
        </w:tc>
        <w:tc>
          <w:tcPr>
            <w:tcW w:w="8460" w:type="dxa"/>
            <w:vAlign w:val="center"/>
          </w:tcPr>
          <w:p w:rsidR="007C7F5A" w:rsidRPr="00742E21" w:rsidRDefault="00232687" w:rsidP="00B610D2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APP</w:t>
            </w:r>
            <w:r w:rsidR="007C7F5A">
              <w:rPr>
                <w:szCs w:val="20"/>
              </w:rPr>
              <w:t>_NF_ART_NFR_1.2</w:t>
            </w:r>
          </w:p>
        </w:tc>
      </w:tr>
      <w:tr w:rsidR="007C7F5A" w:rsidRPr="00742E21" w:rsidTr="00A16347">
        <w:trPr>
          <w:trHeight w:val="617"/>
        </w:trPr>
        <w:tc>
          <w:tcPr>
            <w:tcW w:w="1620" w:type="dxa"/>
            <w:shd w:val="clear" w:color="auto" w:fill="1F497D" w:themeFill="text2"/>
            <w:vAlign w:val="center"/>
          </w:tcPr>
          <w:p w:rsidR="007C7F5A" w:rsidRPr="00742E21" w:rsidRDefault="007C7F5A" w:rsidP="00B610D2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Descripción del Requerimiento No Funcional</w:t>
            </w:r>
          </w:p>
        </w:tc>
        <w:tc>
          <w:tcPr>
            <w:tcW w:w="8460" w:type="dxa"/>
          </w:tcPr>
          <w:p w:rsidR="007C7F5A" w:rsidRPr="00742E21" w:rsidRDefault="007C7F5A" w:rsidP="00232687">
            <w:pPr>
              <w:pStyle w:val="Texto"/>
              <w:spacing w:line="240" w:lineRule="auto"/>
              <w:ind w:left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equipo de desarrollo de </w:t>
            </w:r>
            <w:r w:rsidR="00232687">
              <w:rPr>
                <w:rFonts w:ascii="Arial" w:hAnsi="Arial" w:cs="Arial"/>
                <w:sz w:val="20"/>
              </w:rPr>
              <w:t>Aplicación Web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232687">
              <w:rPr>
                <w:rFonts w:ascii="Arial" w:hAnsi="Arial" w:cs="Arial"/>
                <w:sz w:val="20"/>
              </w:rPr>
              <w:t xml:space="preserve">deberá trabajar con el equipo Soporte </w:t>
            </w:r>
            <w:proofErr w:type="spellStart"/>
            <w:r w:rsidR="00232687">
              <w:rPr>
                <w:rFonts w:ascii="Arial" w:hAnsi="Arial" w:cs="Arial"/>
                <w:sz w:val="20"/>
              </w:rPr>
              <w:t>Tecnico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para identificar los errores que serán registrados</w:t>
            </w:r>
          </w:p>
        </w:tc>
      </w:tr>
      <w:tr w:rsidR="007C7F5A" w:rsidRPr="00742E21" w:rsidTr="00A16347">
        <w:tc>
          <w:tcPr>
            <w:tcW w:w="1620" w:type="dxa"/>
            <w:shd w:val="clear" w:color="auto" w:fill="1F497D" w:themeFill="text2"/>
            <w:vAlign w:val="center"/>
          </w:tcPr>
          <w:p w:rsidR="007C7F5A" w:rsidRPr="00742E21" w:rsidRDefault="007C7F5A" w:rsidP="00B610D2">
            <w:pPr>
              <w:rPr>
                <w:b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Alcance del Requerimiento No Funcional</w:t>
            </w:r>
          </w:p>
        </w:tc>
        <w:tc>
          <w:tcPr>
            <w:tcW w:w="8460" w:type="dxa"/>
          </w:tcPr>
          <w:p w:rsidR="007C7F5A" w:rsidRPr="00742E21" w:rsidRDefault="007C7F5A" w:rsidP="00B610D2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:rsidR="007C7F5A" w:rsidRPr="00742E21" w:rsidRDefault="007C7F5A" w:rsidP="00B610D2">
            <w:pPr>
              <w:spacing w:before="60" w:after="60"/>
              <w:rPr>
                <w:szCs w:val="20"/>
              </w:rPr>
            </w:pPr>
          </w:p>
        </w:tc>
      </w:tr>
    </w:tbl>
    <w:p w:rsidR="007C7F5A" w:rsidRDefault="007C7F5A" w:rsidP="001E0AD5">
      <w:pPr>
        <w:ind w:right="-32"/>
        <w:rPr>
          <w:rStyle w:val="Nmerodepgina"/>
          <w:szCs w:val="20"/>
        </w:rPr>
      </w:pPr>
    </w:p>
    <w:p w:rsidR="007C7F5A" w:rsidRDefault="007C7F5A" w:rsidP="001E0AD5">
      <w:pPr>
        <w:ind w:right="-32"/>
        <w:rPr>
          <w:rStyle w:val="Nmerodepgina"/>
          <w:szCs w:val="20"/>
        </w:rPr>
      </w:pPr>
    </w:p>
    <w:p w:rsidR="0095569F" w:rsidRPr="00232687" w:rsidRDefault="00232687" w:rsidP="0095569F">
      <w:pPr>
        <w:pStyle w:val="Ttulo2"/>
        <w:numPr>
          <w:ilvl w:val="1"/>
          <w:numId w:val="3"/>
        </w:numPr>
        <w:ind w:right="-32"/>
        <w:rPr>
          <w:sz w:val="22"/>
          <w:szCs w:val="22"/>
          <w:lang w:val="en-US"/>
        </w:rPr>
      </w:pPr>
      <w:bookmarkStart w:id="21" w:name="_Toc514863700"/>
      <w:proofErr w:type="spellStart"/>
      <w:r w:rsidRPr="00232687">
        <w:rPr>
          <w:sz w:val="22"/>
          <w:szCs w:val="22"/>
          <w:lang w:val="en-US"/>
        </w:rPr>
        <w:t>APP</w:t>
      </w:r>
      <w:r w:rsidR="0095569F" w:rsidRPr="00232687">
        <w:rPr>
          <w:sz w:val="22"/>
          <w:szCs w:val="22"/>
          <w:lang w:val="en-US"/>
        </w:rPr>
        <w:t>_NF_ART_NFR_Excepciones</w:t>
      </w:r>
      <w:bookmarkEnd w:id="21"/>
      <w:proofErr w:type="spellEnd"/>
    </w:p>
    <w:p w:rsidR="0095569F" w:rsidRPr="00232687" w:rsidRDefault="0095569F" w:rsidP="0095569F">
      <w:pPr>
        <w:rPr>
          <w:lang w:val="en-US"/>
        </w:rPr>
      </w:pPr>
    </w:p>
    <w:p w:rsidR="0095569F" w:rsidRPr="00232687" w:rsidRDefault="00232687" w:rsidP="0095569F">
      <w:pPr>
        <w:pStyle w:val="Ttulo2"/>
        <w:numPr>
          <w:ilvl w:val="2"/>
          <w:numId w:val="3"/>
        </w:numPr>
        <w:ind w:right="-32"/>
        <w:rPr>
          <w:sz w:val="22"/>
          <w:szCs w:val="22"/>
          <w:lang w:val="en-US"/>
        </w:rPr>
      </w:pPr>
      <w:bookmarkStart w:id="22" w:name="_Toc514863701"/>
      <w:r w:rsidRPr="00232687">
        <w:rPr>
          <w:sz w:val="22"/>
          <w:szCs w:val="22"/>
          <w:lang w:val="en-US"/>
        </w:rPr>
        <w:t>APP</w:t>
      </w:r>
      <w:r w:rsidR="0095569F" w:rsidRPr="00232687">
        <w:rPr>
          <w:sz w:val="22"/>
          <w:szCs w:val="22"/>
          <w:lang w:val="en-US"/>
        </w:rPr>
        <w:t>_NF_ART_NFR_2.1_</w:t>
      </w:r>
      <w:r w:rsidR="00AB16AB" w:rsidRPr="00232687">
        <w:rPr>
          <w:sz w:val="22"/>
          <w:szCs w:val="22"/>
          <w:lang w:val="en-US"/>
        </w:rPr>
        <w:t>Logs</w:t>
      </w:r>
      <w:bookmarkEnd w:id="22"/>
    </w:p>
    <w:p w:rsidR="0095569F" w:rsidRPr="00232687" w:rsidRDefault="0095569F" w:rsidP="0095569F">
      <w:pPr>
        <w:rPr>
          <w:lang w:val="en-US"/>
        </w:rPr>
      </w:pPr>
    </w:p>
    <w:tbl>
      <w:tblPr>
        <w:tblW w:w="100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172"/>
      </w:tblGrid>
      <w:tr w:rsidR="00CD1BA3" w:rsidRPr="00CD1BA3" w:rsidTr="00A16347">
        <w:trPr>
          <w:trHeight w:val="265"/>
        </w:trPr>
        <w:tc>
          <w:tcPr>
            <w:tcW w:w="1908" w:type="dxa"/>
            <w:shd w:val="clear" w:color="auto" w:fill="1F497D" w:themeFill="text2"/>
            <w:vAlign w:val="center"/>
          </w:tcPr>
          <w:p w:rsidR="00CD1BA3" w:rsidRPr="00A16347" w:rsidRDefault="00CD1BA3" w:rsidP="00CD1BA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16347">
              <w:rPr>
                <w:b/>
                <w:color w:val="FFFFFF" w:themeColor="background1"/>
                <w:sz w:val="16"/>
                <w:szCs w:val="16"/>
              </w:rPr>
              <w:t>Identificador:</w:t>
            </w:r>
          </w:p>
        </w:tc>
        <w:tc>
          <w:tcPr>
            <w:tcW w:w="8172" w:type="dxa"/>
            <w:vAlign w:val="center"/>
          </w:tcPr>
          <w:p w:rsidR="00CD1BA3" w:rsidRPr="00CD1BA3" w:rsidRDefault="00232687" w:rsidP="00CD1BA3">
            <w:r>
              <w:t>APP</w:t>
            </w:r>
            <w:r w:rsidR="00CD1BA3" w:rsidRPr="00CD1BA3">
              <w:t>_NF_ART_NFR_</w:t>
            </w:r>
            <w:r w:rsidR="00CD1BA3">
              <w:t>2.1</w:t>
            </w:r>
          </w:p>
        </w:tc>
      </w:tr>
      <w:tr w:rsidR="00CD1BA3" w:rsidRPr="00CD1BA3" w:rsidTr="00A16347">
        <w:trPr>
          <w:trHeight w:val="617"/>
        </w:trPr>
        <w:tc>
          <w:tcPr>
            <w:tcW w:w="1908" w:type="dxa"/>
            <w:shd w:val="clear" w:color="auto" w:fill="1F497D" w:themeFill="text2"/>
            <w:vAlign w:val="center"/>
          </w:tcPr>
          <w:p w:rsidR="00CD1BA3" w:rsidRPr="00A16347" w:rsidRDefault="00CD1BA3" w:rsidP="00CD1BA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16347">
              <w:rPr>
                <w:b/>
                <w:color w:val="FFFFFF" w:themeColor="background1"/>
                <w:sz w:val="16"/>
                <w:szCs w:val="16"/>
              </w:rPr>
              <w:t>Descripción del Requerimiento No Funcional</w:t>
            </w:r>
          </w:p>
        </w:tc>
        <w:tc>
          <w:tcPr>
            <w:tcW w:w="8172" w:type="dxa"/>
          </w:tcPr>
          <w:p w:rsidR="00CD1BA3" w:rsidRPr="00CD1BA3" w:rsidRDefault="00CD1BA3" w:rsidP="00CD1BA3">
            <w:r>
              <w:t xml:space="preserve">Todos los </w:t>
            </w:r>
            <w:proofErr w:type="spellStart"/>
            <w:r>
              <w:t>logs</w:t>
            </w:r>
            <w:proofErr w:type="spellEnd"/>
            <w:r>
              <w:t xml:space="preserve"> de la aplicación individual deberá ser centralizada por los </w:t>
            </w:r>
            <w:proofErr w:type="spellStart"/>
            <w:r>
              <w:t>Ops</w:t>
            </w:r>
            <w:proofErr w:type="spellEnd"/>
            <w:r>
              <w:t xml:space="preserve"> Log </w:t>
            </w:r>
            <w:proofErr w:type="spellStart"/>
            <w:r>
              <w:t>Level</w:t>
            </w:r>
            <w:proofErr w:type="spellEnd"/>
          </w:p>
        </w:tc>
      </w:tr>
      <w:tr w:rsidR="00CD1BA3" w:rsidRPr="00CD1BA3" w:rsidTr="00A16347">
        <w:tc>
          <w:tcPr>
            <w:tcW w:w="1908" w:type="dxa"/>
            <w:shd w:val="clear" w:color="auto" w:fill="1F497D" w:themeFill="text2"/>
            <w:vAlign w:val="center"/>
          </w:tcPr>
          <w:p w:rsidR="00CD1BA3" w:rsidRPr="00A16347" w:rsidRDefault="00CD1BA3" w:rsidP="00CD1BA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16347">
              <w:rPr>
                <w:b/>
                <w:color w:val="FFFFFF" w:themeColor="background1"/>
                <w:sz w:val="16"/>
                <w:szCs w:val="16"/>
              </w:rPr>
              <w:t>Alcance del Requerimiento No Funcional</w:t>
            </w:r>
          </w:p>
        </w:tc>
        <w:tc>
          <w:tcPr>
            <w:tcW w:w="8172" w:type="dxa"/>
          </w:tcPr>
          <w:p w:rsidR="00CD1BA3" w:rsidRPr="00CD1BA3" w:rsidRDefault="00CD1BA3" w:rsidP="00CD1BA3">
            <w:r w:rsidRPr="00CD1BA3">
              <w:t xml:space="preserve"> </w:t>
            </w:r>
          </w:p>
          <w:p w:rsidR="00CD1BA3" w:rsidRPr="00CD1BA3" w:rsidRDefault="00CD1BA3" w:rsidP="00CD1BA3"/>
        </w:tc>
      </w:tr>
    </w:tbl>
    <w:p w:rsidR="0095569F" w:rsidRDefault="0095569F" w:rsidP="0095569F"/>
    <w:p w:rsidR="00464F4A" w:rsidRPr="00742E21" w:rsidRDefault="00464F4A" w:rsidP="00363A0B">
      <w:pPr>
        <w:numPr>
          <w:ilvl w:val="0"/>
          <w:numId w:val="3"/>
        </w:numPr>
        <w:pBdr>
          <w:bottom w:val="single" w:sz="4" w:space="1" w:color="auto"/>
        </w:pBdr>
        <w:ind w:right="-32"/>
        <w:jc w:val="both"/>
        <w:outlineLvl w:val="0"/>
        <w:rPr>
          <w:rStyle w:val="Heading1Char"/>
          <w:sz w:val="24"/>
          <w:lang w:val="es-MX"/>
        </w:rPr>
      </w:pPr>
      <w:bookmarkStart w:id="23" w:name="_Toc291612957"/>
      <w:bookmarkStart w:id="24" w:name="_Toc514863702"/>
      <w:r w:rsidRPr="00742E21">
        <w:rPr>
          <w:rStyle w:val="Heading1Char"/>
          <w:sz w:val="24"/>
          <w:lang w:val="es-MX"/>
        </w:rPr>
        <w:t>Entidades Involucradas</w:t>
      </w:r>
      <w:bookmarkEnd w:id="23"/>
      <w:bookmarkEnd w:id="24"/>
    </w:p>
    <w:p w:rsidR="00464F4A" w:rsidRPr="00742E21" w:rsidRDefault="00464F4A" w:rsidP="00464F4A">
      <w:pPr>
        <w:ind w:right="-32"/>
        <w:rPr>
          <w:rStyle w:val="Nmerodepgina"/>
          <w:szCs w:val="20"/>
        </w:rPr>
      </w:pPr>
    </w:p>
    <w:p w:rsidR="00464F4A" w:rsidRPr="00742E21" w:rsidRDefault="00464F4A" w:rsidP="00464F4A">
      <w:pPr>
        <w:ind w:right="-32"/>
        <w:rPr>
          <w:rStyle w:val="Nmerodepgina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1"/>
        <w:gridCol w:w="7566"/>
      </w:tblGrid>
      <w:tr w:rsidR="00464F4A" w:rsidRPr="00742E21" w:rsidTr="00A16347">
        <w:trPr>
          <w:jc w:val="center"/>
        </w:trPr>
        <w:tc>
          <w:tcPr>
            <w:tcW w:w="1791" w:type="dxa"/>
            <w:shd w:val="clear" w:color="auto" w:fill="1F497D" w:themeFill="text2"/>
            <w:vAlign w:val="center"/>
          </w:tcPr>
          <w:p w:rsidR="00464F4A" w:rsidRPr="00A16347" w:rsidRDefault="00464F4A" w:rsidP="0001712A">
            <w:pPr>
              <w:spacing w:before="60"/>
              <w:rPr>
                <w:color w:val="FFFFFF" w:themeColor="background1"/>
                <w:szCs w:val="20"/>
              </w:rPr>
            </w:pPr>
            <w:r w:rsidRPr="00A16347">
              <w:rPr>
                <w:color w:val="FFFFFF" w:themeColor="background1"/>
                <w:szCs w:val="20"/>
              </w:rPr>
              <w:t>Entidad</w:t>
            </w:r>
          </w:p>
        </w:tc>
        <w:tc>
          <w:tcPr>
            <w:tcW w:w="7566" w:type="dxa"/>
            <w:shd w:val="clear" w:color="auto" w:fill="1F497D" w:themeFill="text2"/>
            <w:vAlign w:val="center"/>
          </w:tcPr>
          <w:p w:rsidR="00464F4A" w:rsidRPr="00A16347" w:rsidRDefault="00464F4A" w:rsidP="0001712A">
            <w:pPr>
              <w:spacing w:before="60"/>
              <w:rPr>
                <w:color w:val="FFFFFF" w:themeColor="background1"/>
                <w:szCs w:val="20"/>
              </w:rPr>
            </w:pPr>
            <w:r w:rsidRPr="00A16347">
              <w:rPr>
                <w:color w:val="FFFFFF" w:themeColor="background1"/>
                <w:szCs w:val="20"/>
              </w:rPr>
              <w:t>Principales Campos Afectados</w:t>
            </w:r>
          </w:p>
        </w:tc>
      </w:tr>
      <w:tr w:rsidR="00464F4A" w:rsidRPr="00742E21" w:rsidTr="00D85D0A">
        <w:trPr>
          <w:jc w:val="center"/>
        </w:trPr>
        <w:tc>
          <w:tcPr>
            <w:tcW w:w="1791" w:type="dxa"/>
            <w:vAlign w:val="center"/>
          </w:tcPr>
          <w:p w:rsidR="00464F4A" w:rsidRPr="00742E21" w:rsidRDefault="00576E8E" w:rsidP="00AC12F4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AC12F4">
              <w:rPr>
                <w:szCs w:val="20"/>
              </w:rPr>
              <w:t xml:space="preserve"> </w:t>
            </w:r>
          </w:p>
        </w:tc>
        <w:tc>
          <w:tcPr>
            <w:tcW w:w="7566" w:type="dxa"/>
            <w:vAlign w:val="center"/>
          </w:tcPr>
          <w:p w:rsidR="00464F4A" w:rsidRPr="00742E21" w:rsidRDefault="00AC12F4" w:rsidP="00485C00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576E8E">
              <w:rPr>
                <w:szCs w:val="20"/>
              </w:rPr>
              <w:t xml:space="preserve"> </w:t>
            </w:r>
          </w:p>
        </w:tc>
      </w:tr>
      <w:tr w:rsidR="001E2AB8" w:rsidRPr="00742E21" w:rsidTr="00D85D0A">
        <w:trPr>
          <w:jc w:val="center"/>
        </w:trPr>
        <w:tc>
          <w:tcPr>
            <w:tcW w:w="1791" w:type="dxa"/>
            <w:vAlign w:val="center"/>
          </w:tcPr>
          <w:p w:rsidR="001E2AB8" w:rsidRDefault="00AC12F4" w:rsidP="0001712A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  <w:tc>
          <w:tcPr>
            <w:tcW w:w="7566" w:type="dxa"/>
            <w:vAlign w:val="center"/>
          </w:tcPr>
          <w:p w:rsidR="001E2AB8" w:rsidRDefault="00AC12F4" w:rsidP="00485C00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1E2AB8">
              <w:rPr>
                <w:szCs w:val="20"/>
              </w:rPr>
              <w:t xml:space="preserve"> </w:t>
            </w:r>
          </w:p>
        </w:tc>
      </w:tr>
      <w:tr w:rsidR="00D85D0A" w:rsidRPr="00742E21" w:rsidTr="00D85D0A">
        <w:trPr>
          <w:jc w:val="center"/>
        </w:trPr>
        <w:tc>
          <w:tcPr>
            <w:tcW w:w="1791" w:type="dxa"/>
            <w:vAlign w:val="center"/>
          </w:tcPr>
          <w:p w:rsidR="00D85D0A" w:rsidRDefault="00AC12F4" w:rsidP="0001712A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  <w:tc>
          <w:tcPr>
            <w:tcW w:w="7566" w:type="dxa"/>
            <w:vAlign w:val="center"/>
          </w:tcPr>
          <w:p w:rsidR="00D85D0A" w:rsidRDefault="00AC12F4" w:rsidP="00485C00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</w:tr>
    </w:tbl>
    <w:p w:rsidR="00464F4A" w:rsidRPr="00742E21" w:rsidRDefault="00464F4A" w:rsidP="00464F4A">
      <w:pPr>
        <w:ind w:right="-32"/>
        <w:rPr>
          <w:rStyle w:val="Nmerodepgina"/>
          <w:szCs w:val="20"/>
        </w:rPr>
      </w:pPr>
    </w:p>
    <w:p w:rsidR="00464F4A" w:rsidRPr="00742E21" w:rsidRDefault="00464F4A" w:rsidP="00464F4A"/>
    <w:p w:rsidR="00FB754B" w:rsidRPr="00742E21" w:rsidRDefault="00F66814" w:rsidP="00363A0B">
      <w:pPr>
        <w:numPr>
          <w:ilvl w:val="0"/>
          <w:numId w:val="3"/>
        </w:numPr>
        <w:pBdr>
          <w:bottom w:val="single" w:sz="4" w:space="1" w:color="auto"/>
        </w:pBdr>
        <w:ind w:right="-32"/>
        <w:jc w:val="both"/>
        <w:outlineLvl w:val="0"/>
        <w:rPr>
          <w:rStyle w:val="Heading1Char"/>
          <w:sz w:val="24"/>
          <w:lang w:val="es-MX"/>
        </w:rPr>
      </w:pPr>
      <w:bookmarkStart w:id="25" w:name="_Toc514863703"/>
      <w:r w:rsidRPr="00742E21">
        <w:rPr>
          <w:rStyle w:val="Heading1Char"/>
          <w:sz w:val="24"/>
          <w:lang w:val="es-MX"/>
        </w:rPr>
        <w:t>Interfaces</w:t>
      </w:r>
      <w:r w:rsidR="00FB754B" w:rsidRPr="00742E21">
        <w:rPr>
          <w:rStyle w:val="Heading1Char"/>
          <w:sz w:val="24"/>
          <w:lang w:val="es-MX"/>
        </w:rPr>
        <w:t xml:space="preserve"> y Comunicación</w:t>
      </w:r>
      <w:bookmarkEnd w:id="25"/>
    </w:p>
    <w:p w:rsidR="00464F4A" w:rsidRPr="00742E21" w:rsidRDefault="00464F4A" w:rsidP="00464F4A"/>
    <w:p w:rsidR="00464F4A" w:rsidRPr="00742E21" w:rsidRDefault="00AE1EE4" w:rsidP="00AE1EE4">
      <w:pPr>
        <w:rPr>
          <w:lang w:eastAsia="es-ES"/>
        </w:rPr>
      </w:pPr>
      <w:r w:rsidRPr="00742E21">
        <w:rPr>
          <w:lang w:eastAsia="es-ES"/>
        </w:rPr>
        <w:t>N</w:t>
      </w:r>
      <w:r w:rsidR="00CD1BA3">
        <w:rPr>
          <w:lang w:eastAsia="es-ES"/>
        </w:rPr>
        <w:t>/</w:t>
      </w:r>
      <w:r w:rsidRPr="00742E21">
        <w:rPr>
          <w:lang w:eastAsia="es-ES"/>
        </w:rPr>
        <w:t>A</w:t>
      </w:r>
    </w:p>
    <w:p w:rsidR="00800E73" w:rsidRPr="00742E21" w:rsidRDefault="00800E73" w:rsidP="007C7F5A">
      <w:pPr>
        <w:pStyle w:val="Ttulo2"/>
        <w:widowControl w:val="0"/>
        <w:numPr>
          <w:ilvl w:val="1"/>
          <w:numId w:val="17"/>
        </w:numPr>
        <w:spacing w:before="120" w:after="60" w:line="240" w:lineRule="atLeast"/>
        <w:rPr>
          <w:i/>
          <w:sz w:val="24"/>
          <w:lang w:val="es-MX"/>
        </w:rPr>
      </w:pPr>
      <w:bookmarkStart w:id="26" w:name="_Toc514863704"/>
      <w:r w:rsidRPr="00742E21">
        <w:rPr>
          <w:i/>
          <w:sz w:val="24"/>
          <w:lang w:val="es-MX"/>
        </w:rPr>
        <w:t>Interfaces de Software / Aplicaciones</w:t>
      </w:r>
      <w:bookmarkEnd w:id="26"/>
    </w:p>
    <w:p w:rsidR="00464F4A" w:rsidRPr="00742E21" w:rsidRDefault="00AE1EE4" w:rsidP="00464F4A">
      <w:pPr>
        <w:rPr>
          <w:lang w:eastAsia="es-ES"/>
        </w:rPr>
      </w:pPr>
      <w:r w:rsidRPr="00742E21">
        <w:rPr>
          <w:lang w:eastAsia="es-ES"/>
        </w:rPr>
        <w:t>N</w:t>
      </w:r>
      <w:r w:rsidR="00CD1BA3">
        <w:rPr>
          <w:lang w:eastAsia="es-ES"/>
        </w:rPr>
        <w:t>/</w:t>
      </w:r>
      <w:r w:rsidRPr="00742E21">
        <w:rPr>
          <w:lang w:eastAsia="es-ES"/>
        </w:rPr>
        <w:t>A</w:t>
      </w:r>
    </w:p>
    <w:p w:rsidR="00800E73" w:rsidRPr="00742E21" w:rsidRDefault="00800E73" w:rsidP="007C7F5A">
      <w:pPr>
        <w:pStyle w:val="Ttulo2"/>
        <w:widowControl w:val="0"/>
        <w:numPr>
          <w:ilvl w:val="1"/>
          <w:numId w:val="17"/>
        </w:numPr>
        <w:spacing w:before="120" w:after="60" w:line="240" w:lineRule="atLeast"/>
        <w:rPr>
          <w:i/>
          <w:sz w:val="24"/>
          <w:lang w:val="es-MX"/>
        </w:rPr>
      </w:pPr>
      <w:bookmarkStart w:id="27" w:name="_Toc514863705"/>
      <w:r w:rsidRPr="00742E21">
        <w:rPr>
          <w:i/>
          <w:sz w:val="24"/>
          <w:lang w:val="es-MX"/>
        </w:rPr>
        <w:lastRenderedPageBreak/>
        <w:t>Interfaces de Hardware</w:t>
      </w:r>
      <w:bookmarkEnd w:id="27"/>
    </w:p>
    <w:p w:rsidR="00800E73" w:rsidRPr="00742E21" w:rsidRDefault="00AE1EE4" w:rsidP="00800E73">
      <w:pPr>
        <w:rPr>
          <w:lang w:eastAsia="es-ES"/>
        </w:rPr>
      </w:pPr>
      <w:r w:rsidRPr="00742E21">
        <w:rPr>
          <w:lang w:eastAsia="es-ES"/>
        </w:rPr>
        <w:t>N</w:t>
      </w:r>
      <w:r w:rsidR="00CD1BA3">
        <w:rPr>
          <w:lang w:eastAsia="es-ES"/>
        </w:rPr>
        <w:t>/</w:t>
      </w:r>
      <w:r w:rsidRPr="00742E21">
        <w:rPr>
          <w:lang w:eastAsia="es-ES"/>
        </w:rPr>
        <w:t>A</w:t>
      </w:r>
    </w:p>
    <w:p w:rsidR="00800E73" w:rsidRPr="00742E21" w:rsidRDefault="00800E73" w:rsidP="007C7F5A">
      <w:pPr>
        <w:pStyle w:val="Ttulo2"/>
        <w:widowControl w:val="0"/>
        <w:numPr>
          <w:ilvl w:val="1"/>
          <w:numId w:val="17"/>
        </w:numPr>
        <w:spacing w:before="120" w:after="60" w:line="240" w:lineRule="atLeast"/>
        <w:rPr>
          <w:i/>
          <w:sz w:val="24"/>
          <w:lang w:val="es-MX"/>
        </w:rPr>
      </w:pPr>
      <w:bookmarkStart w:id="28" w:name="_Toc514863706"/>
      <w:r w:rsidRPr="00742E21">
        <w:rPr>
          <w:i/>
          <w:sz w:val="24"/>
          <w:lang w:val="es-MX"/>
        </w:rPr>
        <w:t>Interfaces de Comunicación</w:t>
      </w:r>
      <w:bookmarkEnd w:id="28"/>
    </w:p>
    <w:p w:rsidR="00800E73" w:rsidRPr="00742E21" w:rsidRDefault="00800E73" w:rsidP="00800E73">
      <w:pPr>
        <w:tabs>
          <w:tab w:val="left" w:pos="2106"/>
        </w:tabs>
      </w:pPr>
    </w:p>
    <w:p w:rsidR="00800E73" w:rsidRPr="00742E21" w:rsidRDefault="00AE1EE4" w:rsidP="00800E73">
      <w:pPr>
        <w:rPr>
          <w:lang w:eastAsia="es-ES"/>
        </w:rPr>
      </w:pPr>
      <w:r w:rsidRPr="00742E21">
        <w:rPr>
          <w:lang w:eastAsia="es-ES"/>
        </w:rPr>
        <w:t>N</w:t>
      </w:r>
      <w:r w:rsidR="00CD1BA3">
        <w:rPr>
          <w:lang w:eastAsia="es-ES"/>
        </w:rPr>
        <w:t>/</w:t>
      </w:r>
      <w:r w:rsidRPr="00742E21">
        <w:rPr>
          <w:lang w:eastAsia="es-ES"/>
        </w:rPr>
        <w:t>A</w:t>
      </w:r>
    </w:p>
    <w:p w:rsidR="00800E73" w:rsidRPr="00742E21" w:rsidRDefault="00800E73" w:rsidP="00464F4A"/>
    <w:p w:rsidR="00464F4A" w:rsidRPr="00742E21" w:rsidRDefault="00D62A18" w:rsidP="00464F4A">
      <w:pPr>
        <w:pBdr>
          <w:top w:val="single" w:sz="8" w:space="1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color w:val="0000F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Indice" w:history="1">
        <w:r w:rsidR="00464F4A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ED7984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464F4A" w:rsidRPr="00742E21" w:rsidRDefault="00464F4A" w:rsidP="00464F4A">
      <w:pPr>
        <w:ind w:right="-32"/>
        <w:rPr>
          <w:rStyle w:val="Nmerodepgina"/>
          <w:szCs w:val="20"/>
        </w:rPr>
      </w:pPr>
    </w:p>
    <w:p w:rsidR="00856398" w:rsidRPr="00742E21" w:rsidRDefault="00856398" w:rsidP="0054519F">
      <w:pPr>
        <w:jc w:val="center"/>
      </w:pPr>
    </w:p>
    <w:p w:rsidR="0054519F" w:rsidRPr="00742E21" w:rsidRDefault="0054519F" w:rsidP="0054519F">
      <w:pPr>
        <w:jc w:val="center"/>
      </w:pPr>
    </w:p>
    <w:p w:rsidR="006B021D" w:rsidRPr="00742E21" w:rsidRDefault="00464F4A" w:rsidP="00363A0B">
      <w:pPr>
        <w:numPr>
          <w:ilvl w:val="0"/>
          <w:numId w:val="3"/>
        </w:numPr>
        <w:pBdr>
          <w:bottom w:val="single" w:sz="4" w:space="1" w:color="auto"/>
        </w:pBdr>
        <w:ind w:right="-32"/>
        <w:jc w:val="both"/>
        <w:outlineLvl w:val="0"/>
        <w:rPr>
          <w:rStyle w:val="Heading1Char"/>
          <w:sz w:val="24"/>
          <w:lang w:val="es-MX"/>
        </w:rPr>
      </w:pPr>
      <w:bookmarkStart w:id="29" w:name="_Toc514863707"/>
      <w:r w:rsidRPr="00742E21">
        <w:rPr>
          <w:rStyle w:val="Heading1Char"/>
          <w:sz w:val="24"/>
          <w:lang w:val="es-MX"/>
        </w:rPr>
        <w:t>Requerimientos de S</w:t>
      </w:r>
      <w:r w:rsidR="006B021D" w:rsidRPr="00742E21">
        <w:rPr>
          <w:rStyle w:val="Heading1Char"/>
          <w:sz w:val="24"/>
          <w:lang w:val="es-MX"/>
        </w:rPr>
        <w:t xml:space="preserve">ervicios </w:t>
      </w:r>
      <w:r w:rsidRPr="00742E21">
        <w:rPr>
          <w:rStyle w:val="Heading1Char"/>
          <w:sz w:val="24"/>
          <w:lang w:val="es-MX"/>
        </w:rPr>
        <w:t>E</w:t>
      </w:r>
      <w:r w:rsidR="006B021D" w:rsidRPr="00742E21">
        <w:rPr>
          <w:rStyle w:val="Heading1Char"/>
          <w:sz w:val="24"/>
          <w:lang w:val="es-MX"/>
        </w:rPr>
        <w:t>mpresariales</w:t>
      </w:r>
      <w:bookmarkEnd w:id="29"/>
    </w:p>
    <w:p w:rsidR="006B021D" w:rsidRPr="00742E21" w:rsidRDefault="006B021D">
      <w:pPr>
        <w:pStyle w:val="tips"/>
        <w:ind w:left="709"/>
        <w:jc w:val="both"/>
        <w:rPr>
          <w:rFonts w:ascii="Arial" w:hAnsi="Arial" w:cs="Arial"/>
          <w:i w:val="0"/>
          <w:color w:val="auto"/>
          <w:sz w:val="18"/>
          <w:lang w:eastAsia="es-ES"/>
        </w:rPr>
      </w:pPr>
    </w:p>
    <w:p w:rsidR="00AE1EE4" w:rsidRPr="00742E21" w:rsidRDefault="00AE1EE4" w:rsidP="00AE1EE4">
      <w:pPr>
        <w:rPr>
          <w:lang w:eastAsia="es-ES"/>
        </w:rPr>
      </w:pPr>
      <w:r w:rsidRPr="00742E21">
        <w:rPr>
          <w:lang w:eastAsia="es-ES"/>
        </w:rPr>
        <w:t>N</w:t>
      </w:r>
      <w:r w:rsidR="000E7C99">
        <w:rPr>
          <w:lang w:eastAsia="es-ES"/>
        </w:rPr>
        <w:t>/</w:t>
      </w:r>
      <w:r w:rsidRPr="00742E21">
        <w:rPr>
          <w:lang w:eastAsia="es-ES"/>
        </w:rPr>
        <w:t>A</w:t>
      </w:r>
    </w:p>
    <w:p w:rsidR="006B021D" w:rsidRPr="00742E21" w:rsidRDefault="00D62A18">
      <w:pPr>
        <w:pBdr>
          <w:top w:val="single" w:sz="8" w:space="1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rStyle w:val="Hipervnculo"/>
        </w:rPr>
      </w:pPr>
      <w:hyperlink w:anchor="Indice" w:history="1">
        <w:r w:rsidR="006B021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ED7984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017FDD" w:rsidRPr="00742E21" w:rsidRDefault="00017FDD" w:rsidP="00464F4A">
      <w:pPr>
        <w:rPr>
          <w:rStyle w:val="Heading1Char"/>
          <w:b w:val="0"/>
          <w:sz w:val="24"/>
          <w:lang w:val="es-MX"/>
        </w:rPr>
      </w:pPr>
    </w:p>
    <w:p w:rsidR="00A94E1C" w:rsidRPr="00742E21" w:rsidRDefault="00A94E1C" w:rsidP="00464F4A">
      <w:pPr>
        <w:rPr>
          <w:rStyle w:val="Heading1Char"/>
          <w:b w:val="0"/>
          <w:sz w:val="24"/>
          <w:lang w:val="es-MX"/>
        </w:rPr>
      </w:pPr>
    </w:p>
    <w:p w:rsidR="006B021D" w:rsidRPr="00742E21" w:rsidRDefault="006B021D" w:rsidP="00363A0B">
      <w:pPr>
        <w:numPr>
          <w:ilvl w:val="0"/>
          <w:numId w:val="3"/>
        </w:numPr>
        <w:pBdr>
          <w:bottom w:val="single" w:sz="4" w:space="1" w:color="auto"/>
        </w:pBdr>
        <w:ind w:right="-32"/>
        <w:jc w:val="both"/>
        <w:outlineLvl w:val="0"/>
        <w:rPr>
          <w:rStyle w:val="Heading1Char"/>
          <w:sz w:val="24"/>
          <w:lang w:val="es-MX"/>
        </w:rPr>
      </w:pPr>
      <w:bookmarkStart w:id="30" w:name="_Toc514863708"/>
      <w:r w:rsidRPr="00742E21">
        <w:rPr>
          <w:rStyle w:val="Heading1Char"/>
          <w:sz w:val="24"/>
          <w:lang w:val="es-MX"/>
        </w:rPr>
        <w:t>Documentos Relacionados</w:t>
      </w:r>
      <w:bookmarkEnd w:id="30"/>
    </w:p>
    <w:p w:rsidR="006B021D" w:rsidRPr="00742E21" w:rsidRDefault="006B021D">
      <w:pPr>
        <w:jc w:val="both"/>
      </w:pPr>
    </w:p>
    <w:tbl>
      <w:tblPr>
        <w:tblW w:w="9990" w:type="dxa"/>
        <w:tblInd w:w="1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5"/>
        <w:gridCol w:w="4143"/>
        <w:gridCol w:w="2182"/>
      </w:tblGrid>
      <w:tr w:rsidR="006B021D" w:rsidRPr="00742E21" w:rsidTr="00A16347">
        <w:trPr>
          <w:trHeight w:val="300"/>
        </w:trPr>
        <w:tc>
          <w:tcPr>
            <w:tcW w:w="2829" w:type="dxa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021D" w:rsidRPr="00A16347" w:rsidRDefault="006B021D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16347">
              <w:rPr>
                <w:b/>
                <w:bCs/>
                <w:color w:val="FFFFFF" w:themeColor="background1"/>
                <w:sz w:val="16"/>
                <w:szCs w:val="16"/>
              </w:rPr>
              <w:t>Título del Documento</w:t>
            </w:r>
          </w:p>
        </w:tc>
        <w:tc>
          <w:tcPr>
            <w:tcW w:w="2853" w:type="dxa"/>
            <w:tcBorders>
              <w:top w:val="single" w:sz="12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021D" w:rsidRPr="00A16347" w:rsidRDefault="006B021D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16347">
              <w:rPr>
                <w:b/>
                <w:bCs/>
                <w:color w:val="FFFFFF" w:themeColor="background1"/>
                <w:sz w:val="16"/>
                <w:szCs w:val="16"/>
              </w:rPr>
              <w:t xml:space="preserve"> Nombre del Archivo</w:t>
            </w:r>
          </w:p>
        </w:tc>
        <w:tc>
          <w:tcPr>
            <w:tcW w:w="4308" w:type="dxa"/>
            <w:tcBorders>
              <w:top w:val="single" w:sz="12" w:space="0" w:color="808080"/>
              <w:left w:val="nil"/>
              <w:bottom w:val="single" w:sz="8" w:space="0" w:color="808080"/>
              <w:right w:val="single" w:sz="12" w:space="0" w:color="808080"/>
            </w:tcBorders>
            <w:shd w:val="clear" w:color="auto" w:fill="1F497D" w:themeFill="text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B021D" w:rsidRPr="00A16347" w:rsidRDefault="006B021D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16347">
              <w:rPr>
                <w:b/>
                <w:bCs/>
                <w:color w:val="FFFFFF" w:themeColor="background1"/>
                <w:sz w:val="16"/>
                <w:szCs w:val="16"/>
              </w:rPr>
              <w:t>Descripción</w:t>
            </w:r>
          </w:p>
        </w:tc>
      </w:tr>
      <w:tr w:rsidR="007F5D12" w:rsidRPr="00742E21" w:rsidTr="0096044D">
        <w:trPr>
          <w:trHeight w:val="270"/>
        </w:trPr>
        <w:tc>
          <w:tcPr>
            <w:tcW w:w="2829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5D12" w:rsidRPr="00533B6C" w:rsidRDefault="00F26CF3" w:rsidP="00F26CF3">
            <w:pPr>
              <w:spacing w:before="60" w:after="60"/>
            </w:pPr>
            <w:r w:rsidRPr="00F26CF3">
              <w:t>F-AT-01_Boceto_de_Archivos_CAT_ROLES</w:t>
            </w:r>
          </w:p>
        </w:tc>
        <w:tc>
          <w:tcPr>
            <w:tcW w:w="2853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5D12" w:rsidRPr="00533B6C" w:rsidRDefault="00F26CF3" w:rsidP="007F5D12">
            <w:pPr>
              <w:spacing w:before="60" w:after="60"/>
            </w:pPr>
            <w:r w:rsidRPr="00F26CF3">
              <w:t>F-AT-01_Boceto_de_Archivos_CAT_ROLES.doc</w:t>
            </w:r>
          </w:p>
        </w:tc>
        <w:tc>
          <w:tcPr>
            <w:tcW w:w="4308" w:type="dxa"/>
            <w:tcBorders>
              <w:top w:val="single" w:sz="8" w:space="0" w:color="808080"/>
              <w:left w:val="nil"/>
              <w:bottom w:val="single" w:sz="8" w:space="0" w:color="808080"/>
              <w:right w:val="single" w:sz="1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5D12" w:rsidRPr="00DE1674" w:rsidRDefault="007F5D12" w:rsidP="007F5D12">
            <w:pPr>
              <w:rPr>
                <w:rStyle w:val="Hipervnculo"/>
                <w:color w:val="auto"/>
                <w:u w:val="none"/>
              </w:rPr>
            </w:pPr>
          </w:p>
        </w:tc>
      </w:tr>
      <w:tr w:rsidR="007F5D12" w:rsidRPr="00742E21" w:rsidTr="0096044D">
        <w:trPr>
          <w:trHeight w:val="270"/>
        </w:trPr>
        <w:tc>
          <w:tcPr>
            <w:tcW w:w="2829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5D12" w:rsidRDefault="00F26CF3" w:rsidP="00F26CF3">
            <w:r w:rsidRPr="00F26CF3">
              <w:t>F-AT-01_Boceto_de_Pantallas_CAT_ROLES</w:t>
            </w:r>
          </w:p>
        </w:tc>
        <w:tc>
          <w:tcPr>
            <w:tcW w:w="2853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5D12" w:rsidRDefault="00F26CF3" w:rsidP="007F5D12">
            <w:r w:rsidRPr="00F26CF3">
              <w:t>F-AT-01_Boceto_de_Pantallas_CAT_ROLES.docx</w:t>
            </w:r>
          </w:p>
        </w:tc>
        <w:tc>
          <w:tcPr>
            <w:tcW w:w="4308" w:type="dxa"/>
            <w:tcBorders>
              <w:top w:val="single" w:sz="8" w:space="0" w:color="808080"/>
              <w:left w:val="nil"/>
              <w:bottom w:val="single" w:sz="8" w:space="0" w:color="808080"/>
              <w:right w:val="single" w:sz="1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5D12" w:rsidRDefault="007F5D12" w:rsidP="007F5D12">
            <w:pPr>
              <w:rPr>
                <w:rStyle w:val="Hipervnculo"/>
                <w:color w:val="auto"/>
                <w:u w:val="none"/>
              </w:rPr>
            </w:pPr>
          </w:p>
        </w:tc>
      </w:tr>
    </w:tbl>
    <w:p w:rsidR="006B021D" w:rsidRPr="00742E21" w:rsidRDefault="00D62A18">
      <w:pPr>
        <w:pBdr>
          <w:top w:val="single" w:sz="8" w:space="1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color w:val="0000F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Indice" w:history="1">
        <w:r w:rsidR="006B021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ED7984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7D36A7" w:rsidRPr="00742E21" w:rsidRDefault="007D36A7">
      <w:pPr>
        <w:rPr>
          <w:rStyle w:val="Nmerodepgina"/>
        </w:rPr>
      </w:pPr>
    </w:p>
    <w:p w:rsidR="002B1B7C" w:rsidRPr="00742E21" w:rsidRDefault="002B1B7C">
      <w:pPr>
        <w:rPr>
          <w:rStyle w:val="Nmerodepgina"/>
        </w:rPr>
      </w:pPr>
    </w:p>
    <w:p w:rsidR="006B021D" w:rsidRPr="00742E21" w:rsidRDefault="006B021D" w:rsidP="00363A0B">
      <w:pPr>
        <w:numPr>
          <w:ilvl w:val="0"/>
          <w:numId w:val="3"/>
        </w:numPr>
        <w:pBdr>
          <w:bottom w:val="single" w:sz="4" w:space="1" w:color="auto"/>
        </w:pBdr>
        <w:ind w:right="-32"/>
        <w:jc w:val="both"/>
        <w:outlineLvl w:val="0"/>
        <w:rPr>
          <w:rStyle w:val="Heading1Char"/>
          <w:sz w:val="24"/>
          <w:lang w:val="es-MX"/>
        </w:rPr>
      </w:pPr>
      <w:bookmarkStart w:id="31" w:name="_Toc514863709"/>
      <w:r w:rsidRPr="00742E21">
        <w:rPr>
          <w:rStyle w:val="Heading1Char"/>
          <w:sz w:val="24"/>
          <w:lang w:val="es-MX"/>
        </w:rPr>
        <w:t>Consideraciones Adicionales</w:t>
      </w:r>
      <w:bookmarkEnd w:id="31"/>
    </w:p>
    <w:p w:rsidR="00856398" w:rsidRPr="00742E21" w:rsidRDefault="00856398">
      <w:pPr>
        <w:ind w:right="-32"/>
        <w:rPr>
          <w:rStyle w:val="Nmerodepgina"/>
          <w:szCs w:val="20"/>
        </w:rPr>
      </w:pPr>
    </w:p>
    <w:tbl>
      <w:tblPr>
        <w:tblW w:w="9990" w:type="dxa"/>
        <w:tblInd w:w="19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6120"/>
      </w:tblGrid>
      <w:tr w:rsidR="006B021D" w:rsidRPr="00742E21" w:rsidTr="00A16347">
        <w:trPr>
          <w:trHeight w:val="295"/>
        </w:trPr>
        <w:tc>
          <w:tcPr>
            <w:tcW w:w="9990" w:type="dxa"/>
            <w:gridSpan w:val="2"/>
            <w:shd w:val="clear" w:color="auto" w:fill="1F497D" w:themeFill="text2"/>
            <w:vAlign w:val="center"/>
          </w:tcPr>
          <w:p w:rsidR="006B021D" w:rsidRPr="00742E21" w:rsidRDefault="006B021D">
            <w:pPr>
              <w:spacing w:before="60" w:after="60"/>
              <w:jc w:val="center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Certificación de Usuario</w:t>
            </w:r>
          </w:p>
        </w:tc>
      </w:tr>
      <w:tr w:rsidR="006B021D" w:rsidRPr="00742E21">
        <w:trPr>
          <w:trHeight w:val="55"/>
        </w:trPr>
        <w:tc>
          <w:tcPr>
            <w:tcW w:w="3870" w:type="dxa"/>
            <w:shd w:val="clear" w:color="auto" w:fill="D9D9D9"/>
            <w:vAlign w:val="center"/>
          </w:tcPr>
          <w:p w:rsidR="006B021D" w:rsidRPr="00742E21" w:rsidRDefault="006B021D">
            <w:pPr>
              <w:rPr>
                <w:rStyle w:val="Nmerodepgina"/>
                <w:b/>
                <w:sz w:val="16"/>
                <w:szCs w:val="16"/>
              </w:rPr>
            </w:pPr>
            <w:r w:rsidRPr="00742E21">
              <w:rPr>
                <w:rStyle w:val="Nmerodepgina"/>
                <w:b/>
                <w:sz w:val="16"/>
                <w:szCs w:val="16"/>
              </w:rPr>
              <w:t>El Líder de Proyecto (Usuario) manifiesta que para este Requerimiento se realizarán Pruebas de Certificación de Usuario:</w:t>
            </w:r>
          </w:p>
        </w:tc>
        <w:tc>
          <w:tcPr>
            <w:tcW w:w="6120" w:type="dxa"/>
            <w:vAlign w:val="center"/>
          </w:tcPr>
          <w:p w:rsidR="006B021D" w:rsidRPr="00742E21" w:rsidRDefault="006B021D">
            <w:pPr>
              <w:pStyle w:val="infoblue0"/>
              <w:spacing w:before="60"/>
              <w:ind w:left="74"/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</w:pPr>
            <w:r w:rsidRPr="00742E21"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  <w:t>Sí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____</w:t>
            </w:r>
            <w:r w:rsidRPr="00742E21"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  <w:t xml:space="preserve">   No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____</w:t>
            </w:r>
          </w:p>
          <w:p w:rsidR="006B021D" w:rsidRPr="00742E21" w:rsidRDefault="006B021D">
            <w:pPr>
              <w:pStyle w:val="infoblue0"/>
              <w:ind w:left="72"/>
              <w:rPr>
                <w:rFonts w:ascii="Arial" w:hAnsi="Arial" w:cs="Arial"/>
                <w:i w:val="0"/>
                <w:color w:val="auto"/>
                <w:sz w:val="16"/>
                <w:szCs w:val="16"/>
              </w:rPr>
            </w:pP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[</w:t>
            </w:r>
            <w:r w:rsidRPr="00742E21">
              <w:rPr>
                <w:rStyle w:val="Nmerodepgina"/>
                <w:rFonts w:ascii="Arial" w:hAnsi="Arial" w:cs="Arial"/>
                <w:color w:val="auto"/>
                <w:sz w:val="16"/>
                <w:szCs w:val="16"/>
              </w:rPr>
              <w:t>Si la respuesta es afirmativa detallar el alcance de la certificación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]</w:t>
            </w:r>
          </w:p>
        </w:tc>
      </w:tr>
      <w:tr w:rsidR="006B021D" w:rsidRPr="00742E21">
        <w:trPr>
          <w:trHeight w:val="875"/>
        </w:trPr>
        <w:tc>
          <w:tcPr>
            <w:tcW w:w="3870" w:type="dxa"/>
            <w:shd w:val="clear" w:color="auto" w:fill="D9D9D9"/>
            <w:vAlign w:val="center"/>
          </w:tcPr>
          <w:p w:rsidR="006B021D" w:rsidRPr="00742E21" w:rsidRDefault="006B021D">
            <w:pPr>
              <w:rPr>
                <w:rStyle w:val="Nmerodepgina"/>
                <w:b/>
                <w:sz w:val="16"/>
                <w:szCs w:val="16"/>
              </w:rPr>
            </w:pPr>
            <w:r w:rsidRPr="00742E21">
              <w:rPr>
                <w:rStyle w:val="Nmerodepgina"/>
                <w:b/>
                <w:sz w:val="16"/>
                <w:szCs w:val="16"/>
              </w:rPr>
              <w:t>Si la respuesta anterior fue afirmativa:</w:t>
            </w:r>
          </w:p>
          <w:p w:rsidR="006B021D" w:rsidRPr="00742E21" w:rsidRDefault="006B021D">
            <w:pPr>
              <w:rPr>
                <w:rStyle w:val="Nmerodepgina"/>
                <w:b/>
                <w:sz w:val="6"/>
                <w:szCs w:val="6"/>
              </w:rPr>
            </w:pPr>
          </w:p>
          <w:p w:rsidR="006B021D" w:rsidRPr="00742E21" w:rsidRDefault="006B021D">
            <w:pPr>
              <w:rPr>
                <w:rStyle w:val="Nmerodepgina"/>
                <w:b/>
                <w:sz w:val="16"/>
                <w:szCs w:val="16"/>
              </w:rPr>
            </w:pPr>
            <w:r w:rsidRPr="00742E21">
              <w:rPr>
                <w:rStyle w:val="Nmerodepgina"/>
                <w:b/>
                <w:sz w:val="16"/>
                <w:szCs w:val="16"/>
              </w:rPr>
              <w:t>El Líder de Proyecto (Usuario) manifiesta que requerirá apoyo en la generación de insumos para la Certificación:</w:t>
            </w:r>
          </w:p>
        </w:tc>
        <w:tc>
          <w:tcPr>
            <w:tcW w:w="6120" w:type="dxa"/>
            <w:vAlign w:val="center"/>
          </w:tcPr>
          <w:p w:rsidR="006B021D" w:rsidRPr="00742E21" w:rsidRDefault="006B021D">
            <w:pPr>
              <w:pStyle w:val="infoblue0"/>
              <w:spacing w:before="60"/>
              <w:ind w:left="74"/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</w:pPr>
            <w:r w:rsidRPr="00742E21"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  <w:t>Sí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____</w:t>
            </w:r>
            <w:r w:rsidRPr="00742E21"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  <w:t xml:space="preserve">   No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____</w:t>
            </w:r>
          </w:p>
          <w:p w:rsidR="006B021D" w:rsidRPr="00742E21" w:rsidRDefault="006B021D">
            <w:pPr>
              <w:pStyle w:val="infoblue0"/>
              <w:ind w:left="72"/>
              <w:rPr>
                <w:rFonts w:ascii="Arial" w:hAnsi="Arial" w:cs="Arial"/>
                <w:i w:val="0"/>
                <w:color w:val="auto"/>
                <w:sz w:val="16"/>
                <w:szCs w:val="16"/>
              </w:rPr>
            </w:pP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[</w:t>
            </w:r>
            <w:r w:rsidRPr="00742E21">
              <w:rPr>
                <w:rStyle w:val="Nmerodepgina"/>
                <w:rFonts w:ascii="Arial" w:hAnsi="Arial" w:cs="Arial"/>
                <w:color w:val="auto"/>
                <w:sz w:val="16"/>
                <w:szCs w:val="16"/>
              </w:rPr>
              <w:t>Si la respuesta es afirmativa detallar el tipo y cantidad de insumos que se requerirán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]</w:t>
            </w:r>
          </w:p>
        </w:tc>
      </w:tr>
    </w:tbl>
    <w:p w:rsidR="006B021D" w:rsidRDefault="006B021D">
      <w:pPr>
        <w:ind w:right="-32"/>
        <w:rPr>
          <w:rStyle w:val="Nmerodepgina"/>
          <w:szCs w:val="20"/>
        </w:rPr>
      </w:pPr>
    </w:p>
    <w:p w:rsidR="00A90FD7" w:rsidRPr="00742E21" w:rsidRDefault="00A90FD7">
      <w:pPr>
        <w:ind w:right="-32"/>
        <w:rPr>
          <w:rStyle w:val="Nmerodepgina"/>
          <w:szCs w:val="20"/>
        </w:rPr>
      </w:pPr>
    </w:p>
    <w:tbl>
      <w:tblPr>
        <w:tblW w:w="9990" w:type="dxa"/>
        <w:tblInd w:w="19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6120"/>
      </w:tblGrid>
      <w:tr w:rsidR="006B021D" w:rsidRPr="00742E21" w:rsidTr="00A16347">
        <w:trPr>
          <w:trHeight w:val="295"/>
        </w:trPr>
        <w:tc>
          <w:tcPr>
            <w:tcW w:w="9990" w:type="dxa"/>
            <w:gridSpan w:val="2"/>
            <w:shd w:val="clear" w:color="auto" w:fill="1F497D" w:themeFill="text2"/>
            <w:vAlign w:val="center"/>
          </w:tcPr>
          <w:p w:rsidR="006B021D" w:rsidRPr="00742E21" w:rsidRDefault="006B021D">
            <w:pPr>
              <w:spacing w:before="60" w:after="60"/>
              <w:jc w:val="center"/>
              <w:rPr>
                <w:color w:val="FFFFFF"/>
                <w:sz w:val="16"/>
                <w:szCs w:val="16"/>
              </w:rPr>
            </w:pPr>
            <w:r w:rsidRPr="00742E21">
              <w:rPr>
                <w:b/>
                <w:color w:val="FFFFFF"/>
                <w:sz w:val="16"/>
                <w:szCs w:val="16"/>
              </w:rPr>
              <w:t>Capacitación y Manual de Usuario</w:t>
            </w:r>
          </w:p>
        </w:tc>
      </w:tr>
      <w:tr w:rsidR="006B021D" w:rsidRPr="00742E21">
        <w:trPr>
          <w:trHeight w:val="55"/>
        </w:trPr>
        <w:tc>
          <w:tcPr>
            <w:tcW w:w="3870" w:type="dxa"/>
            <w:shd w:val="clear" w:color="auto" w:fill="D9D9D9"/>
            <w:vAlign w:val="center"/>
          </w:tcPr>
          <w:p w:rsidR="006B021D" w:rsidRPr="00742E21" w:rsidRDefault="006B021D">
            <w:pPr>
              <w:rPr>
                <w:rStyle w:val="Nmerodepgina"/>
                <w:b/>
                <w:sz w:val="16"/>
                <w:szCs w:val="16"/>
              </w:rPr>
            </w:pPr>
            <w:r w:rsidRPr="00742E21">
              <w:rPr>
                <w:rStyle w:val="Nmerodepgina"/>
                <w:b/>
                <w:sz w:val="16"/>
                <w:szCs w:val="16"/>
              </w:rPr>
              <w:t>El Líder de Proyecto (Usuario) manifiesta que para este Requerimiento se realizará Capacitación:</w:t>
            </w:r>
          </w:p>
        </w:tc>
        <w:tc>
          <w:tcPr>
            <w:tcW w:w="6120" w:type="dxa"/>
            <w:vAlign w:val="center"/>
          </w:tcPr>
          <w:p w:rsidR="006B021D" w:rsidRPr="00742E21" w:rsidRDefault="006B021D">
            <w:pPr>
              <w:pStyle w:val="infoblue0"/>
              <w:spacing w:before="60"/>
              <w:ind w:left="74"/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</w:pPr>
            <w:r w:rsidRPr="00742E21"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  <w:t>Sí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____</w:t>
            </w:r>
            <w:r w:rsidRPr="00742E21"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  <w:t xml:space="preserve">   No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____</w:t>
            </w:r>
          </w:p>
          <w:p w:rsidR="006B021D" w:rsidRPr="00742E21" w:rsidRDefault="006B021D">
            <w:pPr>
              <w:pStyle w:val="infoblue0"/>
              <w:ind w:left="72"/>
              <w:rPr>
                <w:rFonts w:ascii="Arial" w:hAnsi="Arial" w:cs="Arial"/>
                <w:i w:val="0"/>
                <w:color w:val="auto"/>
                <w:sz w:val="16"/>
                <w:szCs w:val="16"/>
              </w:rPr>
            </w:pP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[</w:t>
            </w:r>
            <w:r w:rsidRPr="00742E21">
              <w:rPr>
                <w:rStyle w:val="Nmerodepgina"/>
                <w:rFonts w:ascii="Arial" w:hAnsi="Arial" w:cs="Arial"/>
                <w:color w:val="auto"/>
                <w:sz w:val="16"/>
                <w:szCs w:val="16"/>
              </w:rPr>
              <w:t>Si la respuesta es afirmativa detallar el alcance de la capacitación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]</w:t>
            </w:r>
          </w:p>
        </w:tc>
      </w:tr>
      <w:tr w:rsidR="006B021D" w:rsidRPr="00742E21">
        <w:trPr>
          <w:trHeight w:val="627"/>
        </w:trPr>
        <w:tc>
          <w:tcPr>
            <w:tcW w:w="3870" w:type="dxa"/>
            <w:shd w:val="clear" w:color="auto" w:fill="D9D9D9"/>
            <w:vAlign w:val="center"/>
          </w:tcPr>
          <w:p w:rsidR="006B021D" w:rsidRPr="00742E21" w:rsidRDefault="006B021D">
            <w:pPr>
              <w:rPr>
                <w:rStyle w:val="Nmerodepgina"/>
                <w:b/>
                <w:sz w:val="16"/>
                <w:szCs w:val="16"/>
              </w:rPr>
            </w:pPr>
            <w:r w:rsidRPr="00742E21">
              <w:rPr>
                <w:rStyle w:val="Nmerodepgina"/>
                <w:b/>
                <w:sz w:val="16"/>
                <w:szCs w:val="16"/>
              </w:rPr>
              <w:t>El Líder de Proyecto (Usuario) manifiesta que para este Requerimiento se requerirá Manual de Usuario:</w:t>
            </w:r>
          </w:p>
        </w:tc>
        <w:tc>
          <w:tcPr>
            <w:tcW w:w="6120" w:type="dxa"/>
            <w:vAlign w:val="center"/>
          </w:tcPr>
          <w:p w:rsidR="006B021D" w:rsidRPr="00742E21" w:rsidRDefault="006B021D">
            <w:pPr>
              <w:pStyle w:val="infoblue0"/>
              <w:spacing w:before="60"/>
              <w:ind w:left="74"/>
              <w:rPr>
                <w:rFonts w:ascii="Arial" w:hAnsi="Arial" w:cs="Arial"/>
                <w:b/>
                <w:i w:val="0"/>
                <w:color w:val="auto"/>
                <w:sz w:val="16"/>
                <w:szCs w:val="16"/>
              </w:rPr>
            </w:pPr>
            <w:r w:rsidRPr="00742E21"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  <w:t>Sí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____</w:t>
            </w:r>
            <w:r w:rsidRPr="00742E21">
              <w:rPr>
                <w:rStyle w:val="Nmerodepgina"/>
                <w:rFonts w:ascii="Arial" w:hAnsi="Arial" w:cs="Arial"/>
                <w:b/>
                <w:i w:val="0"/>
                <w:color w:val="auto"/>
                <w:sz w:val="16"/>
                <w:szCs w:val="16"/>
              </w:rPr>
              <w:t xml:space="preserve">   No</w:t>
            </w:r>
            <w:r w:rsidRPr="00742E21">
              <w:rPr>
                <w:rStyle w:val="Nmerodepgina"/>
                <w:rFonts w:ascii="Arial" w:hAnsi="Arial" w:cs="Arial"/>
                <w:i w:val="0"/>
                <w:color w:val="auto"/>
                <w:sz w:val="16"/>
                <w:szCs w:val="16"/>
              </w:rPr>
              <w:t>____</w:t>
            </w:r>
          </w:p>
        </w:tc>
      </w:tr>
    </w:tbl>
    <w:p w:rsidR="006B021D" w:rsidRPr="00742E21" w:rsidRDefault="006B021D"/>
    <w:p w:rsidR="006B021D" w:rsidRPr="00742E21" w:rsidRDefault="00D62A18">
      <w:pPr>
        <w:pBdr>
          <w:top w:val="single" w:sz="8" w:space="1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color w:val="0000F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Indice" w:history="1">
        <w:r w:rsidR="006B021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ED7984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EC6BC2" w:rsidRPr="00742E21" w:rsidRDefault="00EC6BC2" w:rsidP="00856398">
      <w:pPr>
        <w:ind w:right="-32"/>
        <w:jc w:val="both"/>
        <w:outlineLvl w:val="0"/>
        <w:rPr>
          <w:rStyle w:val="Heading1Char"/>
          <w:sz w:val="24"/>
          <w:lang w:val="es-MX"/>
        </w:rPr>
      </w:pPr>
    </w:p>
    <w:p w:rsidR="00A94E1C" w:rsidRPr="00742E21" w:rsidRDefault="00A94E1C" w:rsidP="00856398">
      <w:pPr>
        <w:ind w:right="-32"/>
        <w:jc w:val="both"/>
        <w:outlineLvl w:val="0"/>
        <w:rPr>
          <w:rStyle w:val="Heading1Char"/>
          <w:sz w:val="24"/>
          <w:lang w:val="es-MX"/>
        </w:rPr>
      </w:pPr>
    </w:p>
    <w:p w:rsidR="006B021D" w:rsidRPr="00742E21" w:rsidRDefault="006B021D" w:rsidP="00363A0B">
      <w:pPr>
        <w:numPr>
          <w:ilvl w:val="0"/>
          <w:numId w:val="3"/>
        </w:numPr>
        <w:pBdr>
          <w:bottom w:val="single" w:sz="4" w:space="1" w:color="auto"/>
        </w:pBdr>
        <w:ind w:right="-32"/>
        <w:jc w:val="both"/>
        <w:outlineLvl w:val="0"/>
        <w:rPr>
          <w:rStyle w:val="Heading1Char"/>
          <w:sz w:val="24"/>
          <w:lang w:val="es-MX"/>
        </w:rPr>
      </w:pPr>
      <w:bookmarkStart w:id="32" w:name="_Toc514863710"/>
      <w:r w:rsidRPr="00742E21">
        <w:rPr>
          <w:rStyle w:val="Heading1Char"/>
          <w:sz w:val="24"/>
          <w:lang w:val="es-MX"/>
        </w:rPr>
        <w:t>Aprobaciones</w:t>
      </w:r>
      <w:bookmarkEnd w:id="32"/>
    </w:p>
    <w:p w:rsidR="006B021D" w:rsidRPr="00742E21" w:rsidRDefault="006B021D">
      <w:pPr>
        <w:ind w:right="-32"/>
        <w:rPr>
          <w:rStyle w:val="Nmerodepgina"/>
          <w:szCs w:val="20"/>
        </w:rPr>
      </w:pPr>
    </w:p>
    <w:p w:rsidR="006B021D" w:rsidRPr="00742E21" w:rsidRDefault="006B021D">
      <w:pPr>
        <w:jc w:val="center"/>
        <w:rPr>
          <w:i/>
          <w:color w:val="808080"/>
          <w:sz w:val="16"/>
          <w:szCs w:val="16"/>
        </w:rPr>
      </w:pPr>
      <w:r w:rsidRPr="00742E21">
        <w:rPr>
          <w:szCs w:val="16"/>
          <w:u w:val="single"/>
        </w:rPr>
        <w:t>Se requiere la aprobación de las siguientes personas</w:t>
      </w:r>
      <w:r w:rsidRPr="00742E21">
        <w:rPr>
          <w:szCs w:val="16"/>
        </w:rPr>
        <w:t>:</w:t>
      </w:r>
    </w:p>
    <w:p w:rsidR="006B021D" w:rsidRPr="00742E21" w:rsidRDefault="006B021D">
      <w:pPr>
        <w:rPr>
          <w:rStyle w:val="Nmerodepgina"/>
        </w:rPr>
      </w:pPr>
    </w:p>
    <w:tbl>
      <w:tblPr>
        <w:tblW w:w="0" w:type="auto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992"/>
      </w:tblGrid>
      <w:tr w:rsidR="006B021D" w:rsidRPr="00742E21" w:rsidTr="00A16347">
        <w:trPr>
          <w:trHeight w:val="236"/>
          <w:jc w:val="center"/>
        </w:trPr>
        <w:tc>
          <w:tcPr>
            <w:tcW w:w="5055" w:type="dxa"/>
            <w:gridSpan w:val="2"/>
            <w:shd w:val="clear" w:color="auto" w:fill="1F497D" w:themeFill="text2"/>
            <w:vAlign w:val="center"/>
          </w:tcPr>
          <w:p w:rsidR="006B021D" w:rsidRPr="00742E21" w:rsidRDefault="00840578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Líder Funcional</w:t>
            </w:r>
          </w:p>
        </w:tc>
      </w:tr>
      <w:tr w:rsidR="006B021D" w:rsidRPr="00742E21" w:rsidTr="00A16347">
        <w:trPr>
          <w:trHeight w:val="284"/>
          <w:jc w:val="center"/>
        </w:trPr>
        <w:tc>
          <w:tcPr>
            <w:tcW w:w="1063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spacing w:before="60" w:after="60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3992" w:type="dxa"/>
            <w:vAlign w:val="center"/>
          </w:tcPr>
          <w:p w:rsidR="006B021D" w:rsidRPr="00742E21" w:rsidRDefault="006B021D">
            <w:pPr>
              <w:jc w:val="center"/>
              <w:rPr>
                <w:sz w:val="16"/>
                <w:szCs w:val="16"/>
              </w:rPr>
            </w:pPr>
          </w:p>
        </w:tc>
      </w:tr>
      <w:tr w:rsidR="006B021D" w:rsidRPr="00742E21" w:rsidTr="00A16347">
        <w:trPr>
          <w:trHeight w:val="502"/>
          <w:jc w:val="center"/>
        </w:trPr>
        <w:tc>
          <w:tcPr>
            <w:tcW w:w="1063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spacing w:before="60" w:after="60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3992" w:type="dxa"/>
            <w:vAlign w:val="center"/>
          </w:tcPr>
          <w:p w:rsidR="006B021D" w:rsidRPr="00742E21" w:rsidRDefault="006B021D">
            <w:pPr>
              <w:jc w:val="center"/>
              <w:rPr>
                <w:sz w:val="16"/>
                <w:szCs w:val="16"/>
              </w:rPr>
            </w:pPr>
            <w:r w:rsidRPr="00742E21">
              <w:rPr>
                <w:sz w:val="16"/>
                <w:szCs w:val="16"/>
              </w:rPr>
              <w:fldChar w:fldCharType="begin"/>
            </w:r>
            <w:r w:rsidRPr="00742E21">
              <w:rPr>
                <w:sz w:val="16"/>
                <w:szCs w:val="16"/>
              </w:rPr>
              <w:instrText xml:space="preserve"> MACROBUTTON  AcceptAllChangesInDoc [Adjuntar correo electronico con visto bueno] </w:instrText>
            </w:r>
            <w:r w:rsidRPr="00742E21">
              <w:rPr>
                <w:sz w:val="16"/>
                <w:szCs w:val="16"/>
              </w:rPr>
              <w:fldChar w:fldCharType="end"/>
            </w:r>
          </w:p>
        </w:tc>
      </w:tr>
    </w:tbl>
    <w:p w:rsidR="006B021D" w:rsidRPr="00742E21" w:rsidRDefault="006B021D">
      <w:pPr>
        <w:rPr>
          <w:rStyle w:val="Nmerodepgina"/>
        </w:rPr>
      </w:pPr>
    </w:p>
    <w:p w:rsidR="006B021D" w:rsidRPr="00742E21" w:rsidRDefault="006B021D">
      <w:pPr>
        <w:rPr>
          <w:rStyle w:val="Nmerodepgina"/>
        </w:rPr>
      </w:pPr>
    </w:p>
    <w:tbl>
      <w:tblPr>
        <w:tblW w:w="0" w:type="auto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992"/>
      </w:tblGrid>
      <w:tr w:rsidR="006B021D" w:rsidRPr="00742E21" w:rsidTr="00A16347">
        <w:trPr>
          <w:trHeight w:val="236"/>
          <w:jc w:val="center"/>
        </w:trPr>
        <w:tc>
          <w:tcPr>
            <w:tcW w:w="5055" w:type="dxa"/>
            <w:gridSpan w:val="2"/>
            <w:shd w:val="clear" w:color="auto" w:fill="1F497D" w:themeFill="text2"/>
            <w:vAlign w:val="center"/>
          </w:tcPr>
          <w:p w:rsidR="006B021D" w:rsidRPr="00742E21" w:rsidRDefault="006B021D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A16347">
              <w:rPr>
                <w:b/>
                <w:color w:val="FFFFFF" w:themeColor="background1"/>
                <w:sz w:val="16"/>
                <w:szCs w:val="16"/>
              </w:rPr>
              <w:t>Líder de Proyecto (Usuario)</w:t>
            </w:r>
          </w:p>
        </w:tc>
      </w:tr>
      <w:tr w:rsidR="006B021D" w:rsidRPr="00742E21" w:rsidTr="00A16347">
        <w:trPr>
          <w:trHeight w:val="284"/>
          <w:jc w:val="center"/>
        </w:trPr>
        <w:tc>
          <w:tcPr>
            <w:tcW w:w="1063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spacing w:before="60" w:after="60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3992" w:type="dxa"/>
            <w:vAlign w:val="center"/>
          </w:tcPr>
          <w:p w:rsidR="006B021D" w:rsidRPr="00742E21" w:rsidRDefault="006B021D">
            <w:pPr>
              <w:jc w:val="center"/>
              <w:rPr>
                <w:sz w:val="16"/>
                <w:szCs w:val="16"/>
              </w:rPr>
            </w:pPr>
          </w:p>
        </w:tc>
      </w:tr>
      <w:tr w:rsidR="006B021D" w:rsidRPr="00742E21" w:rsidTr="00A16347">
        <w:trPr>
          <w:trHeight w:val="502"/>
          <w:jc w:val="center"/>
        </w:trPr>
        <w:tc>
          <w:tcPr>
            <w:tcW w:w="1063" w:type="dxa"/>
            <w:shd w:val="clear" w:color="auto" w:fill="1F497D" w:themeFill="text2"/>
            <w:vAlign w:val="center"/>
          </w:tcPr>
          <w:p w:rsidR="006B021D" w:rsidRPr="00742E21" w:rsidRDefault="006B021D">
            <w:pPr>
              <w:spacing w:before="60" w:after="60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742E21">
              <w:rPr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3992" w:type="dxa"/>
            <w:vAlign w:val="center"/>
          </w:tcPr>
          <w:p w:rsidR="006B021D" w:rsidRPr="00742E21" w:rsidRDefault="006B021D">
            <w:pPr>
              <w:jc w:val="center"/>
              <w:rPr>
                <w:sz w:val="16"/>
                <w:szCs w:val="16"/>
              </w:rPr>
            </w:pPr>
            <w:r w:rsidRPr="00742E21">
              <w:rPr>
                <w:sz w:val="16"/>
                <w:szCs w:val="16"/>
              </w:rPr>
              <w:fldChar w:fldCharType="begin"/>
            </w:r>
            <w:r w:rsidRPr="00742E21">
              <w:rPr>
                <w:sz w:val="16"/>
                <w:szCs w:val="16"/>
              </w:rPr>
              <w:instrText xml:space="preserve"> MACROBUTTON  AcceptAllChangesInDoc [Adjuntar correo electronico con visto bueno] </w:instrText>
            </w:r>
            <w:r w:rsidRPr="00742E21">
              <w:rPr>
                <w:sz w:val="16"/>
                <w:szCs w:val="16"/>
              </w:rPr>
              <w:fldChar w:fldCharType="end"/>
            </w:r>
          </w:p>
        </w:tc>
      </w:tr>
    </w:tbl>
    <w:p w:rsidR="006B021D" w:rsidRPr="00742E21" w:rsidRDefault="006B021D">
      <w:pPr>
        <w:rPr>
          <w:rStyle w:val="Nmerodepgina"/>
        </w:rPr>
      </w:pPr>
    </w:p>
    <w:p w:rsidR="006B021D" w:rsidRPr="00742E21" w:rsidRDefault="00D62A18">
      <w:pPr>
        <w:pBdr>
          <w:top w:val="single" w:sz="8" w:space="1" w:color="C7C7C7"/>
          <w:left w:val="single" w:sz="8" w:space="4" w:color="C7C7C7"/>
          <w:bottom w:val="single" w:sz="8" w:space="4" w:color="C7C7C7"/>
          <w:right w:val="single" w:sz="8" w:space="4" w:color="C7C7C7"/>
        </w:pBdr>
        <w:shd w:val="clear" w:color="auto" w:fill="FFFFE1"/>
        <w:ind w:left="4320" w:right="4372"/>
        <w:jc w:val="center"/>
        <w:rPr>
          <w:color w:val="0000F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w:anchor="Indice" w:history="1">
        <w:r w:rsidR="006B021D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Regresar al </w:t>
        </w:r>
        <w:r w:rsidR="00ED7984" w:rsidRPr="00742E21">
          <w:rPr>
            <w:rStyle w:val="Hipervnculo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Índice</w:t>
        </w:r>
      </w:hyperlink>
    </w:p>
    <w:p w:rsidR="0054519F" w:rsidRPr="00742E21" w:rsidRDefault="0054519F" w:rsidP="0054519F">
      <w:pPr>
        <w:jc w:val="center"/>
        <w:rPr>
          <w:b/>
        </w:rPr>
      </w:pPr>
      <w:r w:rsidRPr="00742E21">
        <w:rPr>
          <w:b/>
        </w:rPr>
        <w:t>.</w:t>
      </w:r>
    </w:p>
    <w:p w:rsidR="0054519F" w:rsidRPr="00742E21" w:rsidRDefault="0054519F" w:rsidP="0054519F">
      <w:pPr>
        <w:jc w:val="center"/>
        <w:rPr>
          <w:b/>
        </w:rPr>
      </w:pPr>
      <w:r w:rsidRPr="00742E21">
        <w:rPr>
          <w:b/>
        </w:rPr>
        <w:t>.</w:t>
      </w:r>
    </w:p>
    <w:p w:rsidR="0054519F" w:rsidRPr="00742E21" w:rsidRDefault="0054519F" w:rsidP="0054519F">
      <w:pPr>
        <w:jc w:val="center"/>
        <w:rPr>
          <w:b/>
        </w:rPr>
      </w:pPr>
      <w:r w:rsidRPr="00742E21">
        <w:rPr>
          <w:b/>
        </w:rPr>
        <w:t>.</w:t>
      </w:r>
    </w:p>
    <w:p w:rsidR="0054519F" w:rsidRPr="00742E21" w:rsidRDefault="0054519F" w:rsidP="0054519F">
      <w:pPr>
        <w:jc w:val="center"/>
        <w:rPr>
          <w:b/>
        </w:rPr>
      </w:pPr>
      <w:r w:rsidRPr="00742E21">
        <w:rPr>
          <w:b/>
        </w:rPr>
        <w:t>.</w:t>
      </w:r>
    </w:p>
    <w:p w:rsidR="002E1F32" w:rsidRPr="00742E21" w:rsidRDefault="002E1F32">
      <w:pPr>
        <w:pStyle w:val="Sangra2detindependiente"/>
        <w:ind w:left="0" w:right="-32"/>
        <w:jc w:val="both"/>
        <w:rPr>
          <w:szCs w:val="20"/>
        </w:rPr>
      </w:pPr>
    </w:p>
    <w:sectPr w:rsidR="002E1F32" w:rsidRPr="00742E21" w:rsidSect="00FB1E79">
      <w:headerReference w:type="default" r:id="rId9"/>
      <w:footerReference w:type="default" r:id="rId10"/>
      <w:pgSz w:w="12240" w:h="15840" w:code="125"/>
      <w:pgMar w:top="2002" w:right="964" w:bottom="1440" w:left="964" w:header="567" w:footer="499" w:gutter="0"/>
      <w:pgBorders w:offsetFrom="page">
        <w:bottom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A18" w:rsidRDefault="00D62A18">
      <w:r>
        <w:separator/>
      </w:r>
    </w:p>
  </w:endnote>
  <w:endnote w:type="continuationSeparator" w:id="0">
    <w:p w:rsidR="00D62A18" w:rsidRDefault="00D6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A18" w:rsidRDefault="00D62A18" w:rsidP="00A16347">
    <w:pPr>
      <w:pStyle w:val="Piedepgina"/>
      <w:jc w:val="center"/>
      <w:rPr>
        <w:sz w:val="16"/>
      </w:rPr>
    </w:pPr>
    <w:r>
      <w:rPr>
        <w:noProof/>
        <w:sz w:val="16"/>
        <w:lang w:eastAsia="es-MX"/>
      </w:rPr>
      <mc:AlternateContent>
        <mc:Choice Requires="wpg">
          <w:drawing>
            <wp:anchor distT="0" distB="0" distL="114300" distR="114300" simplePos="0" relativeHeight="251689472" behindDoc="0" locked="0" layoutInCell="1" allowOverlap="1">
              <wp:simplePos x="0" y="0"/>
              <wp:positionH relativeFrom="column">
                <wp:posOffset>-327660</wp:posOffset>
              </wp:positionH>
              <wp:positionV relativeFrom="paragraph">
                <wp:posOffset>-196850</wp:posOffset>
              </wp:positionV>
              <wp:extent cx="6666230" cy="386080"/>
              <wp:effectExtent l="0" t="0" r="0" b="0"/>
              <wp:wrapSquare wrapText="bothSides"/>
              <wp:docPr id="50" name="Grupo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386080"/>
                        <a:chOff x="1401" y="14413"/>
                        <a:chExt cx="10063" cy="603"/>
                      </a:xfrm>
                    </wpg:grpSpPr>
                    <wps:wsp>
                      <wps:cNvPr id="51" name="Rectangle 11"/>
                      <wps:cNvSpPr>
                        <a:spLocks noChangeArrowheads="1"/>
                      </wps:cNvSpPr>
                      <wps:spPr bwMode="auto">
                        <a:xfrm>
                          <a:off x="1401" y="14413"/>
                          <a:ext cx="163" cy="30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A18" w:rsidRDefault="00D62A18" w:rsidP="00A1634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D62A18" w:rsidRDefault="00D62A18" w:rsidP="00A1634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12"/>
                      <wps:cNvSpPr>
                        <a:spLocks noChangeArrowheads="1"/>
                      </wps:cNvSpPr>
                      <wps:spPr bwMode="auto">
                        <a:xfrm>
                          <a:off x="1427" y="14436"/>
                          <a:ext cx="10036" cy="291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13"/>
                      <wps:cNvSpPr>
                        <a:spLocks noChangeArrowheads="1"/>
                      </wps:cNvSpPr>
                      <wps:spPr bwMode="auto">
                        <a:xfrm>
                          <a:off x="1636" y="14503"/>
                          <a:ext cx="977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A18" w:rsidRPr="006F0E87" w:rsidRDefault="00D62A18" w:rsidP="00A16347">
                            <w:pPr>
                              <w:shd w:val="clear" w:color="auto" w:fill="244061"/>
                              <w:rPr>
                                <w:sz w:val="16"/>
                              </w:rPr>
                            </w:pPr>
                            <w:r w:rsidRPr="00DB3012">
                              <w:rPr>
                                <w:color w:val="FFFFFF"/>
                                <w:sz w:val="16"/>
                                <w:szCs w:val="16"/>
                                <w:lang w:val="es-ES"/>
                              </w:rPr>
                              <w:t>La versión vigente de este documento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s-ES"/>
                              </w:rPr>
                              <w:t xml:space="preserve"> es v1</w:t>
                            </w:r>
                            <w:r w:rsidRPr="00DB3012">
                              <w:rPr>
                                <w:color w:val="FFFFFF"/>
                                <w:sz w:val="16"/>
                                <w:szCs w:val="16"/>
                                <w:lang w:val="es-ES"/>
                              </w:rPr>
                              <w:t>. El documento impreso sólo debe usarse como referencia</w:t>
                            </w:r>
                            <w:r>
                              <w:rPr>
                                <w:color w:val="FFFFFF"/>
                                <w:sz w:val="16"/>
                                <w:szCs w:val="1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10564" y="14503"/>
                          <a:ext cx="104" cy="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A18" w:rsidRDefault="00D62A18" w:rsidP="00A16347">
                            <w:r>
                              <w:rPr>
                                <w:color w:val="000000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15"/>
                      <wps:cNvSpPr>
                        <a:spLocks noChangeArrowheads="1"/>
                      </wps:cNvSpPr>
                      <wps:spPr bwMode="auto">
                        <a:xfrm>
                          <a:off x="6445" y="14727"/>
                          <a:ext cx="5018" cy="28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16"/>
                      <wps:cNvSpPr>
                        <a:spLocks noChangeArrowheads="1"/>
                      </wps:cNvSpPr>
                      <wps:spPr bwMode="auto">
                        <a:xfrm>
                          <a:off x="6587" y="14793"/>
                          <a:ext cx="253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A18" w:rsidRPr="001A2A98" w:rsidRDefault="00D62A18" w:rsidP="00A16347">
                            <w:r>
                              <w:rPr>
                                <w:color w:val="000000"/>
                                <w:sz w:val="16"/>
                                <w:lang w:val="es-ES"/>
                              </w:rPr>
                              <w:t>Fecha de Versión: Enero-2018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17"/>
                      <wps:cNvSpPr>
                        <a:spLocks noChangeArrowheads="1"/>
                      </wps:cNvSpPr>
                      <wps:spPr bwMode="auto">
                        <a:xfrm>
                          <a:off x="7794" y="14793"/>
                          <a:ext cx="104" cy="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A18" w:rsidRDefault="00D62A18" w:rsidP="00A16347">
                            <w:r>
                              <w:rPr>
                                <w:color w:val="000000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18"/>
                      <wps:cNvSpPr>
                        <a:spLocks noChangeArrowheads="1"/>
                      </wps:cNvSpPr>
                      <wps:spPr bwMode="auto">
                        <a:xfrm>
                          <a:off x="1427" y="14727"/>
                          <a:ext cx="5018" cy="28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19"/>
                      <wps:cNvSpPr>
                        <a:spLocks noChangeArrowheads="1"/>
                      </wps:cNvSpPr>
                      <wps:spPr bwMode="auto">
                        <a:xfrm>
                          <a:off x="1569" y="14793"/>
                          <a:ext cx="1037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A18" w:rsidRDefault="00D62A18" w:rsidP="00A163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es-ES"/>
                              </w:rPr>
                              <w:t>Formato 1.0.0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Line 20"/>
                      <wps:cNvCnPr/>
                      <wps:spPr bwMode="auto">
                        <a:xfrm>
                          <a:off x="1427" y="15015"/>
                          <a:ext cx="10036" cy="1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1"/>
                      <wps:cNvCnPr/>
                      <wps:spPr bwMode="auto">
                        <a:xfrm>
                          <a:off x="1427" y="14436"/>
                          <a:ext cx="1" cy="579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2"/>
                      <wps:cNvCnPr/>
                      <wps:spPr bwMode="auto">
                        <a:xfrm>
                          <a:off x="11463" y="14436"/>
                          <a:ext cx="1" cy="579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3"/>
                      <wps:cNvCnPr/>
                      <wps:spPr bwMode="auto">
                        <a:xfrm>
                          <a:off x="1427" y="14436"/>
                          <a:ext cx="10036" cy="1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24"/>
                      <wps:cNvCnPr/>
                      <wps:spPr bwMode="auto">
                        <a:xfrm>
                          <a:off x="1427" y="14727"/>
                          <a:ext cx="10036" cy="1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25"/>
                      <wps:cNvCnPr/>
                      <wps:spPr bwMode="auto">
                        <a:xfrm>
                          <a:off x="6445" y="14727"/>
                          <a:ext cx="1" cy="288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0" o:spid="_x0000_s1082" style="position:absolute;left:0;text-align:left;margin-left:-25.8pt;margin-top:-15.5pt;width:524.9pt;height:30.4pt;z-index:251689472" coordorigin="1401,14413" coordsize="10063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">
              <v:rect id="Rectangle 11" o:spid="_x0000_s1083" style="position:absolute;left:1401;top:14413;width:16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2OsQA&#10;AADbAAAADwAAAGRycy9kb3ducmV2LnhtbESPQWsCMRSE74X+h/AKXkrNKljr1igiCPZSaPTi7bF5&#10;3V3dvIQk6vrvm4LgcZiZb5j5sreduFCIrWMFo2EBgrhypuVawX63efsAEROywc4xKbhRhOXi+WmO&#10;pXFX/qGLTrXIEI4lKmhS8qWUsWrIYhw6T5y9XxcspixDLU3Aa4bbTo6L4l1abDkvNOhp3VB10mer&#10;4OgLfdjoWdju/ddsoqfft/PhVanBS7/6BJGoT4/wvb01CiYj+P+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djrEAAAA2wAAAA8AAAAAAAAAAAAAAAAAmAIAAGRycy9k&#10;b3ducmV2LnhtbFBLBQYAAAAABAAEAPUAAACJAwAAAAA=&#10;" fillcolor="#c2d69b" stroked="f">
                <v:textbox inset="0,0,0,0">
                  <w:txbxContent>
                    <w:p w:rsidR="000C3CF1" w:rsidRDefault="000C3CF1" w:rsidP="00A1634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0C3CF1" w:rsidRDefault="000C3CF1" w:rsidP="00A16347"/>
                  </w:txbxContent>
                </v:textbox>
              </v:rect>
              <v:rect id="Rectangle 12" o:spid="_x0000_s1084" style="position:absolute;left:1427;top:14436;width:10036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CH8MA&#10;AADbAAAADwAAAGRycy9kb3ducmV2LnhtbESPQWvCQBSE7wX/w/IK3uqmgUiNrhIC0iAerPbQ4yP7&#10;TILZtyG7TeK/dwsFj8PMfMNsdpNpxUC9aywreF9EIIhLqxuuFHxf9m8fIJxH1thaJgV3crDbzl42&#10;mGo78hcNZ1+JAGGXooLa+y6V0pU1GXQL2xEH72p7gz7IvpK6xzHATSvjKFpKgw2HhRo7ymsqb+df&#10;o+DwmVQy+ymi/OjwlLjRrK4mVmr+OmVrEJ4m/wz/twutIInh70v4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OCH8MAAADbAAAADwAAAAAAAAAAAAAAAACYAgAAZHJzL2Rv&#10;d25yZXYueG1sUEsFBgAAAAAEAAQA9QAAAIgDAAAAAA==&#10;" fillcolor="#0f243e" stroked="f"/>
              <v:rect id="Rectangle 13" o:spid="_x0000_s1085" style="position:absolute;left:1636;top:14503;width:9774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<v:textbox inset="0,0,0,0">
                  <w:txbxContent>
                    <w:p w:rsidR="000C3CF1" w:rsidRPr="006F0E87" w:rsidRDefault="000C3CF1" w:rsidP="00A16347">
                      <w:pPr>
                        <w:shd w:val="clear" w:color="auto" w:fill="244061"/>
                        <w:rPr>
                          <w:sz w:val="16"/>
                        </w:rPr>
                      </w:pPr>
                      <w:r w:rsidRPr="00DB3012">
                        <w:rPr>
                          <w:color w:val="FFFFFF"/>
                          <w:sz w:val="16"/>
                          <w:szCs w:val="16"/>
                          <w:lang w:val="es-ES"/>
                        </w:rPr>
                        <w:t>La versión vigente de este documento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s-ES"/>
                        </w:rPr>
                        <w:t xml:space="preserve"> es v1</w:t>
                      </w:r>
                      <w:r w:rsidRPr="00DB3012">
                        <w:rPr>
                          <w:color w:val="FFFFFF"/>
                          <w:sz w:val="16"/>
                          <w:szCs w:val="16"/>
                          <w:lang w:val="es-ES"/>
                        </w:rPr>
                        <w:t>. El documento impreso sólo debe usarse como referencia</w:t>
                      </w:r>
                      <w:r>
                        <w:rPr>
                          <w:color w:val="FFFFFF"/>
                          <w:sz w:val="16"/>
                          <w:szCs w:val="14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  <v:rect id="Rectangle 14" o:spid="_x0000_s1086" style="position:absolute;left:10564;top:14503;width:104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<v:textbox inset="0,0,0,0">
                  <w:txbxContent>
                    <w:p w:rsidR="000C3CF1" w:rsidRDefault="000C3CF1" w:rsidP="00A16347">
                      <w:r>
                        <w:rPr>
                          <w:color w:val="000000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" o:spid="_x0000_s1087" style="position:absolute;left:6445;top:14727;width:501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9Ht8QA&#10;AADbAAAADwAAAGRycy9kb3ducmV2LnhtbESPQWvCQBSE74L/YXkFL6KbCpaSuopIFcFCaVSkt0f2&#10;NRvMvg3ZNcZ/7xYEj8PMfMPMFp2tREuNLx0reB0nIIhzp0suFBz269E7CB+QNVaOScGNPCzm/d4M&#10;U+2u/ENtFgoRIexTVGBCqFMpfW7Ioh+7mjh6f66xGKJsCqkbvEa4reQkSd6kxZLjgsGaVobyc3ax&#10;Cpby9Mtf2a49WnOTJz082+/Np1KDl275ASJQF57hR3urFUyn8P8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/R7fEAAAA2wAAAA8AAAAAAAAAAAAAAAAAmAIAAGRycy9k&#10;b3ducmV2LnhtbFBLBQYAAAAABAAEAPUAAACJAwAAAAA=&#10;" fillcolor="#f2f2f2" stroked="f"/>
              <v:rect id="Rectangle 16" o:spid="_x0000_s1088" style="position:absolute;left:6587;top:14793;width:253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<v:textbox inset="0,0,0,0">
                  <w:txbxContent>
                    <w:p w:rsidR="000C3CF1" w:rsidRPr="001A2A98" w:rsidRDefault="000C3CF1" w:rsidP="00A16347">
                      <w:r>
                        <w:rPr>
                          <w:color w:val="000000"/>
                          <w:sz w:val="16"/>
                          <w:lang w:val="es-ES"/>
                        </w:rPr>
                        <w:t>Fecha de Versión: Enero-2018</w:t>
                      </w:r>
                    </w:p>
                  </w:txbxContent>
                </v:textbox>
              </v:rect>
              <v:rect id="Rectangle 17" o:spid="_x0000_s1089" style="position:absolute;left:7794;top:14793;width:104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<v:textbox inset="0,0,0,0">
                  <w:txbxContent>
                    <w:p w:rsidR="000C3CF1" w:rsidRDefault="000C3CF1" w:rsidP="00A16347">
                      <w:r>
                        <w:rPr>
                          <w:color w:val="000000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8" o:spid="_x0000_s1090" style="position:absolute;left:1427;top:14727;width:501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7oKcEA&#10;AADbAAAADwAAAGRycy9kb3ducmV2LnhtbERPXWvCMBR9F/wP4Qq+jJlOcEhnFJFtDBTE6ih7uzTX&#10;ptjclCar9d+bB8HHw/lerHpbi45aXzlW8DZJQBAXTldcKjgdv17nIHxA1lg7JgU38rBaDgcLTLW7&#10;8oG6LJQihrBPUYEJoUml9IUhi37iGuLInV1rMUTYllK3eI3htpbTJHmXFiuODQYb2hgqLtm/VbCW&#10;+R/vsm33a81N5vrlYvffn0qNR/36A0SgPjzFD/ePVjCLY+OX+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+6CnBAAAA2wAAAA8AAAAAAAAAAAAAAAAAmAIAAGRycy9kb3du&#10;cmV2LnhtbFBLBQYAAAAABAAEAPUAAACGAwAAAAA=&#10;" fillcolor="#f2f2f2" stroked="f"/>
              <v:rect id="Rectangle 19" o:spid="_x0000_s1091" style="position:absolute;left:1569;top:14793;width:103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<v:textbox inset="0,0,0,0">
                  <w:txbxContent>
                    <w:p w:rsidR="000C3CF1" w:rsidRDefault="000C3CF1" w:rsidP="00A16347">
                      <w:pPr>
                        <w:rPr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  <w:lang w:val="es-ES"/>
                        </w:rPr>
                        <w:t>Formato 1.0.0</w:t>
                      </w:r>
                    </w:p>
                  </w:txbxContent>
                </v:textbox>
              </v:rect>
              <v:line id="Line 20" o:spid="_x0000_s1092" style="position:absolute;visibility:visible;mso-wrap-style:square" from="1427,15015" to="11463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g4lL8AAADbAAAADwAAAGRycy9kb3ducmV2LnhtbERPy4rCMBTdC/MP4QruNNWBotVUZJwB&#10;ERHU2czu0tw+sLkpSUbr35uF4PJw3qt1b1pxI+cbywqmkwQEcWF1w5WC38vPeA7CB2SNrWVS8CAP&#10;6/xjsMJM2zuf6HYOlYgh7DNUUIfQZVL6oiaDfmI74siV1hkMEbpKaof3GG5aOUuSVBpsODbU2NFX&#10;TcX1/G8UuG5hDni5htb+lZ/f22rvjn2q1GjYb5YgAvXhLX65d1pBGtfHL/EHy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og4lL8AAADbAAAADwAAAAAAAAAAAAAAAACh&#10;AgAAZHJzL2Rvd25yZXYueG1sUEsFBgAAAAAEAAQA+QAAAI0DAAAAAA==&#10;" strokeweight=".45pt"/>
              <v:line id="Line 21" o:spid="_x0000_s1093" style="position:absolute;visibility:visible;mso-wrap-style:square" from="1427,14436" to="1428,15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SdD8MAAADbAAAADwAAAGRycy9kb3ducmV2LnhtbESPQWsCMRSE74X+h/AK3mp2KyztalxE&#10;K0iRQrWX3h6b52Zx87IkUdd/3wiCx2FmvmFm1WA7cSYfWscK8nEGgrh2uuVGwe9+/foOIkRkjZ1j&#10;UnClANX8+WmGpXYX/qHzLjYiQTiUqMDE2JdShtqQxTB2PXHyDs5bjEn6RmqPlwS3nXzLskJabDkt&#10;GOxpaag+7k5Wge8/7Bb3x9i5v8Pkc9V8+e+hUGr0MiymICIN8RG+tzdaQZHD7Uv6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EnQ/DAAAA2wAAAA8AAAAAAAAAAAAA&#10;AAAAoQIAAGRycy9kb3ducmV2LnhtbFBLBQYAAAAABAAEAPkAAACRAwAAAAA=&#10;" strokeweight=".45pt"/>
              <v:line id="Line 22" o:spid="_x0000_s1094" style="position:absolute;visibility:visible;mso-wrap-style:square" from="11463,14436" to="11464,15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YDeMMAAADbAAAADwAAAGRycy9kb3ducmV2LnhtbESPQWvCQBSE7wX/w/IK3ppNI4QaXYPY&#10;CkVKQdNLb4/sMwlm34bdVdN/7xYEj8PMfMMsy9H04kLOd5YVvCYpCOLa6o4bBT/V9uUNhA/IGnvL&#10;pOCPPJSrydMSC22vvKfLITQiQtgXqKANYSik9HVLBn1iB+LoHa0zGKJ0jdQOrxFuepmlaS4NdhwX&#10;Whxo01J9OpyNAjfMzRdWp9Db3+Ps473Zue8xV2r6PK4XIAKN4RG+tz+1gjyD/y/xB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WA3jDAAAA2wAAAA8AAAAAAAAAAAAA&#10;AAAAoQIAAGRycy9kb3ducmV2LnhtbFBLBQYAAAAABAAEAPkAAACRAwAAAAA=&#10;" strokeweight=".45pt"/>
              <v:line id="Line 23" o:spid="_x0000_s1095" style="position:absolute;visibility:visible;mso-wrap-style:square" from="1427,14436" to="11463,1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m48MAAADbAAAADwAAAGRycy9kb3ducmV2LnhtbESPQWvCQBSE7wX/w/IK3ppNGwhtdA1i&#10;FURKoaaX3h7ZZxLMvg27q8Z/7xYEj8PMfMPMy9H04kzOd5YVvCYpCOLa6o4bBb/V5uUdhA/IGnvL&#10;pOBKHsrF5GmOhbYX/qHzPjQiQtgXqKANYSik9HVLBn1iB+LoHawzGKJ0jdQOLxFuevmWprk02HFc&#10;aHGgVUv1cX8yCtzwYb6wOobe/h2y9Wezc99jrtT0eVzOQAQawyN8b2+1gjyD/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apuPDAAAA2wAAAA8AAAAAAAAAAAAA&#10;AAAAoQIAAGRycy9kb3ducmV2LnhtbFBLBQYAAAAABAAEAPkAAACRAwAAAAA=&#10;" strokeweight=".45pt"/>
              <v:line id="Line 24" o:spid="_x0000_s1096" style="position:absolute;visibility:visible;mso-wrap-style:square" from="1427,14727" to="11463,1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M+l8QAAADbAAAADwAAAGRycy9kb3ducmV2LnhtbESPQWvCQBSE70L/w/IKvenGtoQ2ukpp&#10;LRQRwaSX3h7ZZxLMvg27a5L+e1cQPA4z8w2zXI+mFT0531hWMJ8lIIhLqxuuFPwW39M3ED4ga2wt&#10;k4J/8rBePUyWmGk78IH6PFQiQthnqKAOocuk9GVNBv3MdsTRO1pnMETpKqkdDhFuWvmcJKk02HBc&#10;qLGjz5rKU342Clz3bnZYnEJr/44vm69q6/ZjqtTT4/ixABFoDPfwrf2jFaSvcP0Sf4B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sz6XxAAAANsAAAAPAAAAAAAAAAAA&#10;AAAAAKECAABkcnMvZG93bnJldi54bWxQSwUGAAAAAAQABAD5AAAAkgMAAAAA&#10;" strokeweight=".45pt"/>
              <v:line id="Line 25" o:spid="_x0000_s1097" style="position:absolute;visibility:visible;mso-wrap-style:square" from="6445,14727" to="6446,15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+bDMQAAADbAAAADwAAAGRycy9kb3ducmV2LnhtbESPQWvCQBSE70L/w/IKvenGloY2ukpp&#10;LRQRwaSX3h7ZZxLMvg27a5L+e1cQPA4z8w2zXI+mFT0531hWMJ8lIIhLqxuuFPwW39M3ED4ga2wt&#10;k4J/8rBePUyWmGk78IH6PFQiQthnqKAOocuk9GVNBv3MdsTRO1pnMETpKqkdDhFuWvmcJKk02HBc&#10;qLGjz5rKU342Clz3bnZYnEJr/44vm69q6/ZjqtTT4/ixABFoDPfwrf2jFaSvcP0Sf4B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/5sMxAAAANsAAAAPAAAAAAAAAAAA&#10;AAAAAKECAABkcnMvZG93bnJldi54bWxQSwUGAAAAAAQABAD5AAAAkgMAAAAA&#10;" strokeweight=".45pt"/>
              <w10:wrap type="square"/>
            </v:group>
          </w:pict>
        </mc:Fallback>
      </mc:AlternateContent>
    </w:r>
  </w:p>
  <w:p w:rsidR="00D62A18" w:rsidRPr="00A16347" w:rsidRDefault="00D62A18" w:rsidP="00A163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A18" w:rsidRDefault="00D62A18">
      <w:r>
        <w:separator/>
      </w:r>
    </w:p>
  </w:footnote>
  <w:footnote w:type="continuationSeparator" w:id="0">
    <w:p w:rsidR="00D62A18" w:rsidRDefault="00D62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A18" w:rsidRDefault="00D62A18" w:rsidP="00A1634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>
              <wp:simplePos x="0" y="0"/>
              <wp:positionH relativeFrom="column">
                <wp:posOffset>-282575</wp:posOffset>
              </wp:positionH>
              <wp:positionV relativeFrom="paragraph">
                <wp:posOffset>-160020</wp:posOffset>
              </wp:positionV>
              <wp:extent cx="6675755" cy="951230"/>
              <wp:effectExtent l="0" t="0" r="0" b="0"/>
              <wp:wrapNone/>
              <wp:docPr id="49" name="Rectángul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5755" cy="951230"/>
                      </a:xfrm>
                      <a:prstGeom prst="rect">
                        <a:avLst/>
                      </a:prstGeom>
                      <a:solidFill>
                        <a:srgbClr val="0F243E"/>
                      </a:soli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9" o:spid="_x0000_s1026" style="position:absolute;margin-left:-22.25pt;margin-top:-12.6pt;width:525.65pt;height:74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" fillcolor="#0f243e" strokecolor="#4f81bd" strokeweight="1pt">
              <v:shadow on="t" color="#243f60" offset="1pt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4352" behindDoc="0" locked="0" layoutInCell="0" allowOverlap="1">
              <wp:simplePos x="0" y="0"/>
              <wp:positionH relativeFrom="column">
                <wp:posOffset>-273050</wp:posOffset>
              </wp:positionH>
              <wp:positionV relativeFrom="paragraph">
                <wp:posOffset>508635</wp:posOffset>
              </wp:positionV>
              <wp:extent cx="6666230" cy="71120"/>
              <wp:effectExtent l="0" t="0" r="0" b="0"/>
              <wp:wrapNone/>
              <wp:docPr id="48" name="Rectángul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6230" cy="7112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8" o:spid="_x0000_s1026" style="position:absolute;margin-left:-21.5pt;margin-top:40.05pt;width:524.9pt;height:5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" o:allowincell="f" fillcolor="#a5a5a5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7424" behindDoc="0" locked="0" layoutInCell="0" allowOverlap="1">
              <wp:simplePos x="0" y="0"/>
              <wp:positionH relativeFrom="column">
                <wp:posOffset>-282575</wp:posOffset>
              </wp:positionH>
              <wp:positionV relativeFrom="paragraph">
                <wp:posOffset>400050</wp:posOffset>
              </wp:positionV>
              <wp:extent cx="6666230" cy="146685"/>
              <wp:effectExtent l="0" t="0" r="0" b="0"/>
              <wp:wrapNone/>
              <wp:docPr id="47" name="Rectángulo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6230" cy="14668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7" o:spid="_x0000_s1026" style="position:absolute;margin-left:-22.25pt;margin-top:31.5pt;width:524.9pt;height:11.5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" o:allowincell="f" fillcolor="#f2f2f2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5376" behindDoc="0" locked="0" layoutInCell="0" allowOverlap="1">
              <wp:simplePos x="0" y="0"/>
              <wp:positionH relativeFrom="column">
                <wp:posOffset>165100</wp:posOffset>
              </wp:positionH>
              <wp:positionV relativeFrom="paragraph">
                <wp:posOffset>598805</wp:posOffset>
              </wp:positionV>
              <wp:extent cx="2698750" cy="192405"/>
              <wp:effectExtent l="0" t="0" r="0" b="0"/>
              <wp:wrapNone/>
              <wp:docPr id="46" name="Rectángulo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875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2A18" w:rsidRPr="004C7603" w:rsidRDefault="00D62A18" w:rsidP="00A16347">
                          <w:pPr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Boceto de Funcional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6" o:spid="_x0000_s1076" style="position:absolute;margin-left:13pt;margin-top:47.15pt;width:212.5pt;height:15.1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" o:allowincell="f" filled="f" stroked="f">
              <v:textbox inset="0,0,0,0">
                <w:txbxContent>
                  <w:p w:rsidR="000C3CF1" w:rsidRPr="004C7603" w:rsidRDefault="000C3CF1" w:rsidP="00A16347">
                    <w:pPr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Boceto de Funcional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6400" behindDoc="0" locked="0" layoutInCell="0" allowOverlap="1">
              <wp:simplePos x="0" y="0"/>
              <wp:positionH relativeFrom="column">
                <wp:posOffset>3937000</wp:posOffset>
              </wp:positionH>
              <wp:positionV relativeFrom="paragraph">
                <wp:posOffset>604520</wp:posOffset>
              </wp:positionV>
              <wp:extent cx="2601595" cy="186690"/>
              <wp:effectExtent l="0" t="0" r="0" b="0"/>
              <wp:wrapNone/>
              <wp:docPr id="45" name="Rectángulo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159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2A18" w:rsidRPr="004C7603" w:rsidRDefault="00D62A18" w:rsidP="00A16347">
                          <w:pPr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Boceto de Funcional</w:t>
                          </w:r>
                        </w:p>
                        <w:p w:rsidR="00D62A18" w:rsidRPr="004C7603" w:rsidRDefault="00D62A18" w:rsidP="00A16347">
                          <w:pPr>
                            <w:rPr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5" o:spid="_x0000_s1077" style="position:absolute;margin-left:310pt;margin-top:47.6pt;width:204.85pt;height:14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" o:allowincell="f" filled="f" stroked="f">
              <v:textbox inset="0,0,0,0">
                <w:txbxContent>
                  <w:p w:rsidR="000C3CF1" w:rsidRPr="004C7603" w:rsidRDefault="000C3CF1" w:rsidP="00A16347">
                    <w:pPr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Boceto de Funcional</w:t>
                    </w:r>
                  </w:p>
                  <w:p w:rsidR="000C3CF1" w:rsidRPr="004C7603" w:rsidRDefault="000C3CF1" w:rsidP="00A16347">
                    <w:pPr>
                      <w:rPr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3328" behindDoc="0" locked="0" layoutInCell="0" allowOverlap="1">
              <wp:simplePos x="0" y="0"/>
              <wp:positionH relativeFrom="column">
                <wp:posOffset>107315</wp:posOffset>
              </wp:positionH>
              <wp:positionV relativeFrom="paragraph">
                <wp:posOffset>597535</wp:posOffset>
              </wp:positionV>
              <wp:extent cx="70485" cy="155575"/>
              <wp:effectExtent l="0" t="0" r="0" b="0"/>
              <wp:wrapNone/>
              <wp:docPr id="44" name="Rectángulo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2A18" w:rsidRDefault="00D62A18" w:rsidP="00A16347"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4" o:spid="_x0000_s1078" style="position:absolute;margin-left:8.45pt;margin-top:47.05pt;width:5.55pt;height:12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" o:allowincell="f" filled="f" stroked="f">
              <v:textbox inset="0,0,0,0">
                <w:txbxContent>
                  <w:p w:rsidR="000C3CF1" w:rsidRDefault="000C3CF1" w:rsidP="00A16347"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2304" behindDoc="0" locked="0" layoutInCell="0" allowOverlap="1">
              <wp:simplePos x="0" y="0"/>
              <wp:positionH relativeFrom="column">
                <wp:posOffset>3096895</wp:posOffset>
              </wp:positionH>
              <wp:positionV relativeFrom="paragraph">
                <wp:posOffset>153670</wp:posOffset>
              </wp:positionV>
              <wp:extent cx="70485" cy="155575"/>
              <wp:effectExtent l="0" t="0" r="0" b="0"/>
              <wp:wrapNone/>
              <wp:docPr id="43" name="Rectángulo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2A18" w:rsidRDefault="00D62A18" w:rsidP="00A16347">
                          <w:r>
                            <w:rPr>
                              <w:color w:val="FFFF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3" o:spid="_x0000_s1079" style="position:absolute;margin-left:243.85pt;margin-top:12.1pt;width:5.55pt;height:12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" o:allowincell="f" filled="f" stroked="f">
              <v:textbox inset="0,0,0,0">
                <w:txbxContent>
                  <w:p w:rsidR="000C3CF1" w:rsidRDefault="000C3CF1" w:rsidP="00A16347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1280" behindDoc="0" locked="0" layoutInCell="0" allowOverlap="1">
              <wp:simplePos x="0" y="0"/>
              <wp:positionH relativeFrom="column">
                <wp:posOffset>2932430</wp:posOffset>
              </wp:positionH>
              <wp:positionV relativeFrom="paragraph">
                <wp:posOffset>374650</wp:posOffset>
              </wp:positionV>
              <wp:extent cx="70485" cy="155575"/>
              <wp:effectExtent l="0" t="0" r="0" b="0"/>
              <wp:wrapNone/>
              <wp:docPr id="42" name="Rectángul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2A18" w:rsidRDefault="00D62A18" w:rsidP="00A16347">
                          <w:r>
                            <w:rPr>
                              <w:color w:val="FFFF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2" o:spid="_x0000_s1080" style="position:absolute;margin-left:230.9pt;margin-top:29.5pt;width:5.55pt;height:12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" o:allowincell="f" filled="f" stroked="f">
              <v:textbox inset="0,0,0,0">
                <w:txbxContent>
                  <w:p w:rsidR="000C3CF1" w:rsidRDefault="000C3CF1" w:rsidP="00A16347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0256" behindDoc="0" locked="0" layoutInCell="0" allowOverlap="1">
              <wp:simplePos x="0" y="0"/>
              <wp:positionH relativeFrom="column">
                <wp:posOffset>5767705</wp:posOffset>
              </wp:positionH>
              <wp:positionV relativeFrom="paragraph">
                <wp:posOffset>374650</wp:posOffset>
              </wp:positionV>
              <wp:extent cx="70485" cy="155575"/>
              <wp:effectExtent l="0" t="0" r="0" b="0"/>
              <wp:wrapNone/>
              <wp:docPr id="41" name="Rectángul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2A18" w:rsidRDefault="00D62A18" w:rsidP="00A16347">
                          <w:r>
                            <w:rPr>
                              <w:color w:val="FFFF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1" o:spid="_x0000_s1081" style="position:absolute;margin-left:454.15pt;margin-top:29.5pt;width:5.55pt;height:12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" o:allowincell="f" filled="f" stroked="f">
              <v:textbox inset="0,0,0,0">
                <w:txbxContent>
                  <w:p w:rsidR="000C3CF1" w:rsidRDefault="000C3CF1" w:rsidP="00A16347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  <w:p w:rsidR="00D62A18" w:rsidRPr="004C7603" w:rsidRDefault="00D62A18" w:rsidP="00A16347">
    <w:pPr>
      <w:pStyle w:val="Encabezado"/>
    </w:pPr>
  </w:p>
  <w:p w:rsidR="00D62A18" w:rsidRPr="00F603C9" w:rsidRDefault="00D62A18" w:rsidP="00A16347">
    <w:pPr>
      <w:pStyle w:val="Encabezado"/>
    </w:pPr>
  </w:p>
  <w:p w:rsidR="00D62A18" w:rsidRPr="00A16347" w:rsidRDefault="00D62A18" w:rsidP="00A163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646560"/>
    <w:lvl w:ilvl="0">
      <w:start w:val="1"/>
      <w:numFmt w:val="decimal"/>
      <w:pStyle w:val="Ttulo1"/>
      <w:lvlText w:val="Capítulo %1 "/>
      <w:legacy w:legacy="1" w:legacySpace="0" w:legacyIndent="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>
    <w:nsid w:val="04CE7D7A"/>
    <w:multiLevelType w:val="hybridMultilevel"/>
    <w:tmpl w:val="45706FF4"/>
    <w:lvl w:ilvl="0" w:tplc="C778E83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33BFE"/>
    <w:multiLevelType w:val="multilevel"/>
    <w:tmpl w:val="D0A0F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95241D2"/>
    <w:multiLevelType w:val="hybridMultilevel"/>
    <w:tmpl w:val="A7A4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A49"/>
    <w:multiLevelType w:val="hybridMultilevel"/>
    <w:tmpl w:val="120257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0B5290"/>
    <w:multiLevelType w:val="hybridMultilevel"/>
    <w:tmpl w:val="DE26D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53912"/>
    <w:multiLevelType w:val="hybridMultilevel"/>
    <w:tmpl w:val="8D10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D2C36"/>
    <w:multiLevelType w:val="hybridMultilevel"/>
    <w:tmpl w:val="B22258FE"/>
    <w:lvl w:ilvl="0" w:tplc="E1DA02B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726F5"/>
    <w:multiLevelType w:val="singleLevel"/>
    <w:tmpl w:val="1988EB02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4F595A"/>
    <w:multiLevelType w:val="hybridMultilevel"/>
    <w:tmpl w:val="027232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B65B0"/>
    <w:multiLevelType w:val="multilevel"/>
    <w:tmpl w:val="2A72AAC6"/>
    <w:lvl w:ilvl="0">
      <w:start w:val="1"/>
      <w:numFmt w:val="upperRoman"/>
      <w:lvlText w:val="%1."/>
      <w:lvlJc w:val="left"/>
      <w:pPr>
        <w:tabs>
          <w:tab w:val="num" w:pos="1428"/>
        </w:tabs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1">
    <w:nsid w:val="30090A33"/>
    <w:multiLevelType w:val="hybridMultilevel"/>
    <w:tmpl w:val="DA86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45286"/>
    <w:multiLevelType w:val="hybridMultilevel"/>
    <w:tmpl w:val="56FEB3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F0361"/>
    <w:multiLevelType w:val="multilevel"/>
    <w:tmpl w:val="54AA80D4"/>
    <w:lvl w:ilvl="0">
      <w:start w:val="1"/>
      <w:numFmt w:val="upperRoman"/>
      <w:pStyle w:val="Ttulo8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58F3D64"/>
    <w:multiLevelType w:val="hybridMultilevel"/>
    <w:tmpl w:val="85B0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6707B0"/>
    <w:multiLevelType w:val="multilevel"/>
    <w:tmpl w:val="D0A0F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F7C0129"/>
    <w:multiLevelType w:val="hybridMultilevel"/>
    <w:tmpl w:val="4426E0E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6D331AD"/>
    <w:multiLevelType w:val="hybridMultilevel"/>
    <w:tmpl w:val="D4F8CF3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0A3A34"/>
    <w:multiLevelType w:val="hybridMultilevel"/>
    <w:tmpl w:val="2160B8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B3793"/>
    <w:multiLevelType w:val="hybridMultilevel"/>
    <w:tmpl w:val="CF2C74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04E83"/>
    <w:multiLevelType w:val="hybridMultilevel"/>
    <w:tmpl w:val="B454A992"/>
    <w:lvl w:ilvl="0" w:tplc="95208A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D3F6B"/>
    <w:multiLevelType w:val="hybridMultilevel"/>
    <w:tmpl w:val="8338A0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2B3E5E"/>
    <w:multiLevelType w:val="hybridMultilevel"/>
    <w:tmpl w:val="9CD655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7B5D06"/>
    <w:multiLevelType w:val="hybridMultilevel"/>
    <w:tmpl w:val="9FE0D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E60676"/>
    <w:multiLevelType w:val="hybridMultilevel"/>
    <w:tmpl w:val="80780714"/>
    <w:lvl w:ilvl="0" w:tplc="95208A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A73FD"/>
    <w:multiLevelType w:val="multilevel"/>
    <w:tmpl w:val="D0A0F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7C45238C"/>
    <w:multiLevelType w:val="hybridMultilevel"/>
    <w:tmpl w:val="BDA85E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0"/>
  </w:num>
  <w:num w:numId="5">
    <w:abstractNumId w:val="11"/>
  </w:num>
  <w:num w:numId="6">
    <w:abstractNumId w:val="3"/>
  </w:num>
  <w:num w:numId="7">
    <w:abstractNumId w:val="23"/>
  </w:num>
  <w:num w:numId="8">
    <w:abstractNumId w:val="6"/>
  </w:num>
  <w:num w:numId="9">
    <w:abstractNumId w:val="7"/>
  </w:num>
  <w:num w:numId="10">
    <w:abstractNumId w:val="22"/>
  </w:num>
  <w:num w:numId="11">
    <w:abstractNumId w:val="26"/>
  </w:num>
  <w:num w:numId="12">
    <w:abstractNumId w:val="16"/>
  </w:num>
  <w:num w:numId="13">
    <w:abstractNumId w:val="24"/>
  </w:num>
  <w:num w:numId="14">
    <w:abstractNumId w:val="20"/>
  </w:num>
  <w:num w:numId="15">
    <w:abstractNumId w:val="17"/>
  </w:num>
  <w:num w:numId="16">
    <w:abstractNumId w:val="14"/>
  </w:num>
  <w:num w:numId="17">
    <w:abstractNumId w:val="2"/>
  </w:num>
  <w:num w:numId="18">
    <w:abstractNumId w:val="25"/>
  </w:num>
  <w:num w:numId="19">
    <w:abstractNumId w:val="19"/>
  </w:num>
  <w:num w:numId="20">
    <w:abstractNumId w:val="4"/>
  </w:num>
  <w:num w:numId="21">
    <w:abstractNumId w:val="21"/>
  </w:num>
  <w:num w:numId="22">
    <w:abstractNumId w:val="10"/>
  </w:num>
  <w:num w:numId="23">
    <w:abstractNumId w:val="9"/>
  </w:num>
  <w:num w:numId="24">
    <w:abstractNumId w:val="18"/>
  </w:num>
  <w:num w:numId="25">
    <w:abstractNumId w:val="12"/>
  </w:num>
  <w:num w:numId="26">
    <w:abstractNumId w:val="5"/>
  </w:num>
  <w:num w:numId="2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es-UY" w:vendorID="9" w:dllVersion="512" w:checkStyle="1"/>
  <w:activeWritingStyle w:appName="MSWord" w:lang="es-PE" w:vendorID="9" w:dllVersion="512" w:checkStyle="1"/>
  <w:activeWritingStyle w:appName="MSWord" w:lang="en-US" w:vendorID="8" w:dllVersion="513" w:checkStyle="1"/>
  <w:activeWritingStyle w:appName="MSWord" w:lang="es-PY" w:vendorID="9" w:dllVersion="512" w:checkStyle="1"/>
  <w:activeWritingStyle w:appName="MSWord" w:lang="es-ES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0241">
      <o:colormru v:ext="edit" colors="#ffffbd,#ffd,#ffffc9,#5f5f5f,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1D"/>
    <w:rsid w:val="00001BFE"/>
    <w:rsid w:val="00004FCC"/>
    <w:rsid w:val="000051B3"/>
    <w:rsid w:val="000051EC"/>
    <w:rsid w:val="000064EB"/>
    <w:rsid w:val="00007DB2"/>
    <w:rsid w:val="00010104"/>
    <w:rsid w:val="00013321"/>
    <w:rsid w:val="00013C7B"/>
    <w:rsid w:val="000157E1"/>
    <w:rsid w:val="0001712A"/>
    <w:rsid w:val="00017CFD"/>
    <w:rsid w:val="00017FDD"/>
    <w:rsid w:val="0002099B"/>
    <w:rsid w:val="00022E9B"/>
    <w:rsid w:val="00024C01"/>
    <w:rsid w:val="00024F82"/>
    <w:rsid w:val="00025574"/>
    <w:rsid w:val="00026849"/>
    <w:rsid w:val="00027A62"/>
    <w:rsid w:val="00031524"/>
    <w:rsid w:val="00033009"/>
    <w:rsid w:val="000350F8"/>
    <w:rsid w:val="000351EA"/>
    <w:rsid w:val="00037028"/>
    <w:rsid w:val="00037461"/>
    <w:rsid w:val="00037608"/>
    <w:rsid w:val="00040831"/>
    <w:rsid w:val="0004132C"/>
    <w:rsid w:val="00043FA7"/>
    <w:rsid w:val="000450E9"/>
    <w:rsid w:val="00046202"/>
    <w:rsid w:val="00046576"/>
    <w:rsid w:val="000469E0"/>
    <w:rsid w:val="00047655"/>
    <w:rsid w:val="00047DA0"/>
    <w:rsid w:val="00047E3F"/>
    <w:rsid w:val="00050FE1"/>
    <w:rsid w:val="000524A0"/>
    <w:rsid w:val="00055100"/>
    <w:rsid w:val="00055DD3"/>
    <w:rsid w:val="00057051"/>
    <w:rsid w:val="00062368"/>
    <w:rsid w:val="00062636"/>
    <w:rsid w:val="00062C4E"/>
    <w:rsid w:val="00062F66"/>
    <w:rsid w:val="00063F1D"/>
    <w:rsid w:val="00065259"/>
    <w:rsid w:val="000652AD"/>
    <w:rsid w:val="00066B3D"/>
    <w:rsid w:val="00066EA2"/>
    <w:rsid w:val="00067310"/>
    <w:rsid w:val="0007190C"/>
    <w:rsid w:val="00071C0A"/>
    <w:rsid w:val="00071C70"/>
    <w:rsid w:val="00072102"/>
    <w:rsid w:val="000745A5"/>
    <w:rsid w:val="000753E2"/>
    <w:rsid w:val="00077920"/>
    <w:rsid w:val="00080ED5"/>
    <w:rsid w:val="0008419B"/>
    <w:rsid w:val="00084E3B"/>
    <w:rsid w:val="00084EB7"/>
    <w:rsid w:val="000855AE"/>
    <w:rsid w:val="00085C78"/>
    <w:rsid w:val="0008619A"/>
    <w:rsid w:val="00086821"/>
    <w:rsid w:val="00090039"/>
    <w:rsid w:val="00090113"/>
    <w:rsid w:val="000902F7"/>
    <w:rsid w:val="0009265A"/>
    <w:rsid w:val="000936FE"/>
    <w:rsid w:val="0009442A"/>
    <w:rsid w:val="00095385"/>
    <w:rsid w:val="0009591D"/>
    <w:rsid w:val="00095B2C"/>
    <w:rsid w:val="00095EA6"/>
    <w:rsid w:val="00097774"/>
    <w:rsid w:val="000A0437"/>
    <w:rsid w:val="000A0C62"/>
    <w:rsid w:val="000A3C45"/>
    <w:rsid w:val="000A694B"/>
    <w:rsid w:val="000A782B"/>
    <w:rsid w:val="000B091E"/>
    <w:rsid w:val="000B13FC"/>
    <w:rsid w:val="000B30DF"/>
    <w:rsid w:val="000B333B"/>
    <w:rsid w:val="000B3A08"/>
    <w:rsid w:val="000B5F95"/>
    <w:rsid w:val="000B6FFB"/>
    <w:rsid w:val="000B7168"/>
    <w:rsid w:val="000B76D8"/>
    <w:rsid w:val="000C0385"/>
    <w:rsid w:val="000C0CF5"/>
    <w:rsid w:val="000C34D7"/>
    <w:rsid w:val="000C3CF1"/>
    <w:rsid w:val="000C41E0"/>
    <w:rsid w:val="000C45A5"/>
    <w:rsid w:val="000C461C"/>
    <w:rsid w:val="000C4CE2"/>
    <w:rsid w:val="000C4F18"/>
    <w:rsid w:val="000C5303"/>
    <w:rsid w:val="000C614C"/>
    <w:rsid w:val="000C62E9"/>
    <w:rsid w:val="000C6371"/>
    <w:rsid w:val="000C65DD"/>
    <w:rsid w:val="000C6F2D"/>
    <w:rsid w:val="000D0B5C"/>
    <w:rsid w:val="000D317C"/>
    <w:rsid w:val="000D3A84"/>
    <w:rsid w:val="000D4841"/>
    <w:rsid w:val="000D48E7"/>
    <w:rsid w:val="000D4F6C"/>
    <w:rsid w:val="000D5FE6"/>
    <w:rsid w:val="000D6060"/>
    <w:rsid w:val="000D6843"/>
    <w:rsid w:val="000D7150"/>
    <w:rsid w:val="000D7C70"/>
    <w:rsid w:val="000E04AE"/>
    <w:rsid w:val="000E09F9"/>
    <w:rsid w:val="000E0D8B"/>
    <w:rsid w:val="000E17BC"/>
    <w:rsid w:val="000E21F8"/>
    <w:rsid w:val="000E348D"/>
    <w:rsid w:val="000E4069"/>
    <w:rsid w:val="000E4CB4"/>
    <w:rsid w:val="000E4CDA"/>
    <w:rsid w:val="000E7C99"/>
    <w:rsid w:val="000F1DBC"/>
    <w:rsid w:val="000F2F6D"/>
    <w:rsid w:val="000F4513"/>
    <w:rsid w:val="000F5A44"/>
    <w:rsid w:val="000F6F92"/>
    <w:rsid w:val="00102E8A"/>
    <w:rsid w:val="00105244"/>
    <w:rsid w:val="001059B9"/>
    <w:rsid w:val="0010647E"/>
    <w:rsid w:val="00107372"/>
    <w:rsid w:val="00107978"/>
    <w:rsid w:val="00111226"/>
    <w:rsid w:val="0011205C"/>
    <w:rsid w:val="00112CC1"/>
    <w:rsid w:val="00114808"/>
    <w:rsid w:val="00114A9A"/>
    <w:rsid w:val="00115D39"/>
    <w:rsid w:val="00117430"/>
    <w:rsid w:val="001174D2"/>
    <w:rsid w:val="00117CEB"/>
    <w:rsid w:val="001202D6"/>
    <w:rsid w:val="001207D7"/>
    <w:rsid w:val="00121A66"/>
    <w:rsid w:val="00121A9B"/>
    <w:rsid w:val="00122130"/>
    <w:rsid w:val="00123006"/>
    <w:rsid w:val="00125B34"/>
    <w:rsid w:val="00127292"/>
    <w:rsid w:val="00127C79"/>
    <w:rsid w:val="00131637"/>
    <w:rsid w:val="00131A27"/>
    <w:rsid w:val="001326F1"/>
    <w:rsid w:val="00132DC1"/>
    <w:rsid w:val="00134A71"/>
    <w:rsid w:val="00135C84"/>
    <w:rsid w:val="00136FA0"/>
    <w:rsid w:val="001425E0"/>
    <w:rsid w:val="00142FCF"/>
    <w:rsid w:val="00143011"/>
    <w:rsid w:val="0014391E"/>
    <w:rsid w:val="00145FFC"/>
    <w:rsid w:val="00150073"/>
    <w:rsid w:val="0015195D"/>
    <w:rsid w:val="0015333F"/>
    <w:rsid w:val="00155BA1"/>
    <w:rsid w:val="0015680C"/>
    <w:rsid w:val="0015720F"/>
    <w:rsid w:val="00157D81"/>
    <w:rsid w:val="001608BA"/>
    <w:rsid w:val="00160C4A"/>
    <w:rsid w:val="00160DB0"/>
    <w:rsid w:val="00161020"/>
    <w:rsid w:val="00161473"/>
    <w:rsid w:val="001641AB"/>
    <w:rsid w:val="00164EF5"/>
    <w:rsid w:val="0016549B"/>
    <w:rsid w:val="00166DDE"/>
    <w:rsid w:val="001676C0"/>
    <w:rsid w:val="00170035"/>
    <w:rsid w:val="00170559"/>
    <w:rsid w:val="00171082"/>
    <w:rsid w:val="001717D4"/>
    <w:rsid w:val="001723B5"/>
    <w:rsid w:val="0017451A"/>
    <w:rsid w:val="00175D89"/>
    <w:rsid w:val="00177C7B"/>
    <w:rsid w:val="00177FFD"/>
    <w:rsid w:val="00181292"/>
    <w:rsid w:val="0018297C"/>
    <w:rsid w:val="00186FB8"/>
    <w:rsid w:val="00187BCA"/>
    <w:rsid w:val="00187EC7"/>
    <w:rsid w:val="001920F8"/>
    <w:rsid w:val="00193526"/>
    <w:rsid w:val="00194120"/>
    <w:rsid w:val="001945AA"/>
    <w:rsid w:val="00194A04"/>
    <w:rsid w:val="00194F8C"/>
    <w:rsid w:val="0019519B"/>
    <w:rsid w:val="001954B3"/>
    <w:rsid w:val="00195BA3"/>
    <w:rsid w:val="00197473"/>
    <w:rsid w:val="001A025B"/>
    <w:rsid w:val="001A0510"/>
    <w:rsid w:val="001A49DE"/>
    <w:rsid w:val="001A550F"/>
    <w:rsid w:val="001A6F09"/>
    <w:rsid w:val="001A6FB4"/>
    <w:rsid w:val="001A768D"/>
    <w:rsid w:val="001A7F20"/>
    <w:rsid w:val="001B1B3A"/>
    <w:rsid w:val="001B1F29"/>
    <w:rsid w:val="001B53F8"/>
    <w:rsid w:val="001B5F43"/>
    <w:rsid w:val="001B6156"/>
    <w:rsid w:val="001B6184"/>
    <w:rsid w:val="001B62BE"/>
    <w:rsid w:val="001B674B"/>
    <w:rsid w:val="001B7064"/>
    <w:rsid w:val="001C0F57"/>
    <w:rsid w:val="001C1385"/>
    <w:rsid w:val="001C2EF8"/>
    <w:rsid w:val="001C2F24"/>
    <w:rsid w:val="001C3557"/>
    <w:rsid w:val="001C5B90"/>
    <w:rsid w:val="001C6C3E"/>
    <w:rsid w:val="001C6D81"/>
    <w:rsid w:val="001C70CF"/>
    <w:rsid w:val="001C7517"/>
    <w:rsid w:val="001C79E1"/>
    <w:rsid w:val="001D1A27"/>
    <w:rsid w:val="001D2296"/>
    <w:rsid w:val="001D3025"/>
    <w:rsid w:val="001D5035"/>
    <w:rsid w:val="001D566A"/>
    <w:rsid w:val="001D6EAF"/>
    <w:rsid w:val="001E0AD5"/>
    <w:rsid w:val="001E10EF"/>
    <w:rsid w:val="001E2AB8"/>
    <w:rsid w:val="001E2E7F"/>
    <w:rsid w:val="001E2F68"/>
    <w:rsid w:val="001E3703"/>
    <w:rsid w:val="001E38A1"/>
    <w:rsid w:val="001E4804"/>
    <w:rsid w:val="001E53A1"/>
    <w:rsid w:val="001E5BDD"/>
    <w:rsid w:val="001E6549"/>
    <w:rsid w:val="001E6CF6"/>
    <w:rsid w:val="001F16C8"/>
    <w:rsid w:val="001F1C4E"/>
    <w:rsid w:val="001F2FC9"/>
    <w:rsid w:val="001F60AA"/>
    <w:rsid w:val="001F6542"/>
    <w:rsid w:val="001F6E0D"/>
    <w:rsid w:val="001F7144"/>
    <w:rsid w:val="001F7891"/>
    <w:rsid w:val="001F79E0"/>
    <w:rsid w:val="001F7FC2"/>
    <w:rsid w:val="0020024E"/>
    <w:rsid w:val="00203615"/>
    <w:rsid w:val="00203A69"/>
    <w:rsid w:val="0020413D"/>
    <w:rsid w:val="00206276"/>
    <w:rsid w:val="0020685C"/>
    <w:rsid w:val="00217CD5"/>
    <w:rsid w:val="002209D4"/>
    <w:rsid w:val="002211C4"/>
    <w:rsid w:val="00221732"/>
    <w:rsid w:val="002230CE"/>
    <w:rsid w:val="00225D63"/>
    <w:rsid w:val="00225FE5"/>
    <w:rsid w:val="00226E55"/>
    <w:rsid w:val="002275D5"/>
    <w:rsid w:val="002278F0"/>
    <w:rsid w:val="00230C08"/>
    <w:rsid w:val="00230E9C"/>
    <w:rsid w:val="00231046"/>
    <w:rsid w:val="00232687"/>
    <w:rsid w:val="002327A5"/>
    <w:rsid w:val="00236A68"/>
    <w:rsid w:val="00236C8A"/>
    <w:rsid w:val="002370D2"/>
    <w:rsid w:val="002403B7"/>
    <w:rsid w:val="00240ACC"/>
    <w:rsid w:val="00243EC8"/>
    <w:rsid w:val="00244AE0"/>
    <w:rsid w:val="00244F00"/>
    <w:rsid w:val="002454E1"/>
    <w:rsid w:val="00245AA9"/>
    <w:rsid w:val="002478F9"/>
    <w:rsid w:val="002522D6"/>
    <w:rsid w:val="00253694"/>
    <w:rsid w:val="00253C5F"/>
    <w:rsid w:val="00253FF3"/>
    <w:rsid w:val="00254993"/>
    <w:rsid w:val="002551E6"/>
    <w:rsid w:val="002635F9"/>
    <w:rsid w:val="0026436E"/>
    <w:rsid w:val="0026587B"/>
    <w:rsid w:val="00265EDE"/>
    <w:rsid w:val="00266FB0"/>
    <w:rsid w:val="00267C0B"/>
    <w:rsid w:val="00272E28"/>
    <w:rsid w:val="002731CE"/>
    <w:rsid w:val="00273E88"/>
    <w:rsid w:val="00275BC0"/>
    <w:rsid w:val="0027623D"/>
    <w:rsid w:val="00277718"/>
    <w:rsid w:val="0027799A"/>
    <w:rsid w:val="00277D37"/>
    <w:rsid w:val="00280857"/>
    <w:rsid w:val="002827E7"/>
    <w:rsid w:val="0028404E"/>
    <w:rsid w:val="00285576"/>
    <w:rsid w:val="00285585"/>
    <w:rsid w:val="00286015"/>
    <w:rsid w:val="00290101"/>
    <w:rsid w:val="00291C8D"/>
    <w:rsid w:val="002940EE"/>
    <w:rsid w:val="00294479"/>
    <w:rsid w:val="002955F0"/>
    <w:rsid w:val="00296434"/>
    <w:rsid w:val="002A0F65"/>
    <w:rsid w:val="002A271D"/>
    <w:rsid w:val="002A2CAB"/>
    <w:rsid w:val="002A4A9D"/>
    <w:rsid w:val="002B0E48"/>
    <w:rsid w:val="002B1B7C"/>
    <w:rsid w:val="002B1D52"/>
    <w:rsid w:val="002B3160"/>
    <w:rsid w:val="002B3F90"/>
    <w:rsid w:val="002B6285"/>
    <w:rsid w:val="002C2AF8"/>
    <w:rsid w:val="002C36D5"/>
    <w:rsid w:val="002C3B8E"/>
    <w:rsid w:val="002C478B"/>
    <w:rsid w:val="002C4C2E"/>
    <w:rsid w:val="002C595F"/>
    <w:rsid w:val="002C5A89"/>
    <w:rsid w:val="002D031A"/>
    <w:rsid w:val="002D04D7"/>
    <w:rsid w:val="002D0DC6"/>
    <w:rsid w:val="002D15D0"/>
    <w:rsid w:val="002D1BC9"/>
    <w:rsid w:val="002D285F"/>
    <w:rsid w:val="002D4E65"/>
    <w:rsid w:val="002D4F7C"/>
    <w:rsid w:val="002D59BA"/>
    <w:rsid w:val="002E0090"/>
    <w:rsid w:val="002E1E17"/>
    <w:rsid w:val="002E1F32"/>
    <w:rsid w:val="002E22E5"/>
    <w:rsid w:val="002E2724"/>
    <w:rsid w:val="002E2F6B"/>
    <w:rsid w:val="002E35DC"/>
    <w:rsid w:val="002E3EBA"/>
    <w:rsid w:val="002E4648"/>
    <w:rsid w:val="002E4851"/>
    <w:rsid w:val="002E4B1D"/>
    <w:rsid w:val="002E5324"/>
    <w:rsid w:val="002E5A59"/>
    <w:rsid w:val="002E697E"/>
    <w:rsid w:val="002F0662"/>
    <w:rsid w:val="002F0E4F"/>
    <w:rsid w:val="002F1648"/>
    <w:rsid w:val="002F4164"/>
    <w:rsid w:val="002F42E5"/>
    <w:rsid w:val="002F4B4F"/>
    <w:rsid w:val="002F61FC"/>
    <w:rsid w:val="002F6251"/>
    <w:rsid w:val="002F78FF"/>
    <w:rsid w:val="002F7BC9"/>
    <w:rsid w:val="00301FB1"/>
    <w:rsid w:val="00302372"/>
    <w:rsid w:val="003046AF"/>
    <w:rsid w:val="00307F7F"/>
    <w:rsid w:val="0031002F"/>
    <w:rsid w:val="003106A0"/>
    <w:rsid w:val="0031111E"/>
    <w:rsid w:val="003111E8"/>
    <w:rsid w:val="00312037"/>
    <w:rsid w:val="003125D6"/>
    <w:rsid w:val="0031288F"/>
    <w:rsid w:val="003132D7"/>
    <w:rsid w:val="00313B6B"/>
    <w:rsid w:val="003151C6"/>
    <w:rsid w:val="0031579E"/>
    <w:rsid w:val="0031579F"/>
    <w:rsid w:val="00315ECE"/>
    <w:rsid w:val="003167B0"/>
    <w:rsid w:val="00316F80"/>
    <w:rsid w:val="003175ED"/>
    <w:rsid w:val="0031794C"/>
    <w:rsid w:val="00320E26"/>
    <w:rsid w:val="00321096"/>
    <w:rsid w:val="003219CF"/>
    <w:rsid w:val="00322C36"/>
    <w:rsid w:val="003246A6"/>
    <w:rsid w:val="00325146"/>
    <w:rsid w:val="00325F4C"/>
    <w:rsid w:val="003266BF"/>
    <w:rsid w:val="00327071"/>
    <w:rsid w:val="00327175"/>
    <w:rsid w:val="003273BE"/>
    <w:rsid w:val="003322DC"/>
    <w:rsid w:val="00332A7E"/>
    <w:rsid w:val="0033346A"/>
    <w:rsid w:val="00333D06"/>
    <w:rsid w:val="00336047"/>
    <w:rsid w:val="003367B2"/>
    <w:rsid w:val="00336AC2"/>
    <w:rsid w:val="00336C32"/>
    <w:rsid w:val="00337CBB"/>
    <w:rsid w:val="00337CD0"/>
    <w:rsid w:val="00340D33"/>
    <w:rsid w:val="00340F02"/>
    <w:rsid w:val="00341B45"/>
    <w:rsid w:val="00342FAD"/>
    <w:rsid w:val="0034301C"/>
    <w:rsid w:val="00343121"/>
    <w:rsid w:val="00344491"/>
    <w:rsid w:val="00345B68"/>
    <w:rsid w:val="003469E6"/>
    <w:rsid w:val="003501AC"/>
    <w:rsid w:val="00351AC5"/>
    <w:rsid w:val="00352DCA"/>
    <w:rsid w:val="00353EF5"/>
    <w:rsid w:val="003572D8"/>
    <w:rsid w:val="00361C63"/>
    <w:rsid w:val="00361F2F"/>
    <w:rsid w:val="003630A0"/>
    <w:rsid w:val="00363A0B"/>
    <w:rsid w:val="00365E2F"/>
    <w:rsid w:val="0036637E"/>
    <w:rsid w:val="003676CD"/>
    <w:rsid w:val="00367F99"/>
    <w:rsid w:val="00374B77"/>
    <w:rsid w:val="003759EA"/>
    <w:rsid w:val="00377E55"/>
    <w:rsid w:val="003804EF"/>
    <w:rsid w:val="00382526"/>
    <w:rsid w:val="00382B76"/>
    <w:rsid w:val="003847AC"/>
    <w:rsid w:val="00384F30"/>
    <w:rsid w:val="003859F1"/>
    <w:rsid w:val="003862B7"/>
    <w:rsid w:val="00390F7B"/>
    <w:rsid w:val="00391D93"/>
    <w:rsid w:val="0039341F"/>
    <w:rsid w:val="0039492D"/>
    <w:rsid w:val="00395523"/>
    <w:rsid w:val="00396C9A"/>
    <w:rsid w:val="00397428"/>
    <w:rsid w:val="003A017B"/>
    <w:rsid w:val="003A1C9C"/>
    <w:rsid w:val="003A2F3B"/>
    <w:rsid w:val="003A466F"/>
    <w:rsid w:val="003A5C76"/>
    <w:rsid w:val="003A627C"/>
    <w:rsid w:val="003A73C4"/>
    <w:rsid w:val="003B1D12"/>
    <w:rsid w:val="003B2136"/>
    <w:rsid w:val="003B2DE3"/>
    <w:rsid w:val="003B4B78"/>
    <w:rsid w:val="003B6447"/>
    <w:rsid w:val="003B6A63"/>
    <w:rsid w:val="003C072B"/>
    <w:rsid w:val="003C07AF"/>
    <w:rsid w:val="003C2358"/>
    <w:rsid w:val="003C24C0"/>
    <w:rsid w:val="003C2990"/>
    <w:rsid w:val="003C72EB"/>
    <w:rsid w:val="003D0592"/>
    <w:rsid w:val="003D2806"/>
    <w:rsid w:val="003D2E41"/>
    <w:rsid w:val="003E1CD0"/>
    <w:rsid w:val="003E1FD1"/>
    <w:rsid w:val="003E20CC"/>
    <w:rsid w:val="003E2D8F"/>
    <w:rsid w:val="003E30F6"/>
    <w:rsid w:val="003E31D6"/>
    <w:rsid w:val="003E3942"/>
    <w:rsid w:val="003E3F21"/>
    <w:rsid w:val="003E49C5"/>
    <w:rsid w:val="003E6CCC"/>
    <w:rsid w:val="003E6EF4"/>
    <w:rsid w:val="003E7172"/>
    <w:rsid w:val="003E7E4B"/>
    <w:rsid w:val="003F03EA"/>
    <w:rsid w:val="003F0FA0"/>
    <w:rsid w:val="003F1D1E"/>
    <w:rsid w:val="003F2093"/>
    <w:rsid w:val="003F2568"/>
    <w:rsid w:val="003F25E2"/>
    <w:rsid w:val="003F5AA7"/>
    <w:rsid w:val="0040053A"/>
    <w:rsid w:val="004008D1"/>
    <w:rsid w:val="0040333C"/>
    <w:rsid w:val="00403934"/>
    <w:rsid w:val="0040426A"/>
    <w:rsid w:val="00407222"/>
    <w:rsid w:val="0040753F"/>
    <w:rsid w:val="00407E09"/>
    <w:rsid w:val="00407E59"/>
    <w:rsid w:val="00407F18"/>
    <w:rsid w:val="004138C6"/>
    <w:rsid w:val="00416897"/>
    <w:rsid w:val="00417E81"/>
    <w:rsid w:val="004210EE"/>
    <w:rsid w:val="004218DF"/>
    <w:rsid w:val="00421D52"/>
    <w:rsid w:val="0042200A"/>
    <w:rsid w:val="004227EE"/>
    <w:rsid w:val="00423F68"/>
    <w:rsid w:val="0042537F"/>
    <w:rsid w:val="00425931"/>
    <w:rsid w:val="00426A7E"/>
    <w:rsid w:val="00426FB1"/>
    <w:rsid w:val="004308AC"/>
    <w:rsid w:val="004319B3"/>
    <w:rsid w:val="00432F65"/>
    <w:rsid w:val="00433548"/>
    <w:rsid w:val="00433B2A"/>
    <w:rsid w:val="00433DFF"/>
    <w:rsid w:val="00436919"/>
    <w:rsid w:val="004372C9"/>
    <w:rsid w:val="00437719"/>
    <w:rsid w:val="00440A37"/>
    <w:rsid w:val="00441640"/>
    <w:rsid w:val="00441AB6"/>
    <w:rsid w:val="004427CE"/>
    <w:rsid w:val="0044319E"/>
    <w:rsid w:val="00444CDD"/>
    <w:rsid w:val="0044610C"/>
    <w:rsid w:val="00446F77"/>
    <w:rsid w:val="0044703D"/>
    <w:rsid w:val="004478E7"/>
    <w:rsid w:val="00447DC0"/>
    <w:rsid w:val="00450822"/>
    <w:rsid w:val="00452497"/>
    <w:rsid w:val="00456B6F"/>
    <w:rsid w:val="00457FC2"/>
    <w:rsid w:val="004612BE"/>
    <w:rsid w:val="00462C55"/>
    <w:rsid w:val="00463E1E"/>
    <w:rsid w:val="00464F4A"/>
    <w:rsid w:val="00464F6D"/>
    <w:rsid w:val="00466354"/>
    <w:rsid w:val="004663C4"/>
    <w:rsid w:val="0046708C"/>
    <w:rsid w:val="00471CCE"/>
    <w:rsid w:val="00473A1E"/>
    <w:rsid w:val="00473EE3"/>
    <w:rsid w:val="00475A2A"/>
    <w:rsid w:val="00475DDA"/>
    <w:rsid w:val="00476A3F"/>
    <w:rsid w:val="0047713B"/>
    <w:rsid w:val="00477EA1"/>
    <w:rsid w:val="00480AD9"/>
    <w:rsid w:val="0048418A"/>
    <w:rsid w:val="00484FC5"/>
    <w:rsid w:val="00485C00"/>
    <w:rsid w:val="004867FF"/>
    <w:rsid w:val="004873B0"/>
    <w:rsid w:val="004912B6"/>
    <w:rsid w:val="0049265C"/>
    <w:rsid w:val="00493462"/>
    <w:rsid w:val="00493D74"/>
    <w:rsid w:val="004973EE"/>
    <w:rsid w:val="00497F04"/>
    <w:rsid w:val="004A068C"/>
    <w:rsid w:val="004A068F"/>
    <w:rsid w:val="004A1D4C"/>
    <w:rsid w:val="004A37A2"/>
    <w:rsid w:val="004A4E70"/>
    <w:rsid w:val="004A75FC"/>
    <w:rsid w:val="004B643D"/>
    <w:rsid w:val="004B7C68"/>
    <w:rsid w:val="004C012F"/>
    <w:rsid w:val="004C094A"/>
    <w:rsid w:val="004C1B22"/>
    <w:rsid w:val="004C2115"/>
    <w:rsid w:val="004C4A7F"/>
    <w:rsid w:val="004C5C4A"/>
    <w:rsid w:val="004D1EFA"/>
    <w:rsid w:val="004D33D8"/>
    <w:rsid w:val="004D68D2"/>
    <w:rsid w:val="004E08D1"/>
    <w:rsid w:val="004E18D8"/>
    <w:rsid w:val="004E3D13"/>
    <w:rsid w:val="004E5615"/>
    <w:rsid w:val="004E561E"/>
    <w:rsid w:val="004E63BA"/>
    <w:rsid w:val="004F2B37"/>
    <w:rsid w:val="004F325C"/>
    <w:rsid w:val="004F37D3"/>
    <w:rsid w:val="004F6330"/>
    <w:rsid w:val="004F72B8"/>
    <w:rsid w:val="004F79AA"/>
    <w:rsid w:val="004F7DA4"/>
    <w:rsid w:val="00500B34"/>
    <w:rsid w:val="005015C1"/>
    <w:rsid w:val="00502DB0"/>
    <w:rsid w:val="0050397A"/>
    <w:rsid w:val="00503A38"/>
    <w:rsid w:val="00506858"/>
    <w:rsid w:val="005075B9"/>
    <w:rsid w:val="005079D5"/>
    <w:rsid w:val="00507C62"/>
    <w:rsid w:val="00507D97"/>
    <w:rsid w:val="005117CD"/>
    <w:rsid w:val="00511B67"/>
    <w:rsid w:val="00511F8C"/>
    <w:rsid w:val="005131A1"/>
    <w:rsid w:val="00515107"/>
    <w:rsid w:val="00515338"/>
    <w:rsid w:val="00516469"/>
    <w:rsid w:val="00521010"/>
    <w:rsid w:val="00521E15"/>
    <w:rsid w:val="00524875"/>
    <w:rsid w:val="00524A17"/>
    <w:rsid w:val="00525384"/>
    <w:rsid w:val="00526724"/>
    <w:rsid w:val="00530B97"/>
    <w:rsid w:val="00531648"/>
    <w:rsid w:val="00532FD2"/>
    <w:rsid w:val="005338B8"/>
    <w:rsid w:val="00533E4A"/>
    <w:rsid w:val="00533FF6"/>
    <w:rsid w:val="005342A7"/>
    <w:rsid w:val="00535A94"/>
    <w:rsid w:val="00535B1B"/>
    <w:rsid w:val="005413A6"/>
    <w:rsid w:val="00541532"/>
    <w:rsid w:val="0054190E"/>
    <w:rsid w:val="00543C21"/>
    <w:rsid w:val="00544898"/>
    <w:rsid w:val="0054519F"/>
    <w:rsid w:val="0054572D"/>
    <w:rsid w:val="00545912"/>
    <w:rsid w:val="005518F2"/>
    <w:rsid w:val="00551A15"/>
    <w:rsid w:val="005557BD"/>
    <w:rsid w:val="005566C8"/>
    <w:rsid w:val="00560A2C"/>
    <w:rsid w:val="0056217F"/>
    <w:rsid w:val="005625E1"/>
    <w:rsid w:val="00563B64"/>
    <w:rsid w:val="00563E43"/>
    <w:rsid w:val="005658B1"/>
    <w:rsid w:val="00565F9F"/>
    <w:rsid w:val="00565FF7"/>
    <w:rsid w:val="005702C3"/>
    <w:rsid w:val="00571547"/>
    <w:rsid w:val="00571AEE"/>
    <w:rsid w:val="0057251D"/>
    <w:rsid w:val="00573BDF"/>
    <w:rsid w:val="0057469A"/>
    <w:rsid w:val="0057522E"/>
    <w:rsid w:val="00575928"/>
    <w:rsid w:val="005766B8"/>
    <w:rsid w:val="00576E8E"/>
    <w:rsid w:val="0057738B"/>
    <w:rsid w:val="005801AD"/>
    <w:rsid w:val="0058034E"/>
    <w:rsid w:val="005804BC"/>
    <w:rsid w:val="00583DA4"/>
    <w:rsid w:val="00583E36"/>
    <w:rsid w:val="005862D5"/>
    <w:rsid w:val="00586A9F"/>
    <w:rsid w:val="00586ED3"/>
    <w:rsid w:val="00591475"/>
    <w:rsid w:val="00592781"/>
    <w:rsid w:val="00592B7A"/>
    <w:rsid w:val="00592BC9"/>
    <w:rsid w:val="00593B7F"/>
    <w:rsid w:val="00595972"/>
    <w:rsid w:val="00595D9B"/>
    <w:rsid w:val="00596AB5"/>
    <w:rsid w:val="005A09AA"/>
    <w:rsid w:val="005A13C4"/>
    <w:rsid w:val="005A292C"/>
    <w:rsid w:val="005A2D69"/>
    <w:rsid w:val="005A4209"/>
    <w:rsid w:val="005A606B"/>
    <w:rsid w:val="005A773F"/>
    <w:rsid w:val="005B0D72"/>
    <w:rsid w:val="005B1378"/>
    <w:rsid w:val="005B3DAC"/>
    <w:rsid w:val="005B55E1"/>
    <w:rsid w:val="005B64AE"/>
    <w:rsid w:val="005B6A16"/>
    <w:rsid w:val="005B713C"/>
    <w:rsid w:val="005B772B"/>
    <w:rsid w:val="005B7A9E"/>
    <w:rsid w:val="005C0318"/>
    <w:rsid w:val="005C1280"/>
    <w:rsid w:val="005C2E17"/>
    <w:rsid w:val="005D0099"/>
    <w:rsid w:val="005D1F2B"/>
    <w:rsid w:val="005D3386"/>
    <w:rsid w:val="005D61C0"/>
    <w:rsid w:val="005D64E4"/>
    <w:rsid w:val="005D6C93"/>
    <w:rsid w:val="005E0189"/>
    <w:rsid w:val="005E093A"/>
    <w:rsid w:val="005E112E"/>
    <w:rsid w:val="005E1AFC"/>
    <w:rsid w:val="005E1DA7"/>
    <w:rsid w:val="005E23DE"/>
    <w:rsid w:val="005E24CF"/>
    <w:rsid w:val="005E307B"/>
    <w:rsid w:val="005E40A0"/>
    <w:rsid w:val="005E4D2E"/>
    <w:rsid w:val="005E6AB1"/>
    <w:rsid w:val="005E721C"/>
    <w:rsid w:val="005E790A"/>
    <w:rsid w:val="005E7C3D"/>
    <w:rsid w:val="005E7D10"/>
    <w:rsid w:val="005F199D"/>
    <w:rsid w:val="005F2FCF"/>
    <w:rsid w:val="005F40C7"/>
    <w:rsid w:val="005F4244"/>
    <w:rsid w:val="005F43C9"/>
    <w:rsid w:val="005F5F7B"/>
    <w:rsid w:val="005F759B"/>
    <w:rsid w:val="005F7707"/>
    <w:rsid w:val="0060031B"/>
    <w:rsid w:val="00601198"/>
    <w:rsid w:val="006013AF"/>
    <w:rsid w:val="006028EC"/>
    <w:rsid w:val="006038B4"/>
    <w:rsid w:val="00604181"/>
    <w:rsid w:val="00604BA7"/>
    <w:rsid w:val="00606836"/>
    <w:rsid w:val="0061033E"/>
    <w:rsid w:val="0061490C"/>
    <w:rsid w:val="00615855"/>
    <w:rsid w:val="00615FA0"/>
    <w:rsid w:val="00615FC5"/>
    <w:rsid w:val="00616BB0"/>
    <w:rsid w:val="00622F9F"/>
    <w:rsid w:val="00623219"/>
    <w:rsid w:val="0062430A"/>
    <w:rsid w:val="006247EE"/>
    <w:rsid w:val="00626C65"/>
    <w:rsid w:val="00627707"/>
    <w:rsid w:val="00632DA3"/>
    <w:rsid w:val="00633A5A"/>
    <w:rsid w:val="00637F0F"/>
    <w:rsid w:val="006400CB"/>
    <w:rsid w:val="00640D9D"/>
    <w:rsid w:val="00641037"/>
    <w:rsid w:val="006417CE"/>
    <w:rsid w:val="00642F8A"/>
    <w:rsid w:val="0064405F"/>
    <w:rsid w:val="006452AB"/>
    <w:rsid w:val="00647FD9"/>
    <w:rsid w:val="0065262F"/>
    <w:rsid w:val="00654076"/>
    <w:rsid w:val="00654C1F"/>
    <w:rsid w:val="00655413"/>
    <w:rsid w:val="00655440"/>
    <w:rsid w:val="006571B6"/>
    <w:rsid w:val="00660FD9"/>
    <w:rsid w:val="006637AD"/>
    <w:rsid w:val="0066414B"/>
    <w:rsid w:val="00666104"/>
    <w:rsid w:val="006712B9"/>
    <w:rsid w:val="00671B1A"/>
    <w:rsid w:val="006738D6"/>
    <w:rsid w:val="006738ED"/>
    <w:rsid w:val="0067540E"/>
    <w:rsid w:val="00675E97"/>
    <w:rsid w:val="006764CD"/>
    <w:rsid w:val="00676E75"/>
    <w:rsid w:val="006772C6"/>
    <w:rsid w:val="00680108"/>
    <w:rsid w:val="006803EC"/>
    <w:rsid w:val="00681277"/>
    <w:rsid w:val="0068382F"/>
    <w:rsid w:val="0068454F"/>
    <w:rsid w:val="00684A9E"/>
    <w:rsid w:val="006852F7"/>
    <w:rsid w:val="006932CF"/>
    <w:rsid w:val="006944C2"/>
    <w:rsid w:val="006966A7"/>
    <w:rsid w:val="00697DCD"/>
    <w:rsid w:val="006A1977"/>
    <w:rsid w:val="006A2026"/>
    <w:rsid w:val="006A21ED"/>
    <w:rsid w:val="006A265F"/>
    <w:rsid w:val="006A2D7B"/>
    <w:rsid w:val="006A30C9"/>
    <w:rsid w:val="006A4A4D"/>
    <w:rsid w:val="006A5F07"/>
    <w:rsid w:val="006A69F3"/>
    <w:rsid w:val="006A7190"/>
    <w:rsid w:val="006B0013"/>
    <w:rsid w:val="006B021D"/>
    <w:rsid w:val="006B2D2F"/>
    <w:rsid w:val="006B5391"/>
    <w:rsid w:val="006B5431"/>
    <w:rsid w:val="006C0388"/>
    <w:rsid w:val="006C04F0"/>
    <w:rsid w:val="006C22D5"/>
    <w:rsid w:val="006C23F0"/>
    <w:rsid w:val="006C45AF"/>
    <w:rsid w:val="006C4B6D"/>
    <w:rsid w:val="006C4D6D"/>
    <w:rsid w:val="006C558E"/>
    <w:rsid w:val="006C58D5"/>
    <w:rsid w:val="006C6243"/>
    <w:rsid w:val="006C6272"/>
    <w:rsid w:val="006C6909"/>
    <w:rsid w:val="006C72B9"/>
    <w:rsid w:val="006D120A"/>
    <w:rsid w:val="006D3FC4"/>
    <w:rsid w:val="006D4330"/>
    <w:rsid w:val="006D7F96"/>
    <w:rsid w:val="006E0658"/>
    <w:rsid w:val="006E2023"/>
    <w:rsid w:val="006E5838"/>
    <w:rsid w:val="006E6A1C"/>
    <w:rsid w:val="006F04C5"/>
    <w:rsid w:val="006F0A28"/>
    <w:rsid w:val="006F22C8"/>
    <w:rsid w:val="006F34A3"/>
    <w:rsid w:val="006F48CE"/>
    <w:rsid w:val="006F4C0B"/>
    <w:rsid w:val="006F5DF8"/>
    <w:rsid w:val="006F6054"/>
    <w:rsid w:val="006F6DEE"/>
    <w:rsid w:val="006F6E67"/>
    <w:rsid w:val="006F707E"/>
    <w:rsid w:val="006F7E83"/>
    <w:rsid w:val="00701B7C"/>
    <w:rsid w:val="00701BFA"/>
    <w:rsid w:val="00701E50"/>
    <w:rsid w:val="00702C71"/>
    <w:rsid w:val="0070314A"/>
    <w:rsid w:val="00704CBD"/>
    <w:rsid w:val="00705D57"/>
    <w:rsid w:val="00706578"/>
    <w:rsid w:val="00707FAB"/>
    <w:rsid w:val="0071042D"/>
    <w:rsid w:val="00711EBD"/>
    <w:rsid w:val="0071248E"/>
    <w:rsid w:val="00713B95"/>
    <w:rsid w:val="00714097"/>
    <w:rsid w:val="007142D0"/>
    <w:rsid w:val="007156FA"/>
    <w:rsid w:val="00716AF2"/>
    <w:rsid w:val="00717C4E"/>
    <w:rsid w:val="00722284"/>
    <w:rsid w:val="00723E87"/>
    <w:rsid w:val="0072724D"/>
    <w:rsid w:val="00727C8C"/>
    <w:rsid w:val="0073286A"/>
    <w:rsid w:val="00732CA6"/>
    <w:rsid w:val="00733104"/>
    <w:rsid w:val="00733C67"/>
    <w:rsid w:val="00733E14"/>
    <w:rsid w:val="007351B1"/>
    <w:rsid w:val="00735A3E"/>
    <w:rsid w:val="007373CC"/>
    <w:rsid w:val="007376A8"/>
    <w:rsid w:val="00737A06"/>
    <w:rsid w:val="00742CDA"/>
    <w:rsid w:val="00742E21"/>
    <w:rsid w:val="007436B4"/>
    <w:rsid w:val="007437FA"/>
    <w:rsid w:val="00744544"/>
    <w:rsid w:val="00744CAB"/>
    <w:rsid w:val="00745336"/>
    <w:rsid w:val="007468F0"/>
    <w:rsid w:val="007502B7"/>
    <w:rsid w:val="00750764"/>
    <w:rsid w:val="00750C13"/>
    <w:rsid w:val="0075154D"/>
    <w:rsid w:val="00751637"/>
    <w:rsid w:val="00751668"/>
    <w:rsid w:val="00752B00"/>
    <w:rsid w:val="007543E8"/>
    <w:rsid w:val="0076255B"/>
    <w:rsid w:val="00763CB7"/>
    <w:rsid w:val="007757EA"/>
    <w:rsid w:val="007810A2"/>
    <w:rsid w:val="00781186"/>
    <w:rsid w:val="00782A99"/>
    <w:rsid w:val="00784EA9"/>
    <w:rsid w:val="007852B2"/>
    <w:rsid w:val="007853F5"/>
    <w:rsid w:val="0078677E"/>
    <w:rsid w:val="00787DC0"/>
    <w:rsid w:val="00790FA3"/>
    <w:rsid w:val="0079131D"/>
    <w:rsid w:val="00791378"/>
    <w:rsid w:val="007917CE"/>
    <w:rsid w:val="00792250"/>
    <w:rsid w:val="007951D4"/>
    <w:rsid w:val="007A2998"/>
    <w:rsid w:val="007A37D7"/>
    <w:rsid w:val="007A412E"/>
    <w:rsid w:val="007A44BB"/>
    <w:rsid w:val="007A7A6B"/>
    <w:rsid w:val="007B01C1"/>
    <w:rsid w:val="007B03AD"/>
    <w:rsid w:val="007B12A0"/>
    <w:rsid w:val="007B1DA4"/>
    <w:rsid w:val="007B3EB6"/>
    <w:rsid w:val="007B4BA3"/>
    <w:rsid w:val="007B4D41"/>
    <w:rsid w:val="007B54A5"/>
    <w:rsid w:val="007B6679"/>
    <w:rsid w:val="007B764D"/>
    <w:rsid w:val="007B7E6A"/>
    <w:rsid w:val="007C07B6"/>
    <w:rsid w:val="007C12C5"/>
    <w:rsid w:val="007C2267"/>
    <w:rsid w:val="007C2528"/>
    <w:rsid w:val="007C2F20"/>
    <w:rsid w:val="007C56AA"/>
    <w:rsid w:val="007C7A45"/>
    <w:rsid w:val="007C7B5B"/>
    <w:rsid w:val="007C7F5A"/>
    <w:rsid w:val="007D36A7"/>
    <w:rsid w:val="007D3E04"/>
    <w:rsid w:val="007D4B84"/>
    <w:rsid w:val="007D5894"/>
    <w:rsid w:val="007D59C7"/>
    <w:rsid w:val="007D78C5"/>
    <w:rsid w:val="007E0E8C"/>
    <w:rsid w:val="007E307A"/>
    <w:rsid w:val="007E3E43"/>
    <w:rsid w:val="007E4A0F"/>
    <w:rsid w:val="007E4BDC"/>
    <w:rsid w:val="007E51B8"/>
    <w:rsid w:val="007E5959"/>
    <w:rsid w:val="007E77EE"/>
    <w:rsid w:val="007E789C"/>
    <w:rsid w:val="007F42E7"/>
    <w:rsid w:val="007F5629"/>
    <w:rsid w:val="007F5D12"/>
    <w:rsid w:val="007F6FB3"/>
    <w:rsid w:val="0080011B"/>
    <w:rsid w:val="00800219"/>
    <w:rsid w:val="008005D0"/>
    <w:rsid w:val="00800E73"/>
    <w:rsid w:val="00804321"/>
    <w:rsid w:val="0080448D"/>
    <w:rsid w:val="008057BC"/>
    <w:rsid w:val="00807066"/>
    <w:rsid w:val="008075E5"/>
    <w:rsid w:val="00807F42"/>
    <w:rsid w:val="00810A6D"/>
    <w:rsid w:val="008138ED"/>
    <w:rsid w:val="008140BA"/>
    <w:rsid w:val="00814651"/>
    <w:rsid w:val="00815E1D"/>
    <w:rsid w:val="00816721"/>
    <w:rsid w:val="008175EE"/>
    <w:rsid w:val="00817A63"/>
    <w:rsid w:val="00822191"/>
    <w:rsid w:val="0082317B"/>
    <w:rsid w:val="00824A4E"/>
    <w:rsid w:val="00827AB1"/>
    <w:rsid w:val="00830B37"/>
    <w:rsid w:val="00832381"/>
    <w:rsid w:val="0083522B"/>
    <w:rsid w:val="00835A74"/>
    <w:rsid w:val="00836FED"/>
    <w:rsid w:val="00837033"/>
    <w:rsid w:val="00837763"/>
    <w:rsid w:val="00837D0E"/>
    <w:rsid w:val="00840578"/>
    <w:rsid w:val="008406E4"/>
    <w:rsid w:val="0084259A"/>
    <w:rsid w:val="00842E67"/>
    <w:rsid w:val="008438CB"/>
    <w:rsid w:val="0084721D"/>
    <w:rsid w:val="00847875"/>
    <w:rsid w:val="008508C0"/>
    <w:rsid w:val="00850F26"/>
    <w:rsid w:val="008510E5"/>
    <w:rsid w:val="00852A0C"/>
    <w:rsid w:val="00852D65"/>
    <w:rsid w:val="00853C86"/>
    <w:rsid w:val="00855E4D"/>
    <w:rsid w:val="00856342"/>
    <w:rsid w:val="00856398"/>
    <w:rsid w:val="00860737"/>
    <w:rsid w:val="00860B4E"/>
    <w:rsid w:val="00860DBA"/>
    <w:rsid w:val="00862549"/>
    <w:rsid w:val="00862739"/>
    <w:rsid w:val="00864075"/>
    <w:rsid w:val="00864DD2"/>
    <w:rsid w:val="00865764"/>
    <w:rsid w:val="008672AD"/>
    <w:rsid w:val="00870BC0"/>
    <w:rsid w:val="00871350"/>
    <w:rsid w:val="008724E3"/>
    <w:rsid w:val="00873869"/>
    <w:rsid w:val="00874A33"/>
    <w:rsid w:val="00875360"/>
    <w:rsid w:val="00875ABE"/>
    <w:rsid w:val="00876BBC"/>
    <w:rsid w:val="0088013D"/>
    <w:rsid w:val="00881D0B"/>
    <w:rsid w:val="00881EFF"/>
    <w:rsid w:val="00884482"/>
    <w:rsid w:val="00884EF9"/>
    <w:rsid w:val="00885664"/>
    <w:rsid w:val="00885B2E"/>
    <w:rsid w:val="008866F0"/>
    <w:rsid w:val="0088727D"/>
    <w:rsid w:val="008913E3"/>
    <w:rsid w:val="0089380E"/>
    <w:rsid w:val="00893BE6"/>
    <w:rsid w:val="00893E01"/>
    <w:rsid w:val="008A0E3E"/>
    <w:rsid w:val="008A1B55"/>
    <w:rsid w:val="008A36D8"/>
    <w:rsid w:val="008A4939"/>
    <w:rsid w:val="008A6DCD"/>
    <w:rsid w:val="008A7B87"/>
    <w:rsid w:val="008A7FF6"/>
    <w:rsid w:val="008B0D72"/>
    <w:rsid w:val="008B1A02"/>
    <w:rsid w:val="008B292D"/>
    <w:rsid w:val="008B2AAF"/>
    <w:rsid w:val="008B389B"/>
    <w:rsid w:val="008B431E"/>
    <w:rsid w:val="008B5A4F"/>
    <w:rsid w:val="008B6014"/>
    <w:rsid w:val="008B65C7"/>
    <w:rsid w:val="008C0D44"/>
    <w:rsid w:val="008C119B"/>
    <w:rsid w:val="008C2948"/>
    <w:rsid w:val="008C2BC1"/>
    <w:rsid w:val="008C41F6"/>
    <w:rsid w:val="008C5329"/>
    <w:rsid w:val="008C5CBB"/>
    <w:rsid w:val="008D2B31"/>
    <w:rsid w:val="008D4F50"/>
    <w:rsid w:val="008D7BE1"/>
    <w:rsid w:val="008D7CBC"/>
    <w:rsid w:val="008D7D59"/>
    <w:rsid w:val="008E283F"/>
    <w:rsid w:val="008E40D2"/>
    <w:rsid w:val="008E6701"/>
    <w:rsid w:val="008E6C20"/>
    <w:rsid w:val="008F07D4"/>
    <w:rsid w:val="008F1011"/>
    <w:rsid w:val="008F1427"/>
    <w:rsid w:val="008F14CE"/>
    <w:rsid w:val="008F1D19"/>
    <w:rsid w:val="008F2918"/>
    <w:rsid w:val="008F30C9"/>
    <w:rsid w:val="008F3D88"/>
    <w:rsid w:val="008F474A"/>
    <w:rsid w:val="008F5168"/>
    <w:rsid w:val="008F7777"/>
    <w:rsid w:val="008F7E38"/>
    <w:rsid w:val="009005EA"/>
    <w:rsid w:val="00900981"/>
    <w:rsid w:val="00900CE9"/>
    <w:rsid w:val="00901BF0"/>
    <w:rsid w:val="009029F9"/>
    <w:rsid w:val="00902FD4"/>
    <w:rsid w:val="00903745"/>
    <w:rsid w:val="00904843"/>
    <w:rsid w:val="009066FC"/>
    <w:rsid w:val="00910A98"/>
    <w:rsid w:val="0091135B"/>
    <w:rsid w:val="00911397"/>
    <w:rsid w:val="0091205E"/>
    <w:rsid w:val="009141BF"/>
    <w:rsid w:val="009157B2"/>
    <w:rsid w:val="009178AE"/>
    <w:rsid w:val="009179FD"/>
    <w:rsid w:val="0092141C"/>
    <w:rsid w:val="00921D36"/>
    <w:rsid w:val="00922F2E"/>
    <w:rsid w:val="00924EE6"/>
    <w:rsid w:val="0092560D"/>
    <w:rsid w:val="0092661A"/>
    <w:rsid w:val="009266C5"/>
    <w:rsid w:val="009309F2"/>
    <w:rsid w:val="00930BA0"/>
    <w:rsid w:val="009328C2"/>
    <w:rsid w:val="009347D7"/>
    <w:rsid w:val="00934CE6"/>
    <w:rsid w:val="00934FC5"/>
    <w:rsid w:val="00936716"/>
    <w:rsid w:val="009368D7"/>
    <w:rsid w:val="009369CB"/>
    <w:rsid w:val="0094293F"/>
    <w:rsid w:val="00943397"/>
    <w:rsid w:val="00943783"/>
    <w:rsid w:val="00943EB9"/>
    <w:rsid w:val="00945716"/>
    <w:rsid w:val="00945BB8"/>
    <w:rsid w:val="00951959"/>
    <w:rsid w:val="00952DCA"/>
    <w:rsid w:val="00953352"/>
    <w:rsid w:val="009534B3"/>
    <w:rsid w:val="00953DE0"/>
    <w:rsid w:val="00955682"/>
    <w:rsid w:val="0095569F"/>
    <w:rsid w:val="00956223"/>
    <w:rsid w:val="0095738B"/>
    <w:rsid w:val="0096044D"/>
    <w:rsid w:val="009625B7"/>
    <w:rsid w:val="0096555A"/>
    <w:rsid w:val="00967478"/>
    <w:rsid w:val="00972BFD"/>
    <w:rsid w:val="00973DBE"/>
    <w:rsid w:val="00974D53"/>
    <w:rsid w:val="00975DA0"/>
    <w:rsid w:val="009768B3"/>
    <w:rsid w:val="009812F0"/>
    <w:rsid w:val="009819DE"/>
    <w:rsid w:val="009821B1"/>
    <w:rsid w:val="0098286B"/>
    <w:rsid w:val="00984001"/>
    <w:rsid w:val="00984187"/>
    <w:rsid w:val="00984CE3"/>
    <w:rsid w:val="009853A9"/>
    <w:rsid w:val="00986BBC"/>
    <w:rsid w:val="00990CD2"/>
    <w:rsid w:val="00990D00"/>
    <w:rsid w:val="009910E7"/>
    <w:rsid w:val="00992E19"/>
    <w:rsid w:val="00994865"/>
    <w:rsid w:val="009963FA"/>
    <w:rsid w:val="00996F30"/>
    <w:rsid w:val="009A0389"/>
    <w:rsid w:val="009A3015"/>
    <w:rsid w:val="009A33EB"/>
    <w:rsid w:val="009A5B2F"/>
    <w:rsid w:val="009A6B1C"/>
    <w:rsid w:val="009B0157"/>
    <w:rsid w:val="009B11E8"/>
    <w:rsid w:val="009B1D9C"/>
    <w:rsid w:val="009B442B"/>
    <w:rsid w:val="009B5B16"/>
    <w:rsid w:val="009B60F5"/>
    <w:rsid w:val="009B6EE0"/>
    <w:rsid w:val="009B725E"/>
    <w:rsid w:val="009B7C53"/>
    <w:rsid w:val="009C12DD"/>
    <w:rsid w:val="009C15A9"/>
    <w:rsid w:val="009C3348"/>
    <w:rsid w:val="009C3A9E"/>
    <w:rsid w:val="009C4D94"/>
    <w:rsid w:val="009C506E"/>
    <w:rsid w:val="009C6FD6"/>
    <w:rsid w:val="009D26D8"/>
    <w:rsid w:val="009D30F9"/>
    <w:rsid w:val="009D402C"/>
    <w:rsid w:val="009D5738"/>
    <w:rsid w:val="009D5FA9"/>
    <w:rsid w:val="009E12F8"/>
    <w:rsid w:val="009E1CB5"/>
    <w:rsid w:val="009E5D96"/>
    <w:rsid w:val="009E76ED"/>
    <w:rsid w:val="009E7B3D"/>
    <w:rsid w:val="009F0DCC"/>
    <w:rsid w:val="009F1A70"/>
    <w:rsid w:val="009F44B8"/>
    <w:rsid w:val="009F4F05"/>
    <w:rsid w:val="009F5627"/>
    <w:rsid w:val="00A053D7"/>
    <w:rsid w:val="00A055AB"/>
    <w:rsid w:val="00A05C24"/>
    <w:rsid w:val="00A06507"/>
    <w:rsid w:val="00A067C9"/>
    <w:rsid w:val="00A077A9"/>
    <w:rsid w:val="00A078CD"/>
    <w:rsid w:val="00A11434"/>
    <w:rsid w:val="00A12827"/>
    <w:rsid w:val="00A12ADD"/>
    <w:rsid w:val="00A14184"/>
    <w:rsid w:val="00A15454"/>
    <w:rsid w:val="00A16347"/>
    <w:rsid w:val="00A16B26"/>
    <w:rsid w:val="00A2031B"/>
    <w:rsid w:val="00A21C03"/>
    <w:rsid w:val="00A22999"/>
    <w:rsid w:val="00A23BB5"/>
    <w:rsid w:val="00A24497"/>
    <w:rsid w:val="00A246D4"/>
    <w:rsid w:val="00A25F2B"/>
    <w:rsid w:val="00A300E4"/>
    <w:rsid w:val="00A310F5"/>
    <w:rsid w:val="00A35B9D"/>
    <w:rsid w:val="00A35DE1"/>
    <w:rsid w:val="00A36469"/>
    <w:rsid w:val="00A3705B"/>
    <w:rsid w:val="00A37ABF"/>
    <w:rsid w:val="00A42DB4"/>
    <w:rsid w:val="00A42F47"/>
    <w:rsid w:val="00A44842"/>
    <w:rsid w:val="00A464FA"/>
    <w:rsid w:val="00A5132A"/>
    <w:rsid w:val="00A51DC7"/>
    <w:rsid w:val="00A534A1"/>
    <w:rsid w:val="00A575E4"/>
    <w:rsid w:val="00A60593"/>
    <w:rsid w:val="00A60671"/>
    <w:rsid w:val="00A60AC2"/>
    <w:rsid w:val="00A61EC9"/>
    <w:rsid w:val="00A638AB"/>
    <w:rsid w:val="00A645C3"/>
    <w:rsid w:val="00A64746"/>
    <w:rsid w:val="00A6517A"/>
    <w:rsid w:val="00A66892"/>
    <w:rsid w:val="00A67270"/>
    <w:rsid w:val="00A67BE0"/>
    <w:rsid w:val="00A67F1E"/>
    <w:rsid w:val="00A70797"/>
    <w:rsid w:val="00A712F2"/>
    <w:rsid w:val="00A7133D"/>
    <w:rsid w:val="00A73035"/>
    <w:rsid w:val="00A74438"/>
    <w:rsid w:val="00A745A5"/>
    <w:rsid w:val="00A747C6"/>
    <w:rsid w:val="00A75F1D"/>
    <w:rsid w:val="00A82FA8"/>
    <w:rsid w:val="00A8511B"/>
    <w:rsid w:val="00A8612A"/>
    <w:rsid w:val="00A86622"/>
    <w:rsid w:val="00A900A3"/>
    <w:rsid w:val="00A9065D"/>
    <w:rsid w:val="00A90B08"/>
    <w:rsid w:val="00A90FD7"/>
    <w:rsid w:val="00A91799"/>
    <w:rsid w:val="00A93122"/>
    <w:rsid w:val="00A932B8"/>
    <w:rsid w:val="00A93DA9"/>
    <w:rsid w:val="00A94E1C"/>
    <w:rsid w:val="00A97129"/>
    <w:rsid w:val="00AA10C0"/>
    <w:rsid w:val="00AA31C7"/>
    <w:rsid w:val="00AA3F4E"/>
    <w:rsid w:val="00AA4269"/>
    <w:rsid w:val="00AA53D0"/>
    <w:rsid w:val="00AA6E0A"/>
    <w:rsid w:val="00AB050E"/>
    <w:rsid w:val="00AB16AB"/>
    <w:rsid w:val="00AB3660"/>
    <w:rsid w:val="00AB36BA"/>
    <w:rsid w:val="00AB4B33"/>
    <w:rsid w:val="00AB5007"/>
    <w:rsid w:val="00AB5A45"/>
    <w:rsid w:val="00AB7493"/>
    <w:rsid w:val="00AB7C1E"/>
    <w:rsid w:val="00AC0671"/>
    <w:rsid w:val="00AC0A14"/>
    <w:rsid w:val="00AC0A89"/>
    <w:rsid w:val="00AC12F4"/>
    <w:rsid w:val="00AC1768"/>
    <w:rsid w:val="00AC1C6A"/>
    <w:rsid w:val="00AC22B6"/>
    <w:rsid w:val="00AC4BCB"/>
    <w:rsid w:val="00AC5D24"/>
    <w:rsid w:val="00AC6DCB"/>
    <w:rsid w:val="00AC6E13"/>
    <w:rsid w:val="00AC6F73"/>
    <w:rsid w:val="00AD0DE4"/>
    <w:rsid w:val="00AD103B"/>
    <w:rsid w:val="00AD1A03"/>
    <w:rsid w:val="00AD23CC"/>
    <w:rsid w:val="00AD35A3"/>
    <w:rsid w:val="00AD59FA"/>
    <w:rsid w:val="00AD5D9A"/>
    <w:rsid w:val="00AD5F16"/>
    <w:rsid w:val="00AD72CF"/>
    <w:rsid w:val="00AE0E38"/>
    <w:rsid w:val="00AE1497"/>
    <w:rsid w:val="00AE17AD"/>
    <w:rsid w:val="00AE1D2F"/>
    <w:rsid w:val="00AE1EE4"/>
    <w:rsid w:val="00AE2CA5"/>
    <w:rsid w:val="00AE2DB3"/>
    <w:rsid w:val="00AE5741"/>
    <w:rsid w:val="00AE5AF2"/>
    <w:rsid w:val="00AE6565"/>
    <w:rsid w:val="00AE698A"/>
    <w:rsid w:val="00AE79CA"/>
    <w:rsid w:val="00AE7C97"/>
    <w:rsid w:val="00AF36C5"/>
    <w:rsid w:val="00AF457B"/>
    <w:rsid w:val="00AF6382"/>
    <w:rsid w:val="00AF75D0"/>
    <w:rsid w:val="00AF7FFA"/>
    <w:rsid w:val="00B0053C"/>
    <w:rsid w:val="00B00789"/>
    <w:rsid w:val="00B013BA"/>
    <w:rsid w:val="00B01859"/>
    <w:rsid w:val="00B019CF"/>
    <w:rsid w:val="00B05AE8"/>
    <w:rsid w:val="00B067D2"/>
    <w:rsid w:val="00B06F43"/>
    <w:rsid w:val="00B0718F"/>
    <w:rsid w:val="00B071A8"/>
    <w:rsid w:val="00B07A65"/>
    <w:rsid w:val="00B07C60"/>
    <w:rsid w:val="00B07D68"/>
    <w:rsid w:val="00B12450"/>
    <w:rsid w:val="00B136AE"/>
    <w:rsid w:val="00B179E1"/>
    <w:rsid w:val="00B21378"/>
    <w:rsid w:val="00B22714"/>
    <w:rsid w:val="00B22790"/>
    <w:rsid w:val="00B228BC"/>
    <w:rsid w:val="00B23415"/>
    <w:rsid w:val="00B23CB7"/>
    <w:rsid w:val="00B27652"/>
    <w:rsid w:val="00B27F59"/>
    <w:rsid w:val="00B301D3"/>
    <w:rsid w:val="00B3101F"/>
    <w:rsid w:val="00B31FD8"/>
    <w:rsid w:val="00B334FA"/>
    <w:rsid w:val="00B348B7"/>
    <w:rsid w:val="00B34EFB"/>
    <w:rsid w:val="00B35152"/>
    <w:rsid w:val="00B36B02"/>
    <w:rsid w:val="00B37B50"/>
    <w:rsid w:val="00B41C52"/>
    <w:rsid w:val="00B42C50"/>
    <w:rsid w:val="00B42ECD"/>
    <w:rsid w:val="00B43667"/>
    <w:rsid w:val="00B453B7"/>
    <w:rsid w:val="00B4585B"/>
    <w:rsid w:val="00B45D98"/>
    <w:rsid w:val="00B4638A"/>
    <w:rsid w:val="00B47DD0"/>
    <w:rsid w:val="00B500DA"/>
    <w:rsid w:val="00B52A11"/>
    <w:rsid w:val="00B54B50"/>
    <w:rsid w:val="00B54FC7"/>
    <w:rsid w:val="00B553AD"/>
    <w:rsid w:val="00B56C81"/>
    <w:rsid w:val="00B610D2"/>
    <w:rsid w:val="00B6353E"/>
    <w:rsid w:val="00B6417C"/>
    <w:rsid w:val="00B659AF"/>
    <w:rsid w:val="00B665CE"/>
    <w:rsid w:val="00B6725A"/>
    <w:rsid w:val="00B678EB"/>
    <w:rsid w:val="00B67BC9"/>
    <w:rsid w:val="00B70402"/>
    <w:rsid w:val="00B70E59"/>
    <w:rsid w:val="00B70ED3"/>
    <w:rsid w:val="00B71F65"/>
    <w:rsid w:val="00B727CF"/>
    <w:rsid w:val="00B73499"/>
    <w:rsid w:val="00B739F8"/>
    <w:rsid w:val="00B73DCF"/>
    <w:rsid w:val="00B758CB"/>
    <w:rsid w:val="00B763EB"/>
    <w:rsid w:val="00B8085A"/>
    <w:rsid w:val="00B813D0"/>
    <w:rsid w:val="00B823AE"/>
    <w:rsid w:val="00B8403C"/>
    <w:rsid w:val="00B844DF"/>
    <w:rsid w:val="00B849C3"/>
    <w:rsid w:val="00B85B85"/>
    <w:rsid w:val="00B85CEC"/>
    <w:rsid w:val="00B86C78"/>
    <w:rsid w:val="00B8737B"/>
    <w:rsid w:val="00B8790E"/>
    <w:rsid w:val="00B87F0C"/>
    <w:rsid w:val="00B90C31"/>
    <w:rsid w:val="00B95604"/>
    <w:rsid w:val="00B961B6"/>
    <w:rsid w:val="00B965A8"/>
    <w:rsid w:val="00B9745A"/>
    <w:rsid w:val="00BA0DF3"/>
    <w:rsid w:val="00BA16A1"/>
    <w:rsid w:val="00BA2D8C"/>
    <w:rsid w:val="00BA3C7A"/>
    <w:rsid w:val="00BA432C"/>
    <w:rsid w:val="00BA46C2"/>
    <w:rsid w:val="00BA5E8F"/>
    <w:rsid w:val="00BA6410"/>
    <w:rsid w:val="00BA6A19"/>
    <w:rsid w:val="00BA6D31"/>
    <w:rsid w:val="00BB0999"/>
    <w:rsid w:val="00BB11D4"/>
    <w:rsid w:val="00BB11E5"/>
    <w:rsid w:val="00BB1385"/>
    <w:rsid w:val="00BB2A9A"/>
    <w:rsid w:val="00BB32B9"/>
    <w:rsid w:val="00BB3540"/>
    <w:rsid w:val="00BB57C4"/>
    <w:rsid w:val="00BB6D75"/>
    <w:rsid w:val="00BC148F"/>
    <w:rsid w:val="00BC6C84"/>
    <w:rsid w:val="00BD0E24"/>
    <w:rsid w:val="00BD1038"/>
    <w:rsid w:val="00BD110F"/>
    <w:rsid w:val="00BD30D0"/>
    <w:rsid w:val="00BD3D8B"/>
    <w:rsid w:val="00BD5CD3"/>
    <w:rsid w:val="00BD609B"/>
    <w:rsid w:val="00BD706A"/>
    <w:rsid w:val="00BE0163"/>
    <w:rsid w:val="00BE04FB"/>
    <w:rsid w:val="00BE092D"/>
    <w:rsid w:val="00BE0C23"/>
    <w:rsid w:val="00BE0C36"/>
    <w:rsid w:val="00BE1152"/>
    <w:rsid w:val="00BE14E9"/>
    <w:rsid w:val="00BE14F2"/>
    <w:rsid w:val="00BE1CA5"/>
    <w:rsid w:val="00BE3799"/>
    <w:rsid w:val="00BE3C25"/>
    <w:rsid w:val="00BE4D91"/>
    <w:rsid w:val="00BE4E3B"/>
    <w:rsid w:val="00BE5968"/>
    <w:rsid w:val="00BE6707"/>
    <w:rsid w:val="00BE72C8"/>
    <w:rsid w:val="00BF0E54"/>
    <w:rsid w:val="00BF2318"/>
    <w:rsid w:val="00BF3443"/>
    <w:rsid w:val="00BF4199"/>
    <w:rsid w:val="00BF4300"/>
    <w:rsid w:val="00BF607B"/>
    <w:rsid w:val="00BF617F"/>
    <w:rsid w:val="00BF6E66"/>
    <w:rsid w:val="00BF6F22"/>
    <w:rsid w:val="00C05FD9"/>
    <w:rsid w:val="00C06A75"/>
    <w:rsid w:val="00C06C20"/>
    <w:rsid w:val="00C07CDD"/>
    <w:rsid w:val="00C1079A"/>
    <w:rsid w:val="00C13174"/>
    <w:rsid w:val="00C13FD9"/>
    <w:rsid w:val="00C142DC"/>
    <w:rsid w:val="00C175D7"/>
    <w:rsid w:val="00C17AE8"/>
    <w:rsid w:val="00C209A0"/>
    <w:rsid w:val="00C209F5"/>
    <w:rsid w:val="00C215FC"/>
    <w:rsid w:val="00C23394"/>
    <w:rsid w:val="00C243D7"/>
    <w:rsid w:val="00C254EB"/>
    <w:rsid w:val="00C25825"/>
    <w:rsid w:val="00C31A3A"/>
    <w:rsid w:val="00C31BE5"/>
    <w:rsid w:val="00C325D3"/>
    <w:rsid w:val="00C36103"/>
    <w:rsid w:val="00C368F9"/>
    <w:rsid w:val="00C40012"/>
    <w:rsid w:val="00C40F29"/>
    <w:rsid w:val="00C4255B"/>
    <w:rsid w:val="00C42684"/>
    <w:rsid w:val="00C43FDF"/>
    <w:rsid w:val="00C44DB3"/>
    <w:rsid w:val="00C451ED"/>
    <w:rsid w:val="00C56B3D"/>
    <w:rsid w:val="00C604BF"/>
    <w:rsid w:val="00C605EE"/>
    <w:rsid w:val="00C612E3"/>
    <w:rsid w:val="00C62062"/>
    <w:rsid w:val="00C62355"/>
    <w:rsid w:val="00C640E7"/>
    <w:rsid w:val="00C7044E"/>
    <w:rsid w:val="00C71D34"/>
    <w:rsid w:val="00C72117"/>
    <w:rsid w:val="00C729DA"/>
    <w:rsid w:val="00C751EB"/>
    <w:rsid w:val="00C75F64"/>
    <w:rsid w:val="00C77A23"/>
    <w:rsid w:val="00C77CAC"/>
    <w:rsid w:val="00C77CE3"/>
    <w:rsid w:val="00C8056A"/>
    <w:rsid w:val="00C84025"/>
    <w:rsid w:val="00C85187"/>
    <w:rsid w:val="00C859BD"/>
    <w:rsid w:val="00C86555"/>
    <w:rsid w:val="00C8677F"/>
    <w:rsid w:val="00C86C2B"/>
    <w:rsid w:val="00C87BBC"/>
    <w:rsid w:val="00C912DF"/>
    <w:rsid w:val="00C925E7"/>
    <w:rsid w:val="00C932B0"/>
    <w:rsid w:val="00C95455"/>
    <w:rsid w:val="00C968D3"/>
    <w:rsid w:val="00C970E2"/>
    <w:rsid w:val="00CA0211"/>
    <w:rsid w:val="00CA02FC"/>
    <w:rsid w:val="00CA1209"/>
    <w:rsid w:val="00CA1435"/>
    <w:rsid w:val="00CA2689"/>
    <w:rsid w:val="00CA3E5F"/>
    <w:rsid w:val="00CA72AE"/>
    <w:rsid w:val="00CA72E1"/>
    <w:rsid w:val="00CA7DE2"/>
    <w:rsid w:val="00CB16FF"/>
    <w:rsid w:val="00CB1EBF"/>
    <w:rsid w:val="00CB2A20"/>
    <w:rsid w:val="00CB3ABE"/>
    <w:rsid w:val="00CB4D8B"/>
    <w:rsid w:val="00CB6378"/>
    <w:rsid w:val="00CC04AF"/>
    <w:rsid w:val="00CC1605"/>
    <w:rsid w:val="00CC177E"/>
    <w:rsid w:val="00CC3118"/>
    <w:rsid w:val="00CC3921"/>
    <w:rsid w:val="00CC43AC"/>
    <w:rsid w:val="00CC5088"/>
    <w:rsid w:val="00CC5B11"/>
    <w:rsid w:val="00CC5E1C"/>
    <w:rsid w:val="00CC6C05"/>
    <w:rsid w:val="00CC6C28"/>
    <w:rsid w:val="00CC7C9F"/>
    <w:rsid w:val="00CD1BA3"/>
    <w:rsid w:val="00CD3980"/>
    <w:rsid w:val="00CD49DE"/>
    <w:rsid w:val="00CD5052"/>
    <w:rsid w:val="00CD5220"/>
    <w:rsid w:val="00CD5DE5"/>
    <w:rsid w:val="00CD62A3"/>
    <w:rsid w:val="00CD780C"/>
    <w:rsid w:val="00CE0401"/>
    <w:rsid w:val="00CE0BB5"/>
    <w:rsid w:val="00CE0C53"/>
    <w:rsid w:val="00CE155D"/>
    <w:rsid w:val="00CE176C"/>
    <w:rsid w:val="00CE2084"/>
    <w:rsid w:val="00CE2F08"/>
    <w:rsid w:val="00CE2FFC"/>
    <w:rsid w:val="00CE35AE"/>
    <w:rsid w:val="00CE41F4"/>
    <w:rsid w:val="00CE445D"/>
    <w:rsid w:val="00CE6D3B"/>
    <w:rsid w:val="00CF09E6"/>
    <w:rsid w:val="00CF1167"/>
    <w:rsid w:val="00CF11F9"/>
    <w:rsid w:val="00CF2A00"/>
    <w:rsid w:val="00CF2BBC"/>
    <w:rsid w:val="00CF3509"/>
    <w:rsid w:val="00CF46B4"/>
    <w:rsid w:val="00CF4817"/>
    <w:rsid w:val="00D05AFD"/>
    <w:rsid w:val="00D05DAD"/>
    <w:rsid w:val="00D060C3"/>
    <w:rsid w:val="00D0643E"/>
    <w:rsid w:val="00D07E2F"/>
    <w:rsid w:val="00D11183"/>
    <w:rsid w:val="00D11F6C"/>
    <w:rsid w:val="00D13B5F"/>
    <w:rsid w:val="00D14390"/>
    <w:rsid w:val="00D14EDD"/>
    <w:rsid w:val="00D16FAF"/>
    <w:rsid w:val="00D20027"/>
    <w:rsid w:val="00D20B55"/>
    <w:rsid w:val="00D21683"/>
    <w:rsid w:val="00D22678"/>
    <w:rsid w:val="00D22E5C"/>
    <w:rsid w:val="00D27255"/>
    <w:rsid w:val="00D27496"/>
    <w:rsid w:val="00D30E65"/>
    <w:rsid w:val="00D31E85"/>
    <w:rsid w:val="00D353F6"/>
    <w:rsid w:val="00D36341"/>
    <w:rsid w:val="00D401BF"/>
    <w:rsid w:val="00D414BE"/>
    <w:rsid w:val="00D422DC"/>
    <w:rsid w:val="00D424A0"/>
    <w:rsid w:val="00D42676"/>
    <w:rsid w:val="00D429C5"/>
    <w:rsid w:val="00D432E5"/>
    <w:rsid w:val="00D4375F"/>
    <w:rsid w:val="00D449D7"/>
    <w:rsid w:val="00D44B9B"/>
    <w:rsid w:val="00D47C4E"/>
    <w:rsid w:val="00D53CA6"/>
    <w:rsid w:val="00D5447A"/>
    <w:rsid w:val="00D55A4F"/>
    <w:rsid w:val="00D55E2D"/>
    <w:rsid w:val="00D56A86"/>
    <w:rsid w:val="00D60A66"/>
    <w:rsid w:val="00D61462"/>
    <w:rsid w:val="00D61D3D"/>
    <w:rsid w:val="00D62A18"/>
    <w:rsid w:val="00D62AED"/>
    <w:rsid w:val="00D6378E"/>
    <w:rsid w:val="00D63CCB"/>
    <w:rsid w:val="00D63D22"/>
    <w:rsid w:val="00D64EB5"/>
    <w:rsid w:val="00D658B8"/>
    <w:rsid w:val="00D6681F"/>
    <w:rsid w:val="00D66BD8"/>
    <w:rsid w:val="00D7048D"/>
    <w:rsid w:val="00D71B9F"/>
    <w:rsid w:val="00D72C8F"/>
    <w:rsid w:val="00D73D45"/>
    <w:rsid w:val="00D73EDB"/>
    <w:rsid w:val="00D769C3"/>
    <w:rsid w:val="00D80E7D"/>
    <w:rsid w:val="00D82EC5"/>
    <w:rsid w:val="00D82FC0"/>
    <w:rsid w:val="00D84879"/>
    <w:rsid w:val="00D85D0A"/>
    <w:rsid w:val="00D87422"/>
    <w:rsid w:val="00D8767B"/>
    <w:rsid w:val="00D932A5"/>
    <w:rsid w:val="00D93F21"/>
    <w:rsid w:val="00D9473C"/>
    <w:rsid w:val="00D9763B"/>
    <w:rsid w:val="00DA11D9"/>
    <w:rsid w:val="00DA3105"/>
    <w:rsid w:val="00DA3D82"/>
    <w:rsid w:val="00DA47AA"/>
    <w:rsid w:val="00DA542E"/>
    <w:rsid w:val="00DA5DC5"/>
    <w:rsid w:val="00DB07BE"/>
    <w:rsid w:val="00DB15B3"/>
    <w:rsid w:val="00DB475A"/>
    <w:rsid w:val="00DB6414"/>
    <w:rsid w:val="00DC18C8"/>
    <w:rsid w:val="00DC201B"/>
    <w:rsid w:val="00DC3CC4"/>
    <w:rsid w:val="00DD11EA"/>
    <w:rsid w:val="00DD1321"/>
    <w:rsid w:val="00DD5AC6"/>
    <w:rsid w:val="00DD783A"/>
    <w:rsid w:val="00DD7967"/>
    <w:rsid w:val="00DE0E37"/>
    <w:rsid w:val="00DE1674"/>
    <w:rsid w:val="00DE29ED"/>
    <w:rsid w:val="00DE3599"/>
    <w:rsid w:val="00DE5219"/>
    <w:rsid w:val="00DE5252"/>
    <w:rsid w:val="00DE6141"/>
    <w:rsid w:val="00DE7537"/>
    <w:rsid w:val="00DF0544"/>
    <w:rsid w:val="00DF0630"/>
    <w:rsid w:val="00DF21CC"/>
    <w:rsid w:val="00DF2B7D"/>
    <w:rsid w:val="00DF30CD"/>
    <w:rsid w:val="00DF3389"/>
    <w:rsid w:val="00DF4E36"/>
    <w:rsid w:val="00E020B3"/>
    <w:rsid w:val="00E02DC6"/>
    <w:rsid w:val="00E04E66"/>
    <w:rsid w:val="00E04F3E"/>
    <w:rsid w:val="00E11556"/>
    <w:rsid w:val="00E11584"/>
    <w:rsid w:val="00E14093"/>
    <w:rsid w:val="00E14C93"/>
    <w:rsid w:val="00E15D00"/>
    <w:rsid w:val="00E208C8"/>
    <w:rsid w:val="00E21F0B"/>
    <w:rsid w:val="00E22C77"/>
    <w:rsid w:val="00E2516A"/>
    <w:rsid w:val="00E3001D"/>
    <w:rsid w:val="00E3160A"/>
    <w:rsid w:val="00E31BC7"/>
    <w:rsid w:val="00E337F6"/>
    <w:rsid w:val="00E36D26"/>
    <w:rsid w:val="00E40C72"/>
    <w:rsid w:val="00E40F3E"/>
    <w:rsid w:val="00E41096"/>
    <w:rsid w:val="00E45137"/>
    <w:rsid w:val="00E454BA"/>
    <w:rsid w:val="00E45A47"/>
    <w:rsid w:val="00E463CF"/>
    <w:rsid w:val="00E46C5C"/>
    <w:rsid w:val="00E50F80"/>
    <w:rsid w:val="00E52ABA"/>
    <w:rsid w:val="00E6062C"/>
    <w:rsid w:val="00E60A99"/>
    <w:rsid w:val="00E619CF"/>
    <w:rsid w:val="00E676CE"/>
    <w:rsid w:val="00E67837"/>
    <w:rsid w:val="00E70388"/>
    <w:rsid w:val="00E721AA"/>
    <w:rsid w:val="00E7471D"/>
    <w:rsid w:val="00E76249"/>
    <w:rsid w:val="00E76593"/>
    <w:rsid w:val="00E77C9B"/>
    <w:rsid w:val="00E81EB2"/>
    <w:rsid w:val="00E826AC"/>
    <w:rsid w:val="00E845A3"/>
    <w:rsid w:val="00E8683B"/>
    <w:rsid w:val="00E90B2F"/>
    <w:rsid w:val="00E91D06"/>
    <w:rsid w:val="00E9222C"/>
    <w:rsid w:val="00E92464"/>
    <w:rsid w:val="00E9276D"/>
    <w:rsid w:val="00E93099"/>
    <w:rsid w:val="00E95499"/>
    <w:rsid w:val="00E9648D"/>
    <w:rsid w:val="00E96E9B"/>
    <w:rsid w:val="00E970B4"/>
    <w:rsid w:val="00EA0355"/>
    <w:rsid w:val="00EA370D"/>
    <w:rsid w:val="00EA6573"/>
    <w:rsid w:val="00EA7AAF"/>
    <w:rsid w:val="00EB0610"/>
    <w:rsid w:val="00EB2605"/>
    <w:rsid w:val="00EB3334"/>
    <w:rsid w:val="00EB4A3E"/>
    <w:rsid w:val="00EB587C"/>
    <w:rsid w:val="00EB7A01"/>
    <w:rsid w:val="00EC0051"/>
    <w:rsid w:val="00EC08D8"/>
    <w:rsid w:val="00EC1355"/>
    <w:rsid w:val="00EC1678"/>
    <w:rsid w:val="00EC26F0"/>
    <w:rsid w:val="00EC3630"/>
    <w:rsid w:val="00EC3E3F"/>
    <w:rsid w:val="00EC66AA"/>
    <w:rsid w:val="00EC6BC2"/>
    <w:rsid w:val="00EC7F4F"/>
    <w:rsid w:val="00ED00BE"/>
    <w:rsid w:val="00ED10B0"/>
    <w:rsid w:val="00ED1130"/>
    <w:rsid w:val="00ED19B9"/>
    <w:rsid w:val="00ED4329"/>
    <w:rsid w:val="00ED54C1"/>
    <w:rsid w:val="00ED67E9"/>
    <w:rsid w:val="00ED6F48"/>
    <w:rsid w:val="00ED7984"/>
    <w:rsid w:val="00EE3E79"/>
    <w:rsid w:val="00EE5239"/>
    <w:rsid w:val="00EE5C8B"/>
    <w:rsid w:val="00EE6405"/>
    <w:rsid w:val="00EE68D5"/>
    <w:rsid w:val="00EE77C6"/>
    <w:rsid w:val="00EF0C1F"/>
    <w:rsid w:val="00EF68FD"/>
    <w:rsid w:val="00F00A66"/>
    <w:rsid w:val="00F02399"/>
    <w:rsid w:val="00F060AD"/>
    <w:rsid w:val="00F06D43"/>
    <w:rsid w:val="00F06ECD"/>
    <w:rsid w:val="00F0704A"/>
    <w:rsid w:val="00F077D2"/>
    <w:rsid w:val="00F07A7C"/>
    <w:rsid w:val="00F07B3E"/>
    <w:rsid w:val="00F111FF"/>
    <w:rsid w:val="00F1161F"/>
    <w:rsid w:val="00F131A5"/>
    <w:rsid w:val="00F1665F"/>
    <w:rsid w:val="00F16E13"/>
    <w:rsid w:val="00F1730E"/>
    <w:rsid w:val="00F20E6B"/>
    <w:rsid w:val="00F21A0C"/>
    <w:rsid w:val="00F22044"/>
    <w:rsid w:val="00F22BDF"/>
    <w:rsid w:val="00F22BF5"/>
    <w:rsid w:val="00F2308E"/>
    <w:rsid w:val="00F231B5"/>
    <w:rsid w:val="00F23AC2"/>
    <w:rsid w:val="00F240DA"/>
    <w:rsid w:val="00F26C47"/>
    <w:rsid w:val="00F26CF3"/>
    <w:rsid w:val="00F27D3F"/>
    <w:rsid w:val="00F27DE2"/>
    <w:rsid w:val="00F3100E"/>
    <w:rsid w:val="00F310D9"/>
    <w:rsid w:val="00F31668"/>
    <w:rsid w:val="00F31B3C"/>
    <w:rsid w:val="00F3618B"/>
    <w:rsid w:val="00F36906"/>
    <w:rsid w:val="00F36ECC"/>
    <w:rsid w:val="00F3790D"/>
    <w:rsid w:val="00F40CD8"/>
    <w:rsid w:val="00F41196"/>
    <w:rsid w:val="00F415B9"/>
    <w:rsid w:val="00F41A2D"/>
    <w:rsid w:val="00F42314"/>
    <w:rsid w:val="00F44216"/>
    <w:rsid w:val="00F446B6"/>
    <w:rsid w:val="00F449DF"/>
    <w:rsid w:val="00F4627B"/>
    <w:rsid w:val="00F46A00"/>
    <w:rsid w:val="00F47767"/>
    <w:rsid w:val="00F479BF"/>
    <w:rsid w:val="00F47ADC"/>
    <w:rsid w:val="00F51B10"/>
    <w:rsid w:val="00F51DF3"/>
    <w:rsid w:val="00F52769"/>
    <w:rsid w:val="00F55C72"/>
    <w:rsid w:val="00F561AC"/>
    <w:rsid w:val="00F574D9"/>
    <w:rsid w:val="00F57EC2"/>
    <w:rsid w:val="00F6094D"/>
    <w:rsid w:val="00F6137A"/>
    <w:rsid w:val="00F6137B"/>
    <w:rsid w:val="00F63A2F"/>
    <w:rsid w:val="00F66814"/>
    <w:rsid w:val="00F67940"/>
    <w:rsid w:val="00F67ABC"/>
    <w:rsid w:val="00F67ED8"/>
    <w:rsid w:val="00F72581"/>
    <w:rsid w:val="00F72CF2"/>
    <w:rsid w:val="00F74A36"/>
    <w:rsid w:val="00F74E56"/>
    <w:rsid w:val="00F7518D"/>
    <w:rsid w:val="00F77C79"/>
    <w:rsid w:val="00F8051D"/>
    <w:rsid w:val="00F81754"/>
    <w:rsid w:val="00F82305"/>
    <w:rsid w:val="00F837D3"/>
    <w:rsid w:val="00F83A51"/>
    <w:rsid w:val="00F84039"/>
    <w:rsid w:val="00F8432B"/>
    <w:rsid w:val="00F84494"/>
    <w:rsid w:val="00F86084"/>
    <w:rsid w:val="00F8628D"/>
    <w:rsid w:val="00F86739"/>
    <w:rsid w:val="00F86857"/>
    <w:rsid w:val="00F868BA"/>
    <w:rsid w:val="00F87D44"/>
    <w:rsid w:val="00F915A4"/>
    <w:rsid w:val="00F91D77"/>
    <w:rsid w:val="00F92913"/>
    <w:rsid w:val="00F930B4"/>
    <w:rsid w:val="00F937DE"/>
    <w:rsid w:val="00F95319"/>
    <w:rsid w:val="00F96A57"/>
    <w:rsid w:val="00FA01FC"/>
    <w:rsid w:val="00FA07C8"/>
    <w:rsid w:val="00FA5DD5"/>
    <w:rsid w:val="00FA6B0F"/>
    <w:rsid w:val="00FA6BDB"/>
    <w:rsid w:val="00FA6F91"/>
    <w:rsid w:val="00FA7A74"/>
    <w:rsid w:val="00FB0556"/>
    <w:rsid w:val="00FB138E"/>
    <w:rsid w:val="00FB1441"/>
    <w:rsid w:val="00FB1E79"/>
    <w:rsid w:val="00FB39A2"/>
    <w:rsid w:val="00FB41F2"/>
    <w:rsid w:val="00FB42DC"/>
    <w:rsid w:val="00FB754B"/>
    <w:rsid w:val="00FC0D30"/>
    <w:rsid w:val="00FC0F8A"/>
    <w:rsid w:val="00FC1C8C"/>
    <w:rsid w:val="00FC76A0"/>
    <w:rsid w:val="00FC793C"/>
    <w:rsid w:val="00FC7DE7"/>
    <w:rsid w:val="00FD1FF9"/>
    <w:rsid w:val="00FD59E8"/>
    <w:rsid w:val="00FD7CE1"/>
    <w:rsid w:val="00FD7D47"/>
    <w:rsid w:val="00FE0240"/>
    <w:rsid w:val="00FE2929"/>
    <w:rsid w:val="00FE4EF3"/>
    <w:rsid w:val="00FE5290"/>
    <w:rsid w:val="00FE5683"/>
    <w:rsid w:val="00FF011F"/>
    <w:rsid w:val="00FF0495"/>
    <w:rsid w:val="00FF1308"/>
    <w:rsid w:val="00FF158F"/>
    <w:rsid w:val="00FF2F49"/>
    <w:rsid w:val="00FF50C2"/>
    <w:rsid w:val="00FF5B41"/>
    <w:rsid w:val="00FF5C9C"/>
    <w:rsid w:val="00FF6923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ffffbd,#ffd,#ffffc9,#5f5f5f,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A3"/>
    <w:rPr>
      <w:rFonts w:ascii="Arial" w:hAnsi="Arial" w:cs="Arial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4"/>
      </w:numPr>
      <w:spacing w:before="120" w:after="60" w:line="240" w:lineRule="atLeast"/>
      <w:outlineLvl w:val="0"/>
    </w:pPr>
    <w:rPr>
      <w:b/>
    </w:rPr>
  </w:style>
  <w:style w:type="paragraph" w:styleId="Ttulo2">
    <w:name w:val="heading 2"/>
    <w:aliases w:val="título 2"/>
    <w:basedOn w:val="Normal"/>
    <w:next w:val="Normal"/>
    <w:link w:val="Ttulo2Car"/>
    <w:qFormat/>
    <w:pPr>
      <w:keepNext/>
      <w:outlineLvl w:val="1"/>
    </w:pPr>
    <w:rPr>
      <w:rFonts w:cs="Times New Roman"/>
      <w:b/>
      <w:lang w:val="x-none"/>
    </w:rPr>
  </w:style>
  <w:style w:type="paragraph" w:styleId="Ttulo3">
    <w:name w:val="heading 3"/>
    <w:basedOn w:val="Ttulo2"/>
    <w:next w:val="Normal"/>
    <w:qFormat/>
    <w:pPr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4"/>
      </w:numPr>
      <w:spacing w:line="240" w:lineRule="atLeast"/>
      <w:ind w:left="720"/>
      <w:outlineLvl w:val="4"/>
    </w:pPr>
    <w:rPr>
      <w:b/>
      <w:color w:val="FF0000"/>
      <w:lang w:val="es-ES_tradnl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outlineLvl w:val="7"/>
    </w:pPr>
    <w:rPr>
      <w:rFonts w:ascii="Arial Narrow" w:hAnsi="Arial Narrow"/>
      <w:i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Listaconvietas2">
    <w:name w:val="List Bullet 2"/>
    <w:basedOn w:val="Normal"/>
    <w:autoRedefine/>
    <w:pPr>
      <w:numPr>
        <w:numId w:val="2"/>
      </w:numPr>
      <w:tabs>
        <w:tab w:val="clear" w:pos="360"/>
        <w:tab w:val="num" w:pos="1843"/>
      </w:tabs>
      <w:ind w:left="1843" w:hanging="427"/>
      <w:jc w:val="both"/>
    </w:pPr>
    <w:rPr>
      <w:rFonts w:ascii="Verdana" w:hAnsi="Verdana"/>
      <w:lang w:val="es-ES_tradnl"/>
    </w:rPr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600"/>
        <w:tab w:val="right" w:leader="dot" w:pos="10080"/>
      </w:tabs>
      <w:spacing w:before="120"/>
      <w:ind w:right="23"/>
      <w:jc w:val="both"/>
    </w:pPr>
    <w:rPr>
      <w:b/>
      <w:bCs/>
      <w:sz w:val="24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800"/>
        <w:tab w:val="right" w:leader="dot" w:pos="10092"/>
      </w:tabs>
      <w:spacing w:before="60" w:after="60"/>
      <w:ind w:left="198"/>
    </w:pPr>
    <w:rPr>
      <w:i/>
      <w:iCs/>
      <w:noProof/>
    </w:rPr>
  </w:style>
  <w:style w:type="paragraph" w:styleId="TDC3">
    <w:name w:val="toc 3"/>
    <w:basedOn w:val="Normal"/>
    <w:next w:val="Normal"/>
    <w:autoRedefine/>
    <w:uiPriority w:val="39"/>
    <w:pPr>
      <w:tabs>
        <w:tab w:val="left" w:pos="1200"/>
        <w:tab w:val="right" w:leader="dot" w:pos="10092"/>
      </w:tabs>
      <w:spacing w:before="120" w:after="120"/>
      <w:ind w:left="403"/>
    </w:pPr>
    <w:rPr>
      <w:noProof/>
      <w:sz w:val="16"/>
      <w:szCs w:val="16"/>
    </w:rPr>
  </w:style>
  <w:style w:type="paragraph" w:customStyle="1" w:styleId="InfoBlue">
    <w:name w:val="InfoBlue"/>
    <w:basedOn w:val="Normal"/>
    <w:next w:val="Textoindependiente"/>
    <w:link w:val="InfoBlueCar"/>
    <w:autoRedefine/>
    <w:pPr>
      <w:widowControl w:val="0"/>
      <w:spacing w:after="120" w:line="240" w:lineRule="atLeast"/>
      <w:ind w:left="720"/>
    </w:pPr>
    <w:rPr>
      <w:i/>
      <w:color w:val="0000FF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 w:cs="Times New Roman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 w:cs="Times New Roman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 w:cs="Times New Roman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 w:cs="Times New Roman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 w:cs="Times New Roman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Normal"/>
    <w:pPr>
      <w:ind w:left="360"/>
    </w:pPr>
    <w:rPr>
      <w:b/>
    </w:rPr>
  </w:style>
  <w:style w:type="paragraph" w:customStyle="1" w:styleId="Encabezado3">
    <w:name w:val="Encabezado3"/>
    <w:basedOn w:val="Normal"/>
    <w:rPr>
      <w:b/>
      <w:bCs/>
      <w:sz w:val="2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center"/>
    </w:pPr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30"/>
      <w:jc w:val="both"/>
    </w:pPr>
  </w:style>
  <w:style w:type="paragraph" w:styleId="Epgrafe">
    <w:name w:val="caption"/>
    <w:basedOn w:val="Normal"/>
    <w:next w:val="Normal"/>
    <w:qFormat/>
    <w:rPr>
      <w:b/>
      <w:sz w:val="22"/>
    </w:rPr>
  </w:style>
  <w:style w:type="paragraph" w:styleId="Textoindependiente3">
    <w:name w:val="Body Text 3"/>
    <w:basedOn w:val="Normal"/>
    <w:pPr>
      <w:jc w:val="both"/>
    </w:pPr>
  </w:style>
  <w:style w:type="paragraph" w:styleId="Sangra2detindependiente">
    <w:name w:val="Body Text Indent 2"/>
    <w:basedOn w:val="Normal"/>
    <w:pPr>
      <w:ind w:left="1800"/>
    </w:pPr>
  </w:style>
  <w:style w:type="paragraph" w:styleId="Textodebloque">
    <w:name w:val="Block Text"/>
    <w:basedOn w:val="Normal"/>
    <w:pPr>
      <w:ind w:left="720" w:right="-1058"/>
    </w:pPr>
  </w:style>
  <w:style w:type="paragraph" w:styleId="Sangra3detindependiente">
    <w:name w:val="Body Text Indent 3"/>
    <w:basedOn w:val="Normal"/>
    <w:link w:val="Sangra3detindependienteCar"/>
    <w:pPr>
      <w:spacing w:after="120"/>
      <w:ind w:left="283"/>
    </w:pPr>
    <w:rPr>
      <w:sz w:val="16"/>
      <w:szCs w:val="16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character" w:customStyle="1" w:styleId="Heading1Char">
    <w:name w:val="Heading 1 Char"/>
    <w:rPr>
      <w:rFonts w:ascii="Arial" w:hAnsi="Arial" w:cs="Arial"/>
      <w:b/>
      <w:noProof w:val="0"/>
      <w:szCs w:val="24"/>
      <w:lang w:val="en-US" w:eastAsia="en-US" w:bidi="ar-SA"/>
    </w:rPr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pPr>
      <w:spacing w:after="120" w:line="240" w:lineRule="atLeast"/>
      <w:ind w:left="180"/>
    </w:pPr>
    <w:rPr>
      <w:rFonts w:ascii="Times New Roman" w:eastAsia="Arial Unicode MS" w:hAnsi="Times New Roman" w:cs="Times New Roman"/>
      <w:i/>
      <w:iCs/>
      <w:color w:val="0000FF"/>
      <w:szCs w:val="20"/>
    </w:rPr>
  </w:style>
  <w:style w:type="paragraph" w:customStyle="1" w:styleId="tips">
    <w:name w:val="tips"/>
    <w:basedOn w:val="Normal"/>
    <w:next w:val="Normal"/>
    <w:pPr>
      <w:widowControl w:val="0"/>
      <w:spacing w:line="240" w:lineRule="atLeast"/>
    </w:pPr>
    <w:rPr>
      <w:rFonts w:ascii="Times New Roman" w:hAnsi="Times New Roman" w:cs="Times New Roman"/>
      <w:i/>
      <w:color w:val="0000FF"/>
      <w:szCs w:val="20"/>
    </w:rPr>
  </w:style>
  <w:style w:type="character" w:customStyle="1" w:styleId="InfoBlueCar">
    <w:name w:val="InfoBlue Car"/>
    <w:link w:val="InfoBlue"/>
    <w:rPr>
      <w:rFonts w:ascii="Arial" w:hAnsi="Arial" w:cs="Arial"/>
      <w:i/>
      <w:color w:val="0000FF"/>
      <w:szCs w:val="24"/>
      <w:lang w:val="en-US" w:eastAsia="en-US" w:bidi="ar-S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character" w:customStyle="1" w:styleId="Ttulo2Car">
    <w:name w:val="Título 2 Car"/>
    <w:aliases w:val="título 2 Car"/>
    <w:link w:val="Ttulo2"/>
    <w:rsid w:val="00800E73"/>
    <w:rPr>
      <w:rFonts w:ascii="Arial" w:hAnsi="Arial"/>
      <w:b/>
      <w:szCs w:val="24"/>
      <w:lang w:val="x-none"/>
    </w:rPr>
  </w:style>
  <w:style w:type="paragraph" w:styleId="Prrafodelista">
    <w:name w:val="List Paragraph"/>
    <w:basedOn w:val="Normal"/>
    <w:uiPriority w:val="34"/>
    <w:qFormat/>
    <w:rsid w:val="00421D52"/>
    <w:pPr>
      <w:ind w:left="720"/>
      <w:contextualSpacing/>
    </w:pPr>
    <w:rPr>
      <w:szCs w:val="20"/>
    </w:rPr>
  </w:style>
  <w:style w:type="paragraph" w:customStyle="1" w:styleId="Texto">
    <w:name w:val="Texto"/>
    <w:basedOn w:val="Normal"/>
    <w:link w:val="TextoChar"/>
    <w:rsid w:val="001E0AD5"/>
    <w:pPr>
      <w:widowControl w:val="0"/>
      <w:spacing w:line="240" w:lineRule="atLeast"/>
      <w:ind w:left="720"/>
      <w:jc w:val="both"/>
    </w:pPr>
    <w:rPr>
      <w:rFonts w:ascii="Lucida Sans" w:hAnsi="Lucida Sans" w:cs="Times New Roman"/>
      <w:sz w:val="18"/>
      <w:szCs w:val="20"/>
    </w:rPr>
  </w:style>
  <w:style w:type="character" w:customStyle="1" w:styleId="TextoChar">
    <w:name w:val="Texto Char"/>
    <w:link w:val="Texto"/>
    <w:rsid w:val="001E0AD5"/>
    <w:rPr>
      <w:rFonts w:ascii="Lucida Sans" w:hAnsi="Lucida Sans"/>
      <w:sz w:val="18"/>
      <w:lang w:val="es-MX"/>
    </w:rPr>
  </w:style>
  <w:style w:type="character" w:customStyle="1" w:styleId="EncabezadoCar">
    <w:name w:val="Encabezado Car"/>
    <w:link w:val="Encabezado"/>
    <w:rsid w:val="00A16347"/>
    <w:rPr>
      <w:rFonts w:ascii="Arial" w:hAnsi="Arial" w:cs="Arial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8C5329"/>
    <w:rPr>
      <w:rFonts w:ascii="Arial" w:hAnsi="Arial" w:cs="Arial"/>
      <w:szCs w:val="24"/>
      <w:lang w:val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C5329"/>
    <w:rPr>
      <w:rFonts w:ascii="Arial" w:hAnsi="Arial" w:cs="Arial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A3"/>
    <w:rPr>
      <w:rFonts w:ascii="Arial" w:hAnsi="Arial" w:cs="Arial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4"/>
      </w:numPr>
      <w:spacing w:before="120" w:after="60" w:line="240" w:lineRule="atLeast"/>
      <w:outlineLvl w:val="0"/>
    </w:pPr>
    <w:rPr>
      <w:b/>
    </w:rPr>
  </w:style>
  <w:style w:type="paragraph" w:styleId="Ttulo2">
    <w:name w:val="heading 2"/>
    <w:aliases w:val="título 2"/>
    <w:basedOn w:val="Normal"/>
    <w:next w:val="Normal"/>
    <w:link w:val="Ttulo2Car"/>
    <w:qFormat/>
    <w:pPr>
      <w:keepNext/>
      <w:outlineLvl w:val="1"/>
    </w:pPr>
    <w:rPr>
      <w:rFonts w:cs="Times New Roman"/>
      <w:b/>
      <w:lang w:val="x-none"/>
    </w:rPr>
  </w:style>
  <w:style w:type="paragraph" w:styleId="Ttulo3">
    <w:name w:val="heading 3"/>
    <w:basedOn w:val="Ttulo2"/>
    <w:next w:val="Normal"/>
    <w:qFormat/>
    <w:pPr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4"/>
      </w:numPr>
      <w:spacing w:line="240" w:lineRule="atLeast"/>
      <w:ind w:left="720"/>
      <w:outlineLvl w:val="4"/>
    </w:pPr>
    <w:rPr>
      <w:b/>
      <w:color w:val="FF0000"/>
      <w:lang w:val="es-ES_tradnl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outlineLvl w:val="7"/>
    </w:pPr>
    <w:rPr>
      <w:rFonts w:ascii="Arial Narrow" w:hAnsi="Arial Narrow"/>
      <w:i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Listaconvietas2">
    <w:name w:val="List Bullet 2"/>
    <w:basedOn w:val="Normal"/>
    <w:autoRedefine/>
    <w:pPr>
      <w:numPr>
        <w:numId w:val="2"/>
      </w:numPr>
      <w:tabs>
        <w:tab w:val="clear" w:pos="360"/>
        <w:tab w:val="num" w:pos="1843"/>
      </w:tabs>
      <w:ind w:left="1843" w:hanging="427"/>
      <w:jc w:val="both"/>
    </w:pPr>
    <w:rPr>
      <w:rFonts w:ascii="Verdana" w:hAnsi="Verdana"/>
      <w:lang w:val="es-ES_tradnl"/>
    </w:rPr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600"/>
        <w:tab w:val="right" w:leader="dot" w:pos="10080"/>
      </w:tabs>
      <w:spacing w:before="120"/>
      <w:ind w:right="23"/>
      <w:jc w:val="both"/>
    </w:pPr>
    <w:rPr>
      <w:b/>
      <w:bCs/>
      <w:sz w:val="24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800"/>
        <w:tab w:val="right" w:leader="dot" w:pos="10092"/>
      </w:tabs>
      <w:spacing w:before="60" w:after="60"/>
      <w:ind w:left="198"/>
    </w:pPr>
    <w:rPr>
      <w:i/>
      <w:iCs/>
      <w:noProof/>
    </w:rPr>
  </w:style>
  <w:style w:type="paragraph" w:styleId="TDC3">
    <w:name w:val="toc 3"/>
    <w:basedOn w:val="Normal"/>
    <w:next w:val="Normal"/>
    <w:autoRedefine/>
    <w:uiPriority w:val="39"/>
    <w:pPr>
      <w:tabs>
        <w:tab w:val="left" w:pos="1200"/>
        <w:tab w:val="right" w:leader="dot" w:pos="10092"/>
      </w:tabs>
      <w:spacing w:before="120" w:after="120"/>
      <w:ind w:left="403"/>
    </w:pPr>
    <w:rPr>
      <w:noProof/>
      <w:sz w:val="16"/>
      <w:szCs w:val="16"/>
    </w:rPr>
  </w:style>
  <w:style w:type="paragraph" w:customStyle="1" w:styleId="InfoBlue">
    <w:name w:val="InfoBlue"/>
    <w:basedOn w:val="Normal"/>
    <w:next w:val="Textoindependiente"/>
    <w:link w:val="InfoBlueCar"/>
    <w:autoRedefine/>
    <w:pPr>
      <w:widowControl w:val="0"/>
      <w:spacing w:after="120" w:line="240" w:lineRule="atLeast"/>
      <w:ind w:left="720"/>
    </w:pPr>
    <w:rPr>
      <w:i/>
      <w:color w:val="0000FF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 w:cs="Times New Roman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 w:cs="Times New Roman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 w:cs="Times New Roman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 w:cs="Times New Roman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 w:cs="Times New Roman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Normal"/>
    <w:pPr>
      <w:ind w:left="360"/>
    </w:pPr>
    <w:rPr>
      <w:b/>
    </w:rPr>
  </w:style>
  <w:style w:type="paragraph" w:customStyle="1" w:styleId="Encabezado3">
    <w:name w:val="Encabezado3"/>
    <w:basedOn w:val="Normal"/>
    <w:rPr>
      <w:b/>
      <w:bCs/>
      <w:sz w:val="2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center"/>
    </w:pPr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30"/>
      <w:jc w:val="both"/>
    </w:pPr>
  </w:style>
  <w:style w:type="paragraph" w:styleId="Epgrafe">
    <w:name w:val="caption"/>
    <w:basedOn w:val="Normal"/>
    <w:next w:val="Normal"/>
    <w:qFormat/>
    <w:rPr>
      <w:b/>
      <w:sz w:val="22"/>
    </w:rPr>
  </w:style>
  <w:style w:type="paragraph" w:styleId="Textoindependiente3">
    <w:name w:val="Body Text 3"/>
    <w:basedOn w:val="Normal"/>
    <w:pPr>
      <w:jc w:val="both"/>
    </w:pPr>
  </w:style>
  <w:style w:type="paragraph" w:styleId="Sangra2detindependiente">
    <w:name w:val="Body Text Indent 2"/>
    <w:basedOn w:val="Normal"/>
    <w:pPr>
      <w:ind w:left="1800"/>
    </w:pPr>
  </w:style>
  <w:style w:type="paragraph" w:styleId="Textodebloque">
    <w:name w:val="Block Text"/>
    <w:basedOn w:val="Normal"/>
    <w:pPr>
      <w:ind w:left="720" w:right="-1058"/>
    </w:pPr>
  </w:style>
  <w:style w:type="paragraph" w:styleId="Sangra3detindependiente">
    <w:name w:val="Body Text Indent 3"/>
    <w:basedOn w:val="Normal"/>
    <w:link w:val="Sangra3detindependienteCar"/>
    <w:pPr>
      <w:spacing w:after="120"/>
      <w:ind w:left="283"/>
    </w:pPr>
    <w:rPr>
      <w:sz w:val="16"/>
      <w:szCs w:val="16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character" w:customStyle="1" w:styleId="Heading1Char">
    <w:name w:val="Heading 1 Char"/>
    <w:rPr>
      <w:rFonts w:ascii="Arial" w:hAnsi="Arial" w:cs="Arial"/>
      <w:b/>
      <w:noProof w:val="0"/>
      <w:szCs w:val="24"/>
      <w:lang w:val="en-US" w:eastAsia="en-US" w:bidi="ar-SA"/>
    </w:rPr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pPr>
      <w:spacing w:after="120" w:line="240" w:lineRule="atLeast"/>
      <w:ind w:left="180"/>
    </w:pPr>
    <w:rPr>
      <w:rFonts w:ascii="Times New Roman" w:eastAsia="Arial Unicode MS" w:hAnsi="Times New Roman" w:cs="Times New Roman"/>
      <w:i/>
      <w:iCs/>
      <w:color w:val="0000FF"/>
      <w:szCs w:val="20"/>
    </w:rPr>
  </w:style>
  <w:style w:type="paragraph" w:customStyle="1" w:styleId="tips">
    <w:name w:val="tips"/>
    <w:basedOn w:val="Normal"/>
    <w:next w:val="Normal"/>
    <w:pPr>
      <w:widowControl w:val="0"/>
      <w:spacing w:line="240" w:lineRule="atLeast"/>
    </w:pPr>
    <w:rPr>
      <w:rFonts w:ascii="Times New Roman" w:hAnsi="Times New Roman" w:cs="Times New Roman"/>
      <w:i/>
      <w:color w:val="0000FF"/>
      <w:szCs w:val="20"/>
    </w:rPr>
  </w:style>
  <w:style w:type="character" w:customStyle="1" w:styleId="InfoBlueCar">
    <w:name w:val="InfoBlue Car"/>
    <w:link w:val="InfoBlue"/>
    <w:rPr>
      <w:rFonts w:ascii="Arial" w:hAnsi="Arial" w:cs="Arial"/>
      <w:i/>
      <w:color w:val="0000FF"/>
      <w:szCs w:val="24"/>
      <w:lang w:val="en-US" w:eastAsia="en-US" w:bidi="ar-S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character" w:customStyle="1" w:styleId="Ttulo2Car">
    <w:name w:val="Título 2 Car"/>
    <w:aliases w:val="título 2 Car"/>
    <w:link w:val="Ttulo2"/>
    <w:rsid w:val="00800E73"/>
    <w:rPr>
      <w:rFonts w:ascii="Arial" w:hAnsi="Arial"/>
      <w:b/>
      <w:szCs w:val="24"/>
      <w:lang w:val="x-none"/>
    </w:rPr>
  </w:style>
  <w:style w:type="paragraph" w:styleId="Prrafodelista">
    <w:name w:val="List Paragraph"/>
    <w:basedOn w:val="Normal"/>
    <w:uiPriority w:val="34"/>
    <w:qFormat/>
    <w:rsid w:val="00421D52"/>
    <w:pPr>
      <w:ind w:left="720"/>
      <w:contextualSpacing/>
    </w:pPr>
    <w:rPr>
      <w:szCs w:val="20"/>
    </w:rPr>
  </w:style>
  <w:style w:type="paragraph" w:customStyle="1" w:styleId="Texto">
    <w:name w:val="Texto"/>
    <w:basedOn w:val="Normal"/>
    <w:link w:val="TextoChar"/>
    <w:rsid w:val="001E0AD5"/>
    <w:pPr>
      <w:widowControl w:val="0"/>
      <w:spacing w:line="240" w:lineRule="atLeast"/>
      <w:ind w:left="720"/>
      <w:jc w:val="both"/>
    </w:pPr>
    <w:rPr>
      <w:rFonts w:ascii="Lucida Sans" w:hAnsi="Lucida Sans" w:cs="Times New Roman"/>
      <w:sz w:val="18"/>
      <w:szCs w:val="20"/>
    </w:rPr>
  </w:style>
  <w:style w:type="character" w:customStyle="1" w:styleId="TextoChar">
    <w:name w:val="Texto Char"/>
    <w:link w:val="Texto"/>
    <w:rsid w:val="001E0AD5"/>
    <w:rPr>
      <w:rFonts w:ascii="Lucida Sans" w:hAnsi="Lucida Sans"/>
      <w:sz w:val="18"/>
      <w:lang w:val="es-MX"/>
    </w:rPr>
  </w:style>
  <w:style w:type="character" w:customStyle="1" w:styleId="EncabezadoCar">
    <w:name w:val="Encabezado Car"/>
    <w:link w:val="Encabezado"/>
    <w:rsid w:val="00A16347"/>
    <w:rPr>
      <w:rFonts w:ascii="Arial" w:hAnsi="Arial" w:cs="Arial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8C5329"/>
    <w:rPr>
      <w:rFonts w:ascii="Arial" w:hAnsi="Arial" w:cs="Arial"/>
      <w:szCs w:val="24"/>
      <w:lang w:val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C5329"/>
    <w:rPr>
      <w:rFonts w:ascii="Arial" w:hAnsi="Arial" w:cs="Arial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%20Ofi\Proyectos\ISO9000\Manual%20de%20procedimientos\Gu&#237;as\Gu&#237;asManual\FT-STDRER02-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4D01B-9D52-42D7-ABBA-52266D96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FT-STDRER02-01.dot</Template>
  <TotalTime>563</TotalTime>
  <Pages>15</Pages>
  <Words>1403</Words>
  <Characters>10597</Characters>
  <Application>Microsoft Office Word</Application>
  <DocSecurity>0</DocSecurity>
  <Lines>88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Casos de Uso Refinados</vt:lpstr>
      <vt:lpstr>Plantilla Casos de Uso Refinados</vt:lpstr>
    </vt:vector>
  </TitlesOfParts>
  <Company>HP</Company>
  <LinksUpToDate>false</LinksUpToDate>
  <CharactersWithSpaces>11977</CharactersWithSpaces>
  <SharedDoc>false</SharedDoc>
  <HLinks>
    <vt:vector size="510" baseType="variant">
      <vt:variant>
        <vt:i4>6422638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6422638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6422638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2490427</vt:i4>
      </vt:variant>
      <vt:variant>
        <vt:i4>348</vt:i4>
      </vt:variant>
      <vt:variant>
        <vt:i4>0</vt:i4>
      </vt:variant>
      <vt:variant>
        <vt:i4>5</vt:i4>
      </vt:variant>
      <vt:variant>
        <vt:lpwstr>F-AF-02 Boceto de Pantallas Registro de Visitas (Req 4).doc</vt:lpwstr>
      </vt:variant>
      <vt:variant>
        <vt:lpwstr/>
      </vt:variant>
      <vt:variant>
        <vt:i4>7209006</vt:i4>
      </vt:variant>
      <vt:variant>
        <vt:i4>345</vt:i4>
      </vt:variant>
      <vt:variant>
        <vt:i4>0</vt:i4>
      </vt:variant>
      <vt:variant>
        <vt:i4>5</vt:i4>
      </vt:variant>
      <vt:variant>
        <vt:lpwstr>F-AF-02 Boceto de Pantallas Pipeline de E-Banking (Req 12, 14 y 5).doc</vt:lpwstr>
      </vt:variant>
      <vt:variant>
        <vt:lpwstr/>
      </vt:variant>
      <vt:variant>
        <vt:i4>4063292</vt:i4>
      </vt:variant>
      <vt:variant>
        <vt:i4>342</vt:i4>
      </vt:variant>
      <vt:variant>
        <vt:i4>0</vt:i4>
      </vt:variant>
      <vt:variant>
        <vt:i4>5</vt:i4>
      </vt:variant>
      <vt:variant>
        <vt:lpwstr>F-AF-02 Boceto de Pantallas Pipeline de Captacion (Req 12, 14 y 5).doc</vt:lpwstr>
      </vt:variant>
      <vt:variant>
        <vt:lpwstr/>
      </vt:variant>
      <vt:variant>
        <vt:i4>6815791</vt:i4>
      </vt:variant>
      <vt:variant>
        <vt:i4>339</vt:i4>
      </vt:variant>
      <vt:variant>
        <vt:i4>0</vt:i4>
      </vt:variant>
      <vt:variant>
        <vt:i4>5</vt:i4>
      </vt:variant>
      <vt:variant>
        <vt:lpwstr>F-AF-02 Boceto de Pantallas Menu (Req 22 y 24).doc</vt:lpwstr>
      </vt:variant>
      <vt:variant>
        <vt:lpwstr/>
      </vt:variant>
      <vt:variant>
        <vt:i4>3276927</vt:i4>
      </vt:variant>
      <vt:variant>
        <vt:i4>336</vt:i4>
      </vt:variant>
      <vt:variant>
        <vt:i4>0</vt:i4>
      </vt:variant>
      <vt:variant>
        <vt:i4>5</vt:i4>
      </vt:variant>
      <vt:variant>
        <vt:lpwstr>F-AF-02 Boceto de Pantallas Crear Prospecto (Req 1).doc</vt:lpwstr>
      </vt:variant>
      <vt:variant>
        <vt:lpwstr/>
      </vt:variant>
      <vt:variant>
        <vt:i4>6815805</vt:i4>
      </vt:variant>
      <vt:variant>
        <vt:i4>333</vt:i4>
      </vt:variant>
      <vt:variant>
        <vt:i4>0</vt:i4>
      </vt:variant>
      <vt:variant>
        <vt:i4>5</vt:i4>
      </vt:variant>
      <vt:variant>
        <vt:lpwstr>F-AF-02 Boceto de Pantallas Crear Ficha de Diagnostico (Req 5).doc</vt:lpwstr>
      </vt:variant>
      <vt:variant>
        <vt:lpwstr/>
      </vt:variant>
      <vt:variant>
        <vt:i4>6488179</vt:i4>
      </vt:variant>
      <vt:variant>
        <vt:i4>330</vt:i4>
      </vt:variant>
      <vt:variant>
        <vt:i4>0</vt:i4>
      </vt:variant>
      <vt:variant>
        <vt:i4>5</vt:i4>
      </vt:variant>
      <vt:variant>
        <vt:lpwstr>F-AF-02 Boceto de Pantallas Crear Compromisos (Req 16 y 17).doc</vt:lpwstr>
      </vt:variant>
      <vt:variant>
        <vt:lpwstr/>
      </vt:variant>
      <vt:variant>
        <vt:i4>2293813</vt:i4>
      </vt:variant>
      <vt:variant>
        <vt:i4>327</vt:i4>
      </vt:variant>
      <vt:variant>
        <vt:i4>0</vt:i4>
      </vt:variant>
      <vt:variant>
        <vt:i4>5</vt:i4>
      </vt:variant>
      <vt:variant>
        <vt:lpwstr>F-AF-02 Boceto de Pantallas Consulta Ejecutiva Ficha de Diagnostico (Req 9).doc</vt:lpwstr>
      </vt:variant>
      <vt:variant>
        <vt:lpwstr/>
      </vt:variant>
      <vt:variant>
        <vt:i4>6422638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6422638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6422638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6422638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6815791</vt:i4>
      </vt:variant>
      <vt:variant>
        <vt:i4>312</vt:i4>
      </vt:variant>
      <vt:variant>
        <vt:i4>0</vt:i4>
      </vt:variant>
      <vt:variant>
        <vt:i4>5</vt:i4>
      </vt:variant>
      <vt:variant>
        <vt:lpwstr>F-AF-02 Boceto de Pantallas Menu (Req 22 y 24).doc</vt:lpwstr>
      </vt:variant>
      <vt:variant>
        <vt:lpwstr/>
      </vt:variant>
      <vt:variant>
        <vt:i4>6815791</vt:i4>
      </vt:variant>
      <vt:variant>
        <vt:i4>309</vt:i4>
      </vt:variant>
      <vt:variant>
        <vt:i4>0</vt:i4>
      </vt:variant>
      <vt:variant>
        <vt:i4>5</vt:i4>
      </vt:variant>
      <vt:variant>
        <vt:lpwstr>F-AF-02 Boceto de Pantallas Menu (Req 22 y 24).doc</vt:lpwstr>
      </vt:variant>
      <vt:variant>
        <vt:lpwstr/>
      </vt:variant>
      <vt:variant>
        <vt:i4>6422638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2490380</vt:i4>
      </vt:variant>
      <vt:variant>
        <vt:i4>303</vt:i4>
      </vt:variant>
      <vt:variant>
        <vt:i4>0</vt:i4>
      </vt:variant>
      <vt:variant>
        <vt:i4>5</vt:i4>
      </vt:variant>
      <vt:variant>
        <vt:lpwstr>C:\Integra\Fase 1 con correccion de Usuario\F-AF-03 Boceto de Reportes Template Reporte Compromisos.docx</vt:lpwstr>
      </vt:variant>
      <vt:variant>
        <vt:lpwstr/>
      </vt:variant>
      <vt:variant>
        <vt:i4>6488179</vt:i4>
      </vt:variant>
      <vt:variant>
        <vt:i4>300</vt:i4>
      </vt:variant>
      <vt:variant>
        <vt:i4>0</vt:i4>
      </vt:variant>
      <vt:variant>
        <vt:i4>5</vt:i4>
      </vt:variant>
      <vt:variant>
        <vt:lpwstr>F-AF-02 Boceto de Pantallas Crear Compromisos (Req 16 y 17).doc</vt:lpwstr>
      </vt:variant>
      <vt:variant>
        <vt:lpwstr/>
      </vt:variant>
      <vt:variant>
        <vt:i4>4653070</vt:i4>
      </vt:variant>
      <vt:variant>
        <vt:i4>297</vt:i4>
      </vt:variant>
      <vt:variant>
        <vt:i4>0</vt:i4>
      </vt:variant>
      <vt:variant>
        <vt:i4>5</vt:i4>
      </vt:variant>
      <vt:variant>
        <vt:lpwstr>F-AF-03 Boceto de Reportes Template Reporte Compromisos.docx</vt:lpwstr>
      </vt:variant>
      <vt:variant>
        <vt:lpwstr/>
      </vt:variant>
      <vt:variant>
        <vt:i4>6488179</vt:i4>
      </vt:variant>
      <vt:variant>
        <vt:i4>294</vt:i4>
      </vt:variant>
      <vt:variant>
        <vt:i4>0</vt:i4>
      </vt:variant>
      <vt:variant>
        <vt:i4>5</vt:i4>
      </vt:variant>
      <vt:variant>
        <vt:lpwstr>F-AF-02 Boceto de Pantallas Crear Compromisos (Req 16 y 17).doc</vt:lpwstr>
      </vt:variant>
      <vt:variant>
        <vt:lpwstr/>
      </vt:variant>
      <vt:variant>
        <vt:i4>6422638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5308477</vt:i4>
      </vt:variant>
      <vt:variant>
        <vt:i4>288</vt:i4>
      </vt:variant>
      <vt:variant>
        <vt:i4>0</vt:i4>
      </vt:variant>
      <vt:variant>
        <vt:i4>5</vt:i4>
      </vt:variant>
      <vt:variant>
        <vt:lpwstr>C:\Integra\Fase 1 con correccion de Usuario\F-AF-03 Boceto de Reportes Template Reporte Pipeline EBanking.docx</vt:lpwstr>
      </vt:variant>
      <vt:variant>
        <vt:lpwstr/>
      </vt:variant>
      <vt:variant>
        <vt:i4>1769568</vt:i4>
      </vt:variant>
      <vt:variant>
        <vt:i4>285</vt:i4>
      </vt:variant>
      <vt:variant>
        <vt:i4>0</vt:i4>
      </vt:variant>
      <vt:variant>
        <vt:i4>5</vt:i4>
      </vt:variant>
      <vt:variant>
        <vt:lpwstr>C:\Integra\Fase 1 con correccion de Usuario\F-AF-03 Boceto de Reportes Template Reporte Pipeline Captacion.docx</vt:lpwstr>
      </vt:variant>
      <vt:variant>
        <vt:lpwstr/>
      </vt:variant>
      <vt:variant>
        <vt:i4>983084</vt:i4>
      </vt:variant>
      <vt:variant>
        <vt:i4>282</vt:i4>
      </vt:variant>
      <vt:variant>
        <vt:i4>0</vt:i4>
      </vt:variant>
      <vt:variant>
        <vt:i4>5</vt:i4>
      </vt:variant>
      <vt:variant>
        <vt:lpwstr>C:\Integra\Fase 1 con correccion de Usuario\F-AF-02 Boceto de Pantallas Pipeline de E-Banking (Req 12, 14 y 5).doc</vt:lpwstr>
      </vt:variant>
      <vt:variant>
        <vt:lpwstr/>
      </vt:variant>
      <vt:variant>
        <vt:i4>6225982</vt:i4>
      </vt:variant>
      <vt:variant>
        <vt:i4>279</vt:i4>
      </vt:variant>
      <vt:variant>
        <vt:i4>0</vt:i4>
      </vt:variant>
      <vt:variant>
        <vt:i4>5</vt:i4>
      </vt:variant>
      <vt:variant>
        <vt:lpwstr>C:\Integra\Fase 1 con correccion de Usuario\F-AF-02 Boceto de Pantallas Pipeline de Captacion (Req 12, 14 y 5).doc</vt:lpwstr>
      </vt:variant>
      <vt:variant>
        <vt:lpwstr/>
      </vt:variant>
      <vt:variant>
        <vt:i4>3145791</vt:i4>
      </vt:variant>
      <vt:variant>
        <vt:i4>276</vt:i4>
      </vt:variant>
      <vt:variant>
        <vt:i4>0</vt:i4>
      </vt:variant>
      <vt:variant>
        <vt:i4>5</vt:i4>
      </vt:variant>
      <vt:variant>
        <vt:lpwstr>F-AF-03 Boceto de Reportes Template Reporte Pipeline EBanking.docx</vt:lpwstr>
      </vt:variant>
      <vt:variant>
        <vt:lpwstr/>
      </vt:variant>
      <vt:variant>
        <vt:i4>7995490</vt:i4>
      </vt:variant>
      <vt:variant>
        <vt:i4>273</vt:i4>
      </vt:variant>
      <vt:variant>
        <vt:i4>0</vt:i4>
      </vt:variant>
      <vt:variant>
        <vt:i4>5</vt:i4>
      </vt:variant>
      <vt:variant>
        <vt:lpwstr>F-AF-03 Boceto de Reportes Template Reporte Pipeline Captacion.docx</vt:lpwstr>
      </vt:variant>
      <vt:variant>
        <vt:lpwstr/>
      </vt:variant>
      <vt:variant>
        <vt:i4>7209006</vt:i4>
      </vt:variant>
      <vt:variant>
        <vt:i4>270</vt:i4>
      </vt:variant>
      <vt:variant>
        <vt:i4>0</vt:i4>
      </vt:variant>
      <vt:variant>
        <vt:i4>5</vt:i4>
      </vt:variant>
      <vt:variant>
        <vt:lpwstr>F-AF-02 Boceto de Pantallas Pipeline de E-Banking (Req 12, 14 y 5).doc</vt:lpwstr>
      </vt:variant>
      <vt:variant>
        <vt:lpwstr/>
      </vt:variant>
      <vt:variant>
        <vt:i4>4063292</vt:i4>
      </vt:variant>
      <vt:variant>
        <vt:i4>267</vt:i4>
      </vt:variant>
      <vt:variant>
        <vt:i4>0</vt:i4>
      </vt:variant>
      <vt:variant>
        <vt:i4>5</vt:i4>
      </vt:variant>
      <vt:variant>
        <vt:lpwstr>F-AF-02 Boceto de Pantallas Pipeline de Captacion (Req 12, 14 y 5).doc</vt:lpwstr>
      </vt:variant>
      <vt:variant>
        <vt:lpwstr/>
      </vt:variant>
      <vt:variant>
        <vt:i4>6422638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9109611</vt:i4>
      </vt:variant>
      <vt:variant>
        <vt:i4>261</vt:i4>
      </vt:variant>
      <vt:variant>
        <vt:i4>0</vt:i4>
      </vt:variant>
      <vt:variant>
        <vt:i4>5</vt:i4>
      </vt:variant>
      <vt:variant>
        <vt:lpwstr>C:\Integra\Fase 1 con correccion de Usuario\F-AF-03 Boceto de Reportes Template Reporte Consulta Ficha de Diagnóstico.docx</vt:lpwstr>
      </vt:variant>
      <vt:variant>
        <vt:lpwstr/>
      </vt:variant>
      <vt:variant>
        <vt:i4>4325431</vt:i4>
      </vt:variant>
      <vt:variant>
        <vt:i4>258</vt:i4>
      </vt:variant>
      <vt:variant>
        <vt:i4>0</vt:i4>
      </vt:variant>
      <vt:variant>
        <vt:i4>5</vt:i4>
      </vt:variant>
      <vt:variant>
        <vt:lpwstr>C:\Integra\Fase 1 con correccion de Usuario\F-AF-02 Boceto de Pantallas Consulta Ejecutiva Ficha de Diagnostico (Req 9).doc</vt:lpwstr>
      </vt:variant>
      <vt:variant>
        <vt:lpwstr/>
      </vt:variant>
      <vt:variant>
        <vt:i4>15335529</vt:i4>
      </vt:variant>
      <vt:variant>
        <vt:i4>255</vt:i4>
      </vt:variant>
      <vt:variant>
        <vt:i4>0</vt:i4>
      </vt:variant>
      <vt:variant>
        <vt:i4>5</vt:i4>
      </vt:variant>
      <vt:variant>
        <vt:lpwstr>F-AF-03 Boceto de Reportes Template Reporte Consulta Ficha de Diagnóstico.docx</vt:lpwstr>
      </vt:variant>
      <vt:variant>
        <vt:lpwstr/>
      </vt:variant>
      <vt:variant>
        <vt:i4>2293813</vt:i4>
      </vt:variant>
      <vt:variant>
        <vt:i4>252</vt:i4>
      </vt:variant>
      <vt:variant>
        <vt:i4>0</vt:i4>
      </vt:variant>
      <vt:variant>
        <vt:i4>5</vt:i4>
      </vt:variant>
      <vt:variant>
        <vt:lpwstr>F-AF-02 Boceto de Pantallas Consulta Ejecutiva Ficha de Diagnostico (Req 9).doc</vt:lpwstr>
      </vt:variant>
      <vt:variant>
        <vt:lpwstr/>
      </vt:variant>
      <vt:variant>
        <vt:i4>6422638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6815805</vt:i4>
      </vt:variant>
      <vt:variant>
        <vt:i4>246</vt:i4>
      </vt:variant>
      <vt:variant>
        <vt:i4>0</vt:i4>
      </vt:variant>
      <vt:variant>
        <vt:i4>5</vt:i4>
      </vt:variant>
      <vt:variant>
        <vt:lpwstr>F-AF-02 Boceto de Pantallas Crear Ficha de Diagnostico (Req 5).doc</vt:lpwstr>
      </vt:variant>
      <vt:variant>
        <vt:lpwstr/>
      </vt:variant>
      <vt:variant>
        <vt:i4>2949228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CU003FlujoPrincipal</vt:lpwstr>
      </vt:variant>
      <vt:variant>
        <vt:i4>6160385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CU003FlujoAlterno</vt:lpwstr>
      </vt:variant>
      <vt:variant>
        <vt:i4>6815805</vt:i4>
      </vt:variant>
      <vt:variant>
        <vt:i4>237</vt:i4>
      </vt:variant>
      <vt:variant>
        <vt:i4>0</vt:i4>
      </vt:variant>
      <vt:variant>
        <vt:i4>5</vt:i4>
      </vt:variant>
      <vt:variant>
        <vt:lpwstr>F-AF-02 Boceto de Pantallas Crear Ficha de Diagnostico (Req 5).doc</vt:lpwstr>
      </vt:variant>
      <vt:variant>
        <vt:lpwstr/>
      </vt:variant>
      <vt:variant>
        <vt:i4>6422638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3211391</vt:i4>
      </vt:variant>
      <vt:variant>
        <vt:i4>231</vt:i4>
      </vt:variant>
      <vt:variant>
        <vt:i4>0</vt:i4>
      </vt:variant>
      <vt:variant>
        <vt:i4>5</vt:i4>
      </vt:variant>
      <vt:variant>
        <vt:lpwstr>F-AF-02 Boceto de Pantallas Registro de Visitas.doc</vt:lpwstr>
      </vt:variant>
      <vt:variant>
        <vt:lpwstr/>
      </vt:variant>
      <vt:variant>
        <vt:i4>2490427</vt:i4>
      </vt:variant>
      <vt:variant>
        <vt:i4>228</vt:i4>
      </vt:variant>
      <vt:variant>
        <vt:i4>0</vt:i4>
      </vt:variant>
      <vt:variant>
        <vt:i4>5</vt:i4>
      </vt:variant>
      <vt:variant>
        <vt:lpwstr>F-AF-02 Boceto de Pantallas Registro de Visitas (Req 4).doc</vt:lpwstr>
      </vt:variant>
      <vt:variant>
        <vt:lpwstr/>
      </vt:variant>
      <vt:variant>
        <vt:i4>6422638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4980766</vt:i4>
      </vt:variant>
      <vt:variant>
        <vt:i4>222</vt:i4>
      </vt:variant>
      <vt:variant>
        <vt:i4>0</vt:i4>
      </vt:variant>
      <vt:variant>
        <vt:i4>5</vt:i4>
      </vt:variant>
      <vt:variant>
        <vt:lpwstr>F-AF-03 Boceto de Reportes Template Reporte Cliente.docx</vt:lpwstr>
      </vt:variant>
      <vt:variant>
        <vt:lpwstr/>
      </vt:variant>
      <vt:variant>
        <vt:i4>2097211</vt:i4>
      </vt:variant>
      <vt:variant>
        <vt:i4>219</vt:i4>
      </vt:variant>
      <vt:variant>
        <vt:i4>0</vt:i4>
      </vt:variant>
      <vt:variant>
        <vt:i4>5</vt:i4>
      </vt:variant>
      <vt:variant>
        <vt:lpwstr>F-AF-02 Boceto de Pantallas Crear Prospecto.doc</vt:lpwstr>
      </vt:variant>
      <vt:variant>
        <vt:lpwstr/>
      </vt:variant>
      <vt:variant>
        <vt:i4>4980766</vt:i4>
      </vt:variant>
      <vt:variant>
        <vt:i4>216</vt:i4>
      </vt:variant>
      <vt:variant>
        <vt:i4>0</vt:i4>
      </vt:variant>
      <vt:variant>
        <vt:i4>5</vt:i4>
      </vt:variant>
      <vt:variant>
        <vt:lpwstr>F-AF-03 Boceto de Reportes Template Reporte Cliente.docx</vt:lpwstr>
      </vt:variant>
      <vt:variant>
        <vt:lpwstr/>
      </vt:variant>
      <vt:variant>
        <vt:i4>3276927</vt:i4>
      </vt:variant>
      <vt:variant>
        <vt:i4>213</vt:i4>
      </vt:variant>
      <vt:variant>
        <vt:i4>0</vt:i4>
      </vt:variant>
      <vt:variant>
        <vt:i4>5</vt:i4>
      </vt:variant>
      <vt:variant>
        <vt:lpwstr>F-AF-02 Boceto de Pantallas Crear Prospecto (Req 1).doc</vt:lpwstr>
      </vt:variant>
      <vt:variant>
        <vt:lpwstr/>
      </vt:variant>
      <vt:variant>
        <vt:i4>6422638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6422638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6422638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Indice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_Toc340568675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_Toc340568674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_Toc340568673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_Toc340568672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_Toc340568671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_Toc340568670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_Toc340568669</vt:lpwstr>
      </vt:variant>
      <vt:variant>
        <vt:i4>1572915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_Toc340568668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_Toc340568667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_Toc340568666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_Toc340568665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_Toc340568664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_Toc340568663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_Toc340568662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_Toc340568661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_Toc340568660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_Toc340568659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_Toc340568658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_Toc340568657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_Toc340568656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_Toc340568655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_Toc340568654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_Toc340568653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_Toc340568652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_Toc340568651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_Toc340568650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_Toc340568649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_Toc340568648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_Toc340568647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_Toc340568646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_Toc340568645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_Toc340568644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_Toc340568643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Casos de Uso Refinados</dc:title>
  <dc:creator>Ana Rodriguez</dc:creator>
  <cp:lastModifiedBy>osantiago</cp:lastModifiedBy>
  <cp:revision>44</cp:revision>
  <cp:lastPrinted>2013-08-09T21:32:00Z</cp:lastPrinted>
  <dcterms:created xsi:type="dcterms:W3CDTF">2015-07-10T05:46:00Z</dcterms:created>
  <dcterms:modified xsi:type="dcterms:W3CDTF">2018-05-24T20:54:00Z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/>
  </property>
  <property fmtid="{D5CDD505-2E9C-101B-9397-08002B2CF9AE}" pid="3" name="SPSDescription">
    <vt:lpwstr/>
  </property>
  <property fmtid="{D5CDD505-2E9C-101B-9397-08002B2CF9AE}" pid="4" name="Status">
    <vt:lpwstr/>
  </property>
</Properties>
</file>